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8B0A2" w14:textId="77777777" w:rsidR="00600D4E" w:rsidRPr="00600D4E" w:rsidRDefault="00600D4E" w:rsidP="0029355D"/>
    <w:p w14:paraId="4A3CF9E9" w14:textId="77777777" w:rsidR="00600D4E" w:rsidRPr="00600D4E" w:rsidRDefault="00600D4E" w:rsidP="0029355D"/>
    <w:p w14:paraId="204C4F4A" w14:textId="77777777" w:rsidR="00600D4E" w:rsidRPr="00600D4E" w:rsidRDefault="00840777" w:rsidP="0029355D">
      <w:r>
        <w:rPr>
          <w:rFonts w:ascii="Helvetica" w:hAnsi="Helvetica" w:cs="Helvetica"/>
          <w:noProof/>
          <w:sz w:val="24"/>
          <w:szCs w:val="24"/>
          <w:lang w:val="en-US" w:eastAsia="zh-CN"/>
        </w:rPr>
        <w:drawing>
          <wp:inline distT="0" distB="0" distL="0" distR="0" wp14:anchorId="3CBCD605" wp14:editId="336B3F4E">
            <wp:extent cx="3349625" cy="62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9625" cy="626745"/>
                    </a:xfrm>
                    <a:prstGeom prst="rect">
                      <a:avLst/>
                    </a:prstGeom>
                    <a:noFill/>
                    <a:ln>
                      <a:noFill/>
                    </a:ln>
                  </pic:spPr>
                </pic:pic>
              </a:graphicData>
            </a:graphic>
          </wp:inline>
        </w:drawing>
      </w:r>
    </w:p>
    <w:p w14:paraId="2A8A9616" w14:textId="77777777" w:rsidR="00600D4E" w:rsidRPr="00600D4E" w:rsidRDefault="00600D4E" w:rsidP="0029355D"/>
    <w:p w14:paraId="21AC996B" w14:textId="77777777" w:rsidR="00600D4E" w:rsidRPr="00600D4E" w:rsidRDefault="00600D4E" w:rsidP="0029355D"/>
    <w:p w14:paraId="75866606" w14:textId="77777777" w:rsidR="00600D4E" w:rsidRPr="00600D4E" w:rsidRDefault="00600D4E" w:rsidP="0029355D"/>
    <w:p w14:paraId="4004F14F" w14:textId="77777777" w:rsidR="00600D4E" w:rsidRPr="00600D4E" w:rsidRDefault="00600D4E" w:rsidP="0029355D"/>
    <w:p w14:paraId="18AA4ABA" w14:textId="77777777" w:rsidR="00C515AE" w:rsidRPr="0089736A" w:rsidRDefault="00CD4984" w:rsidP="00C515AE">
      <w:pPr>
        <w:spacing w:line="-280" w:lineRule="auto"/>
        <w:jc w:val="both"/>
        <w:rPr>
          <w:rFonts w:cs="Arial"/>
          <w:b/>
          <w:bCs/>
          <w:caps/>
          <w:sz w:val="32"/>
          <w:szCs w:val="28"/>
          <w:lang w:val="en-US"/>
        </w:rPr>
      </w:pPr>
      <w:r w:rsidRPr="0089736A">
        <w:rPr>
          <w:rFonts w:cs="Arial"/>
          <w:b/>
          <w:bCs/>
          <w:sz w:val="32"/>
          <w:szCs w:val="28"/>
          <w:lang w:val="en-US"/>
        </w:rPr>
        <w:t>Functional Specification</w:t>
      </w:r>
    </w:p>
    <w:p w14:paraId="5801920B" w14:textId="77777777" w:rsidR="00600D4E" w:rsidRDefault="00600D4E" w:rsidP="0029355D"/>
    <w:p w14:paraId="4F4C8CFB" w14:textId="77777777" w:rsidR="00912F49" w:rsidRDefault="00912F49" w:rsidP="0029355D"/>
    <w:p w14:paraId="46C962FB" w14:textId="77777777" w:rsidR="00912F49" w:rsidRPr="00600D4E" w:rsidRDefault="00912F49" w:rsidP="0029355D"/>
    <w:p w14:paraId="36E7234E" w14:textId="77777777" w:rsidR="00600D4E" w:rsidRPr="00600D4E" w:rsidRDefault="00600D4E" w:rsidP="0029355D"/>
    <w:p w14:paraId="5C42454B" w14:textId="77777777" w:rsidR="00600D4E" w:rsidRPr="0089736A" w:rsidRDefault="005318E4" w:rsidP="0029355D">
      <w:pPr>
        <w:rPr>
          <w:b/>
          <w:sz w:val="36"/>
          <w:szCs w:val="32"/>
        </w:rPr>
      </w:pPr>
      <w:r w:rsidRPr="0089736A">
        <w:rPr>
          <w:b/>
          <w:sz w:val="36"/>
          <w:szCs w:val="32"/>
        </w:rPr>
        <w:t>Food Deliver</w:t>
      </w:r>
      <w:r w:rsidR="00642027" w:rsidRPr="0089736A">
        <w:rPr>
          <w:b/>
          <w:sz w:val="36"/>
          <w:szCs w:val="32"/>
        </w:rPr>
        <w:t>y System</w:t>
      </w:r>
    </w:p>
    <w:p w14:paraId="756945E7" w14:textId="77777777" w:rsidR="00600D4E" w:rsidRPr="00600D4E" w:rsidRDefault="00600D4E" w:rsidP="0029355D"/>
    <w:p w14:paraId="62ABB231" w14:textId="77777777" w:rsidR="00600D4E" w:rsidRPr="00600D4E" w:rsidRDefault="00600D4E" w:rsidP="0029355D"/>
    <w:p w14:paraId="6FDFE4A1" w14:textId="77777777" w:rsidR="00600D4E" w:rsidRPr="00600D4E" w:rsidRDefault="00600D4E" w:rsidP="0029355D"/>
    <w:p w14:paraId="7B52E4BA" w14:textId="77777777" w:rsidR="00CE5F57" w:rsidRDefault="00CE5F57" w:rsidP="0029355D"/>
    <w:p w14:paraId="361DB7AB" w14:textId="77777777" w:rsidR="00600D4E" w:rsidRDefault="00600D4E" w:rsidP="0029355D"/>
    <w:p w14:paraId="2D1BFDF4" w14:textId="77777777" w:rsidR="005A705F" w:rsidRDefault="005A705F" w:rsidP="0029355D"/>
    <w:p w14:paraId="25EA4386" w14:textId="77777777" w:rsidR="005A705F" w:rsidRDefault="005A705F" w:rsidP="0029355D"/>
    <w:p w14:paraId="272D22E7" w14:textId="77777777" w:rsidR="005A705F" w:rsidRDefault="005A705F" w:rsidP="0029355D"/>
    <w:p w14:paraId="09A0CCBE" w14:textId="77777777" w:rsidR="005A705F" w:rsidRPr="00600D4E" w:rsidRDefault="005A705F" w:rsidP="0029355D"/>
    <w:p w14:paraId="78DB39CF" w14:textId="77777777" w:rsidR="00600D4E" w:rsidRPr="00642027" w:rsidRDefault="00600D4E" w:rsidP="0029355D"/>
    <w:p w14:paraId="0D45C186" w14:textId="1BE3D6F5" w:rsidR="00600D4E" w:rsidRPr="00642027" w:rsidRDefault="00600D4E" w:rsidP="0029355D">
      <w:r w:rsidRPr="00642027">
        <w:t xml:space="preserve">Release:  </w:t>
      </w:r>
      <w:r w:rsidR="005116CA">
        <w:t>Final</w:t>
      </w:r>
    </w:p>
    <w:p w14:paraId="481DE6F4" w14:textId="7DFBF9EB" w:rsidR="00600D4E" w:rsidRPr="00642027" w:rsidRDefault="00600D4E" w:rsidP="0029355D">
      <w:r w:rsidRPr="00642027">
        <w:t xml:space="preserve">Date:  </w:t>
      </w:r>
      <w:r w:rsidR="005116CA">
        <w:t>12-11</w:t>
      </w:r>
      <w:r w:rsidR="00912F49" w:rsidRPr="00642027">
        <w:t>-2017</w:t>
      </w:r>
    </w:p>
    <w:p w14:paraId="3E31FE1A" w14:textId="77777777" w:rsidR="00600D4E" w:rsidRPr="00642027" w:rsidRDefault="00600D4E" w:rsidP="0029355D"/>
    <w:p w14:paraId="1EEDEEA9" w14:textId="77777777" w:rsidR="00600D4E" w:rsidRPr="00642027" w:rsidRDefault="00600D4E" w:rsidP="0029355D">
      <w:r w:rsidRPr="00642027">
        <w:t xml:space="preserve">Authors:  </w:t>
      </w:r>
      <w:r w:rsidR="00912F49" w:rsidRPr="00642027">
        <w:t>Li Chen, Jianhui Lu, Weiran Yuan</w:t>
      </w:r>
    </w:p>
    <w:p w14:paraId="28E97A40" w14:textId="77777777" w:rsidR="00600D4E" w:rsidRPr="00600D4E" w:rsidRDefault="00600D4E" w:rsidP="0029355D"/>
    <w:p w14:paraId="2003AD36" w14:textId="77777777" w:rsidR="00600D4E" w:rsidRPr="00600D4E" w:rsidRDefault="00600D4E" w:rsidP="0029355D">
      <w:r w:rsidRPr="00600D4E">
        <w:br w:type="page"/>
      </w:r>
    </w:p>
    <w:p w14:paraId="4818C0CA" w14:textId="77777777" w:rsidR="00600D4E" w:rsidRPr="00094D44" w:rsidRDefault="00CE5F57" w:rsidP="00094D44">
      <w:pPr>
        <w:pStyle w:val="Heading1"/>
      </w:pPr>
      <w:bookmarkStart w:id="0" w:name="_Toc296413414"/>
      <w:bookmarkStart w:id="1" w:name="_Toc296413726"/>
      <w:bookmarkStart w:id="2" w:name="_Toc296414054"/>
      <w:bookmarkStart w:id="3" w:name="_Toc296504630"/>
      <w:bookmarkStart w:id="4" w:name="_Toc319570742"/>
      <w:bookmarkStart w:id="5" w:name="_Toc500955597"/>
      <w:r w:rsidRPr="00094D44">
        <w:lastRenderedPageBreak/>
        <w:t>Report</w:t>
      </w:r>
      <w:r w:rsidR="00600D4E" w:rsidRPr="00094D44">
        <w:t xml:space="preserve"> History</w:t>
      </w:r>
      <w:bookmarkEnd w:id="0"/>
      <w:bookmarkEnd w:id="1"/>
      <w:bookmarkEnd w:id="2"/>
      <w:bookmarkEnd w:id="3"/>
      <w:bookmarkEnd w:id="4"/>
      <w:bookmarkEnd w:id="5"/>
    </w:p>
    <w:p w14:paraId="78A8ECDB" w14:textId="77777777" w:rsidR="00CE5F57" w:rsidRPr="00CE5F57" w:rsidRDefault="00600D4E" w:rsidP="0029355D">
      <w:pPr>
        <w:pStyle w:val="Heading2"/>
      </w:pPr>
      <w:bookmarkStart w:id="6" w:name="_Toc319570743"/>
      <w:bookmarkStart w:id="7" w:name="_Toc500955598"/>
      <w:r w:rsidRPr="00CE5F57">
        <w:t>Document Location</w:t>
      </w:r>
      <w:bookmarkEnd w:id="6"/>
      <w:bookmarkEnd w:id="7"/>
    </w:p>
    <w:p w14:paraId="039387D8" w14:textId="77777777" w:rsidR="00433ADA" w:rsidRDefault="00433ADA" w:rsidP="00626AD4">
      <w:pPr>
        <w:spacing w:line="276" w:lineRule="auto"/>
      </w:pPr>
      <w:r>
        <w:t>This document is only valid on the day it was printed.</w:t>
      </w:r>
    </w:p>
    <w:p w14:paraId="4DCF2DBA" w14:textId="77777777" w:rsidR="00600D4E" w:rsidRDefault="00600D4E" w:rsidP="00626AD4">
      <w:pPr>
        <w:spacing w:line="276" w:lineRule="auto"/>
      </w:pPr>
      <w:r w:rsidRPr="00600D4E">
        <w:t xml:space="preserve">The source of the document will be found </w:t>
      </w:r>
      <w:r w:rsidR="00CF2484">
        <w:t>at</w:t>
      </w:r>
      <w:r w:rsidR="00996EAB" w:rsidRPr="00642027">
        <w:t xml:space="preserve"> </w:t>
      </w:r>
      <w:r w:rsidR="00642027" w:rsidRPr="00642027">
        <w:t>RPI</w:t>
      </w:r>
    </w:p>
    <w:p w14:paraId="201A249F" w14:textId="77777777" w:rsidR="00600D4E" w:rsidRPr="00600D4E" w:rsidRDefault="00600D4E" w:rsidP="0029355D">
      <w:pPr>
        <w:pStyle w:val="Heading2"/>
      </w:pPr>
      <w:bookmarkStart w:id="8" w:name="_Toc319570744"/>
      <w:bookmarkStart w:id="9" w:name="_Toc500955599"/>
      <w:r w:rsidRPr="00600D4E">
        <w:t>Revision History</w:t>
      </w:r>
      <w:bookmarkEnd w:id="8"/>
      <w:bookmarkEnd w:id="9"/>
    </w:p>
    <w:tbl>
      <w:tblPr>
        <w:tblW w:w="90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40"/>
        <w:gridCol w:w="1890"/>
        <w:gridCol w:w="1272"/>
        <w:gridCol w:w="3195"/>
        <w:gridCol w:w="1275"/>
      </w:tblGrid>
      <w:tr w:rsidR="00E17871" w:rsidRPr="006612A9" w14:paraId="0E938A1C" w14:textId="77777777" w:rsidTr="00E17871">
        <w:tc>
          <w:tcPr>
            <w:tcW w:w="1440" w:type="dxa"/>
            <w:tcBorders>
              <w:top w:val="single" w:sz="6" w:space="0" w:color="auto"/>
              <w:left w:val="single" w:sz="6" w:space="0" w:color="auto"/>
              <w:bottom w:val="single" w:sz="6" w:space="0" w:color="auto"/>
              <w:right w:val="single" w:sz="6" w:space="0" w:color="auto"/>
            </w:tcBorders>
          </w:tcPr>
          <w:p w14:paraId="25FB9864" w14:textId="77777777" w:rsidR="00600D4E" w:rsidRPr="006612A9" w:rsidRDefault="00600D4E" w:rsidP="0029355D">
            <w:pPr>
              <w:rPr>
                <w:b/>
              </w:rPr>
            </w:pPr>
            <w:r w:rsidRPr="006612A9">
              <w:rPr>
                <w:b/>
              </w:rPr>
              <w:t>Revision date</w:t>
            </w:r>
          </w:p>
        </w:tc>
        <w:tc>
          <w:tcPr>
            <w:tcW w:w="1890" w:type="dxa"/>
            <w:tcBorders>
              <w:top w:val="single" w:sz="6" w:space="0" w:color="auto"/>
              <w:left w:val="single" w:sz="6" w:space="0" w:color="auto"/>
              <w:bottom w:val="single" w:sz="6" w:space="0" w:color="auto"/>
              <w:right w:val="single" w:sz="6" w:space="0" w:color="auto"/>
            </w:tcBorders>
          </w:tcPr>
          <w:p w14:paraId="401209BF" w14:textId="77777777" w:rsidR="00600D4E" w:rsidRPr="006612A9" w:rsidRDefault="00600D4E" w:rsidP="0029355D">
            <w:pPr>
              <w:rPr>
                <w:b/>
              </w:rPr>
            </w:pPr>
            <w:r w:rsidRPr="006612A9">
              <w:rPr>
                <w:b/>
              </w:rPr>
              <w:t>Author</w:t>
            </w:r>
          </w:p>
        </w:tc>
        <w:tc>
          <w:tcPr>
            <w:tcW w:w="1272" w:type="dxa"/>
            <w:tcBorders>
              <w:top w:val="single" w:sz="6" w:space="0" w:color="auto"/>
              <w:left w:val="single" w:sz="6" w:space="0" w:color="auto"/>
              <w:bottom w:val="single" w:sz="6" w:space="0" w:color="auto"/>
              <w:right w:val="single" w:sz="6" w:space="0" w:color="auto"/>
            </w:tcBorders>
          </w:tcPr>
          <w:p w14:paraId="0F0CC0ED" w14:textId="77777777" w:rsidR="00600D4E" w:rsidRPr="006612A9" w:rsidRDefault="00600D4E" w:rsidP="0029355D">
            <w:pPr>
              <w:rPr>
                <w:b/>
              </w:rPr>
            </w:pPr>
            <w:r w:rsidRPr="006612A9">
              <w:rPr>
                <w:b/>
              </w:rPr>
              <w:t>Version</w:t>
            </w:r>
          </w:p>
        </w:tc>
        <w:tc>
          <w:tcPr>
            <w:tcW w:w="3195" w:type="dxa"/>
            <w:tcBorders>
              <w:top w:val="single" w:sz="6" w:space="0" w:color="auto"/>
              <w:left w:val="single" w:sz="6" w:space="0" w:color="auto"/>
              <w:bottom w:val="single" w:sz="6" w:space="0" w:color="auto"/>
              <w:right w:val="single" w:sz="6" w:space="0" w:color="auto"/>
            </w:tcBorders>
          </w:tcPr>
          <w:p w14:paraId="77520415" w14:textId="77777777" w:rsidR="00600D4E" w:rsidRPr="006612A9" w:rsidRDefault="00600D4E" w:rsidP="0029355D">
            <w:pPr>
              <w:rPr>
                <w:b/>
              </w:rPr>
            </w:pPr>
            <w:r w:rsidRPr="006612A9">
              <w:rPr>
                <w:b/>
              </w:rPr>
              <w:t>Summary of Changes</w:t>
            </w:r>
          </w:p>
        </w:tc>
        <w:tc>
          <w:tcPr>
            <w:tcW w:w="1275" w:type="dxa"/>
            <w:tcBorders>
              <w:top w:val="single" w:sz="6" w:space="0" w:color="auto"/>
              <w:left w:val="single" w:sz="6" w:space="0" w:color="auto"/>
              <w:bottom w:val="single" w:sz="6" w:space="0" w:color="auto"/>
              <w:right w:val="single" w:sz="6" w:space="0" w:color="auto"/>
            </w:tcBorders>
          </w:tcPr>
          <w:p w14:paraId="20739E7B" w14:textId="77777777" w:rsidR="00600D4E" w:rsidRPr="006612A9" w:rsidRDefault="00600D4E" w:rsidP="0029355D">
            <w:pPr>
              <w:rPr>
                <w:b/>
              </w:rPr>
            </w:pPr>
            <w:r w:rsidRPr="006612A9">
              <w:rPr>
                <w:b/>
              </w:rPr>
              <w:t>Changes marked</w:t>
            </w:r>
          </w:p>
        </w:tc>
      </w:tr>
      <w:tr w:rsidR="00E17871" w:rsidRPr="006612A9" w14:paraId="60452844" w14:textId="77777777" w:rsidTr="00E17871">
        <w:tc>
          <w:tcPr>
            <w:tcW w:w="1440" w:type="dxa"/>
            <w:tcBorders>
              <w:top w:val="single" w:sz="6" w:space="0" w:color="auto"/>
              <w:left w:val="single" w:sz="6" w:space="0" w:color="auto"/>
              <w:bottom w:val="single" w:sz="6" w:space="0" w:color="auto"/>
              <w:right w:val="single" w:sz="6" w:space="0" w:color="auto"/>
            </w:tcBorders>
          </w:tcPr>
          <w:p w14:paraId="4D261B34" w14:textId="77777777" w:rsidR="00600D4E" w:rsidRPr="006612A9" w:rsidRDefault="00642027" w:rsidP="0029355D">
            <w:r w:rsidRPr="006612A9">
              <w:t>10.28.2017</w:t>
            </w:r>
          </w:p>
        </w:tc>
        <w:tc>
          <w:tcPr>
            <w:tcW w:w="1890" w:type="dxa"/>
            <w:tcBorders>
              <w:top w:val="single" w:sz="6" w:space="0" w:color="auto"/>
              <w:left w:val="single" w:sz="6" w:space="0" w:color="auto"/>
              <w:bottom w:val="single" w:sz="6" w:space="0" w:color="auto"/>
              <w:right w:val="single" w:sz="6" w:space="0" w:color="auto"/>
            </w:tcBorders>
          </w:tcPr>
          <w:p w14:paraId="49EE7B39" w14:textId="77777777" w:rsidR="00600D4E" w:rsidRPr="006612A9" w:rsidRDefault="00642027" w:rsidP="0029355D">
            <w:r w:rsidRPr="006612A9">
              <w:t>Li, Jianhui, Weiran</w:t>
            </w:r>
          </w:p>
        </w:tc>
        <w:tc>
          <w:tcPr>
            <w:tcW w:w="1272" w:type="dxa"/>
            <w:tcBorders>
              <w:top w:val="single" w:sz="6" w:space="0" w:color="auto"/>
              <w:left w:val="single" w:sz="6" w:space="0" w:color="auto"/>
              <w:bottom w:val="single" w:sz="6" w:space="0" w:color="auto"/>
              <w:right w:val="single" w:sz="6" w:space="0" w:color="auto"/>
            </w:tcBorders>
          </w:tcPr>
          <w:p w14:paraId="5CFA11AC" w14:textId="77777777" w:rsidR="00600D4E" w:rsidRPr="006612A9" w:rsidRDefault="00642027" w:rsidP="0029355D">
            <w:r w:rsidRPr="006612A9">
              <w:t>0.1</w:t>
            </w:r>
          </w:p>
        </w:tc>
        <w:tc>
          <w:tcPr>
            <w:tcW w:w="3195" w:type="dxa"/>
            <w:tcBorders>
              <w:top w:val="single" w:sz="6" w:space="0" w:color="auto"/>
              <w:left w:val="single" w:sz="6" w:space="0" w:color="auto"/>
              <w:bottom w:val="single" w:sz="6" w:space="0" w:color="auto"/>
              <w:right w:val="single" w:sz="6" w:space="0" w:color="auto"/>
            </w:tcBorders>
          </w:tcPr>
          <w:p w14:paraId="0084D6C5" w14:textId="77777777" w:rsidR="00600D4E" w:rsidRPr="006612A9" w:rsidRDefault="00642027" w:rsidP="0029355D">
            <w:r w:rsidRPr="006612A9">
              <w:t>Initial Draft</w:t>
            </w:r>
          </w:p>
        </w:tc>
        <w:tc>
          <w:tcPr>
            <w:tcW w:w="1275" w:type="dxa"/>
            <w:tcBorders>
              <w:top w:val="single" w:sz="6" w:space="0" w:color="auto"/>
              <w:left w:val="single" w:sz="6" w:space="0" w:color="auto"/>
              <w:bottom w:val="single" w:sz="6" w:space="0" w:color="auto"/>
              <w:right w:val="single" w:sz="6" w:space="0" w:color="auto"/>
            </w:tcBorders>
          </w:tcPr>
          <w:p w14:paraId="032FEA88" w14:textId="77777777" w:rsidR="00600D4E" w:rsidRPr="006612A9" w:rsidRDefault="00600D4E" w:rsidP="0029355D"/>
        </w:tc>
      </w:tr>
      <w:tr w:rsidR="00E17871" w:rsidRPr="006612A9" w14:paraId="35214BB1" w14:textId="77777777" w:rsidTr="00E17871">
        <w:tc>
          <w:tcPr>
            <w:tcW w:w="1440" w:type="dxa"/>
            <w:tcBorders>
              <w:top w:val="single" w:sz="6" w:space="0" w:color="auto"/>
              <w:left w:val="single" w:sz="6" w:space="0" w:color="auto"/>
              <w:bottom w:val="single" w:sz="6" w:space="0" w:color="auto"/>
              <w:right w:val="single" w:sz="6" w:space="0" w:color="auto"/>
            </w:tcBorders>
          </w:tcPr>
          <w:p w14:paraId="58269B45" w14:textId="77777777" w:rsidR="00600D4E" w:rsidRPr="006612A9" w:rsidRDefault="00840777" w:rsidP="0029355D">
            <w:r>
              <w:rPr>
                <w:rFonts w:hint="eastAsia"/>
              </w:rPr>
              <w:t>12.10.2017</w:t>
            </w:r>
          </w:p>
        </w:tc>
        <w:tc>
          <w:tcPr>
            <w:tcW w:w="1890" w:type="dxa"/>
            <w:tcBorders>
              <w:top w:val="single" w:sz="6" w:space="0" w:color="auto"/>
              <w:left w:val="single" w:sz="6" w:space="0" w:color="auto"/>
              <w:bottom w:val="single" w:sz="6" w:space="0" w:color="auto"/>
              <w:right w:val="single" w:sz="6" w:space="0" w:color="auto"/>
            </w:tcBorders>
          </w:tcPr>
          <w:p w14:paraId="5C1F7A22" w14:textId="77777777" w:rsidR="00600D4E" w:rsidRPr="00840777" w:rsidRDefault="00840777" w:rsidP="0029355D">
            <w:pPr>
              <w:rPr>
                <w:lang w:val="en-US"/>
              </w:rPr>
            </w:pPr>
            <w:r>
              <w:rPr>
                <w:rFonts w:hint="eastAsia"/>
              </w:rPr>
              <w:t>Li</w:t>
            </w:r>
          </w:p>
        </w:tc>
        <w:tc>
          <w:tcPr>
            <w:tcW w:w="1272" w:type="dxa"/>
            <w:tcBorders>
              <w:top w:val="single" w:sz="6" w:space="0" w:color="auto"/>
              <w:left w:val="single" w:sz="6" w:space="0" w:color="auto"/>
              <w:bottom w:val="single" w:sz="6" w:space="0" w:color="auto"/>
              <w:right w:val="single" w:sz="6" w:space="0" w:color="auto"/>
            </w:tcBorders>
          </w:tcPr>
          <w:p w14:paraId="3E9D62E9" w14:textId="77777777" w:rsidR="00600D4E" w:rsidRPr="006612A9" w:rsidRDefault="00840777" w:rsidP="0029355D">
            <w:r>
              <w:t>1.1</w:t>
            </w:r>
          </w:p>
        </w:tc>
        <w:tc>
          <w:tcPr>
            <w:tcW w:w="3195" w:type="dxa"/>
            <w:tcBorders>
              <w:top w:val="single" w:sz="6" w:space="0" w:color="auto"/>
              <w:left w:val="single" w:sz="6" w:space="0" w:color="auto"/>
              <w:bottom w:val="single" w:sz="6" w:space="0" w:color="auto"/>
              <w:right w:val="single" w:sz="6" w:space="0" w:color="auto"/>
            </w:tcBorders>
          </w:tcPr>
          <w:p w14:paraId="36E86873" w14:textId="77777777" w:rsidR="00600D4E" w:rsidRPr="006612A9" w:rsidRDefault="00840777" w:rsidP="0029355D">
            <w:r>
              <w:t>Update</w:t>
            </w:r>
          </w:p>
        </w:tc>
        <w:tc>
          <w:tcPr>
            <w:tcW w:w="1275" w:type="dxa"/>
            <w:tcBorders>
              <w:top w:val="single" w:sz="6" w:space="0" w:color="auto"/>
              <w:left w:val="single" w:sz="6" w:space="0" w:color="auto"/>
              <w:bottom w:val="single" w:sz="6" w:space="0" w:color="auto"/>
              <w:right w:val="single" w:sz="6" w:space="0" w:color="auto"/>
            </w:tcBorders>
          </w:tcPr>
          <w:p w14:paraId="0CFBDB86" w14:textId="77777777" w:rsidR="00600D4E" w:rsidRPr="006612A9" w:rsidRDefault="00840777" w:rsidP="0029355D">
            <w:r>
              <w:t>9. 10.</w:t>
            </w:r>
          </w:p>
        </w:tc>
      </w:tr>
      <w:tr w:rsidR="005116CA" w:rsidRPr="006612A9" w14:paraId="1ECCA922" w14:textId="77777777" w:rsidTr="00E17871">
        <w:tc>
          <w:tcPr>
            <w:tcW w:w="1440" w:type="dxa"/>
            <w:tcBorders>
              <w:top w:val="single" w:sz="6" w:space="0" w:color="auto"/>
              <w:left w:val="single" w:sz="6" w:space="0" w:color="auto"/>
              <w:bottom w:val="single" w:sz="6" w:space="0" w:color="auto"/>
              <w:right w:val="single" w:sz="6" w:space="0" w:color="auto"/>
            </w:tcBorders>
          </w:tcPr>
          <w:p w14:paraId="59350CD5" w14:textId="2C8140DD" w:rsidR="005116CA" w:rsidRDefault="005116CA" w:rsidP="0029355D">
            <w:r>
              <w:t>12.11.2017</w:t>
            </w:r>
          </w:p>
        </w:tc>
        <w:tc>
          <w:tcPr>
            <w:tcW w:w="1890" w:type="dxa"/>
            <w:tcBorders>
              <w:top w:val="single" w:sz="6" w:space="0" w:color="auto"/>
              <w:left w:val="single" w:sz="6" w:space="0" w:color="auto"/>
              <w:bottom w:val="single" w:sz="6" w:space="0" w:color="auto"/>
              <w:right w:val="single" w:sz="6" w:space="0" w:color="auto"/>
            </w:tcBorders>
          </w:tcPr>
          <w:p w14:paraId="633A32D3" w14:textId="75A22B02" w:rsidR="005116CA" w:rsidRDefault="005116CA" w:rsidP="0029355D">
            <w:r>
              <w:t>Li</w:t>
            </w:r>
          </w:p>
        </w:tc>
        <w:tc>
          <w:tcPr>
            <w:tcW w:w="1272" w:type="dxa"/>
            <w:tcBorders>
              <w:top w:val="single" w:sz="6" w:space="0" w:color="auto"/>
              <w:left w:val="single" w:sz="6" w:space="0" w:color="auto"/>
              <w:bottom w:val="single" w:sz="6" w:space="0" w:color="auto"/>
              <w:right w:val="single" w:sz="6" w:space="0" w:color="auto"/>
            </w:tcBorders>
          </w:tcPr>
          <w:p w14:paraId="4ABCB4A0" w14:textId="135FDB36" w:rsidR="005116CA" w:rsidRDefault="005116CA" w:rsidP="0029355D">
            <w:r>
              <w:t>2.1</w:t>
            </w:r>
          </w:p>
        </w:tc>
        <w:tc>
          <w:tcPr>
            <w:tcW w:w="3195" w:type="dxa"/>
            <w:tcBorders>
              <w:top w:val="single" w:sz="6" w:space="0" w:color="auto"/>
              <w:left w:val="single" w:sz="6" w:space="0" w:color="auto"/>
              <w:bottom w:val="single" w:sz="6" w:space="0" w:color="auto"/>
              <w:right w:val="single" w:sz="6" w:space="0" w:color="auto"/>
            </w:tcBorders>
          </w:tcPr>
          <w:p w14:paraId="446A2E26" w14:textId="5F69609C" w:rsidR="005116CA" w:rsidRDefault="005116CA" w:rsidP="0029355D">
            <w:r>
              <w:t>Final</w:t>
            </w:r>
          </w:p>
        </w:tc>
        <w:tc>
          <w:tcPr>
            <w:tcW w:w="1275" w:type="dxa"/>
            <w:tcBorders>
              <w:top w:val="single" w:sz="6" w:space="0" w:color="auto"/>
              <w:left w:val="single" w:sz="6" w:space="0" w:color="auto"/>
              <w:bottom w:val="single" w:sz="6" w:space="0" w:color="auto"/>
              <w:right w:val="single" w:sz="6" w:space="0" w:color="auto"/>
            </w:tcBorders>
          </w:tcPr>
          <w:p w14:paraId="38794158" w14:textId="6958EBED" w:rsidR="005116CA" w:rsidRDefault="005116CA" w:rsidP="0029355D">
            <w:r>
              <w:t>7.</w:t>
            </w:r>
          </w:p>
        </w:tc>
      </w:tr>
    </w:tbl>
    <w:p w14:paraId="59619EFD" w14:textId="77777777" w:rsidR="00600D4E" w:rsidRPr="00600D4E" w:rsidRDefault="00600D4E" w:rsidP="0029355D">
      <w:pPr>
        <w:pStyle w:val="Heading2"/>
      </w:pPr>
      <w:bookmarkStart w:id="10" w:name="_Toc319570745"/>
      <w:bookmarkStart w:id="11" w:name="_Toc500955600"/>
      <w:r w:rsidRPr="00600D4E">
        <w:t>Approvals</w:t>
      </w:r>
      <w:bookmarkEnd w:id="10"/>
      <w:bookmarkEnd w:id="11"/>
    </w:p>
    <w:p w14:paraId="111D3A03" w14:textId="77777777" w:rsidR="00600D4E" w:rsidRPr="00600D4E" w:rsidRDefault="00600D4E" w:rsidP="00626AD4">
      <w:pPr>
        <w:spacing w:line="276" w:lineRule="auto"/>
      </w:pPr>
      <w:r w:rsidRPr="00600D4E">
        <w:t xml:space="preserve">This document requires the following approvals: </w:t>
      </w:r>
    </w:p>
    <w:tbl>
      <w:tblPr>
        <w:tblW w:w="9071"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68"/>
        <w:gridCol w:w="2976"/>
        <w:gridCol w:w="1276"/>
        <w:gridCol w:w="2551"/>
      </w:tblGrid>
      <w:tr w:rsidR="00600D4E" w:rsidRPr="006612A9" w14:paraId="1F335274"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2947405C" w14:textId="77777777" w:rsidR="00600D4E" w:rsidRPr="006612A9" w:rsidRDefault="00600D4E" w:rsidP="0029355D">
            <w:pPr>
              <w:rPr>
                <w:b/>
              </w:rPr>
            </w:pPr>
            <w:r w:rsidRPr="006612A9">
              <w:rPr>
                <w:b/>
              </w:rPr>
              <w:t>Name</w:t>
            </w:r>
          </w:p>
        </w:tc>
        <w:tc>
          <w:tcPr>
            <w:tcW w:w="2976" w:type="dxa"/>
            <w:tcBorders>
              <w:top w:val="single" w:sz="6" w:space="0" w:color="000000"/>
              <w:left w:val="single" w:sz="6" w:space="0" w:color="000000"/>
              <w:bottom w:val="single" w:sz="6" w:space="0" w:color="000000"/>
              <w:right w:val="single" w:sz="6" w:space="0" w:color="000000"/>
            </w:tcBorders>
          </w:tcPr>
          <w:p w14:paraId="2D7CD6E6" w14:textId="77777777" w:rsidR="00600D4E" w:rsidRPr="006612A9" w:rsidRDefault="00600D4E" w:rsidP="0029355D">
            <w:pPr>
              <w:rPr>
                <w:b/>
              </w:rPr>
            </w:pPr>
            <w:r w:rsidRPr="006612A9">
              <w:rPr>
                <w:b/>
              </w:rPr>
              <w:t>Title</w:t>
            </w:r>
          </w:p>
        </w:tc>
        <w:tc>
          <w:tcPr>
            <w:tcW w:w="1276" w:type="dxa"/>
            <w:tcBorders>
              <w:top w:val="single" w:sz="6" w:space="0" w:color="000000"/>
              <w:left w:val="single" w:sz="6" w:space="0" w:color="000000"/>
              <w:bottom w:val="single" w:sz="6" w:space="0" w:color="000000"/>
              <w:right w:val="single" w:sz="6" w:space="0" w:color="000000"/>
            </w:tcBorders>
          </w:tcPr>
          <w:p w14:paraId="294D085A" w14:textId="77777777" w:rsidR="00600D4E" w:rsidRPr="006612A9" w:rsidRDefault="00600D4E" w:rsidP="0029355D">
            <w:pPr>
              <w:rPr>
                <w:b/>
              </w:rPr>
            </w:pPr>
            <w:r w:rsidRPr="006612A9">
              <w:rPr>
                <w:b/>
              </w:rPr>
              <w:t>Date of Issue</w:t>
            </w:r>
          </w:p>
        </w:tc>
        <w:tc>
          <w:tcPr>
            <w:tcW w:w="2551" w:type="dxa"/>
            <w:tcBorders>
              <w:top w:val="single" w:sz="6" w:space="0" w:color="000000"/>
              <w:left w:val="single" w:sz="6" w:space="0" w:color="000000"/>
              <w:bottom w:val="single" w:sz="6" w:space="0" w:color="000000"/>
              <w:right w:val="single" w:sz="6" w:space="0" w:color="000000"/>
            </w:tcBorders>
          </w:tcPr>
          <w:p w14:paraId="0B463386" w14:textId="77777777" w:rsidR="00600D4E" w:rsidRPr="006612A9" w:rsidRDefault="00600D4E" w:rsidP="0029355D">
            <w:pPr>
              <w:rPr>
                <w:b/>
              </w:rPr>
            </w:pPr>
            <w:r w:rsidRPr="006612A9">
              <w:rPr>
                <w:b/>
              </w:rPr>
              <w:t>Version</w:t>
            </w:r>
          </w:p>
        </w:tc>
      </w:tr>
      <w:tr w:rsidR="0068225B" w:rsidRPr="006612A9" w14:paraId="54C12862"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0EEEFD84" w14:textId="77777777" w:rsidR="0068225B" w:rsidRPr="006612A9" w:rsidRDefault="00642027" w:rsidP="0029355D">
            <w:r w:rsidRPr="006612A9">
              <w:t>Ingrid Liu</w:t>
            </w:r>
          </w:p>
        </w:tc>
        <w:tc>
          <w:tcPr>
            <w:tcW w:w="2976" w:type="dxa"/>
            <w:tcBorders>
              <w:top w:val="single" w:sz="6" w:space="0" w:color="000000"/>
              <w:left w:val="single" w:sz="6" w:space="0" w:color="000000"/>
              <w:bottom w:val="single" w:sz="6" w:space="0" w:color="000000"/>
              <w:right w:val="single" w:sz="6" w:space="0" w:color="000000"/>
            </w:tcBorders>
          </w:tcPr>
          <w:p w14:paraId="01806E79" w14:textId="77777777" w:rsidR="0068225B" w:rsidRPr="006612A9" w:rsidRDefault="00642027" w:rsidP="0029355D">
            <w:r w:rsidRPr="006612A9">
              <w:t>PhD, Professor</w:t>
            </w:r>
          </w:p>
        </w:tc>
        <w:tc>
          <w:tcPr>
            <w:tcW w:w="1276" w:type="dxa"/>
            <w:tcBorders>
              <w:top w:val="single" w:sz="6" w:space="0" w:color="000000"/>
              <w:left w:val="single" w:sz="6" w:space="0" w:color="000000"/>
              <w:bottom w:val="single" w:sz="6" w:space="0" w:color="000000"/>
              <w:right w:val="single" w:sz="6" w:space="0" w:color="000000"/>
            </w:tcBorders>
          </w:tcPr>
          <w:p w14:paraId="371AD04E" w14:textId="77777777" w:rsidR="0068225B" w:rsidRPr="006612A9" w:rsidRDefault="0068225B" w:rsidP="0029355D"/>
        </w:tc>
        <w:tc>
          <w:tcPr>
            <w:tcW w:w="2551" w:type="dxa"/>
            <w:tcBorders>
              <w:top w:val="single" w:sz="6" w:space="0" w:color="000000"/>
              <w:left w:val="single" w:sz="6" w:space="0" w:color="000000"/>
              <w:bottom w:val="single" w:sz="6" w:space="0" w:color="000000"/>
              <w:right w:val="single" w:sz="6" w:space="0" w:color="000000"/>
            </w:tcBorders>
          </w:tcPr>
          <w:p w14:paraId="1AB60A98" w14:textId="77777777" w:rsidR="0068225B" w:rsidRPr="006612A9" w:rsidRDefault="00642027" w:rsidP="0029355D">
            <w:r w:rsidRPr="006612A9">
              <w:t>0.1</w:t>
            </w:r>
          </w:p>
        </w:tc>
      </w:tr>
      <w:tr w:rsidR="0068225B" w:rsidRPr="006612A9" w14:paraId="76830332"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1137162A" w14:textId="77777777" w:rsidR="0068225B" w:rsidRPr="006612A9" w:rsidRDefault="0068225B" w:rsidP="0029355D"/>
        </w:tc>
        <w:tc>
          <w:tcPr>
            <w:tcW w:w="2976" w:type="dxa"/>
            <w:tcBorders>
              <w:top w:val="single" w:sz="6" w:space="0" w:color="000000"/>
              <w:left w:val="single" w:sz="6" w:space="0" w:color="000000"/>
              <w:bottom w:val="single" w:sz="6" w:space="0" w:color="000000"/>
              <w:right w:val="single" w:sz="6" w:space="0" w:color="000000"/>
            </w:tcBorders>
          </w:tcPr>
          <w:p w14:paraId="095A0594" w14:textId="77777777" w:rsidR="0068225B" w:rsidRPr="006612A9" w:rsidRDefault="0068225B" w:rsidP="0029355D">
            <w:pPr>
              <w:rPr>
                <w:color w:val="FF0000"/>
              </w:rPr>
            </w:pPr>
          </w:p>
        </w:tc>
        <w:tc>
          <w:tcPr>
            <w:tcW w:w="1276" w:type="dxa"/>
            <w:tcBorders>
              <w:top w:val="single" w:sz="6" w:space="0" w:color="000000"/>
              <w:left w:val="single" w:sz="6" w:space="0" w:color="000000"/>
              <w:bottom w:val="single" w:sz="6" w:space="0" w:color="000000"/>
              <w:right w:val="single" w:sz="6" w:space="0" w:color="000000"/>
            </w:tcBorders>
          </w:tcPr>
          <w:p w14:paraId="5D94BAB5" w14:textId="77777777" w:rsidR="0068225B" w:rsidRPr="006612A9" w:rsidRDefault="0068225B" w:rsidP="0029355D"/>
        </w:tc>
        <w:tc>
          <w:tcPr>
            <w:tcW w:w="2551" w:type="dxa"/>
            <w:tcBorders>
              <w:top w:val="single" w:sz="6" w:space="0" w:color="000000"/>
              <w:left w:val="single" w:sz="6" w:space="0" w:color="000000"/>
              <w:bottom w:val="single" w:sz="6" w:space="0" w:color="000000"/>
              <w:right w:val="single" w:sz="6" w:space="0" w:color="000000"/>
            </w:tcBorders>
          </w:tcPr>
          <w:p w14:paraId="2DCB9795" w14:textId="77777777" w:rsidR="0068225B" w:rsidRPr="006612A9" w:rsidRDefault="0068225B" w:rsidP="0029355D"/>
        </w:tc>
      </w:tr>
    </w:tbl>
    <w:p w14:paraId="1B1E8DBA" w14:textId="77777777" w:rsidR="00600D4E" w:rsidRPr="00600D4E" w:rsidRDefault="00600D4E" w:rsidP="0029355D">
      <w:pPr>
        <w:pStyle w:val="Heading2"/>
      </w:pPr>
      <w:bookmarkStart w:id="12" w:name="_Toc319570746"/>
      <w:bookmarkStart w:id="13" w:name="_Toc500955601"/>
      <w:r w:rsidRPr="00600D4E">
        <w:t>Distribution</w:t>
      </w:r>
      <w:bookmarkEnd w:id="12"/>
      <w:bookmarkEnd w:id="13"/>
    </w:p>
    <w:p w14:paraId="7E2FD615" w14:textId="77777777" w:rsidR="00600D4E" w:rsidRPr="00600D4E" w:rsidRDefault="00600D4E" w:rsidP="008367E0">
      <w:pPr>
        <w:spacing w:line="276" w:lineRule="auto"/>
      </w:pPr>
      <w:r w:rsidRPr="00600D4E">
        <w:t xml:space="preserve">This document has </w:t>
      </w:r>
      <w:r w:rsidR="00A27251">
        <w:t xml:space="preserve">additionally </w:t>
      </w:r>
      <w:r w:rsidRPr="00600D4E">
        <w:t>been distributed to:</w:t>
      </w:r>
    </w:p>
    <w:tbl>
      <w:tblPr>
        <w:tblW w:w="9072"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2268"/>
        <w:gridCol w:w="1842"/>
        <w:gridCol w:w="2835"/>
      </w:tblGrid>
      <w:tr w:rsidR="00600D4E" w:rsidRPr="006612A9" w14:paraId="6B23B193"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0C34E8B4" w14:textId="77777777" w:rsidR="00600D4E" w:rsidRPr="006612A9" w:rsidRDefault="00600D4E" w:rsidP="0029355D">
            <w:pPr>
              <w:rPr>
                <w:b/>
              </w:rPr>
            </w:pPr>
            <w:r w:rsidRPr="006612A9">
              <w:rPr>
                <w:b/>
              </w:rPr>
              <w:t>Name</w:t>
            </w:r>
          </w:p>
        </w:tc>
        <w:tc>
          <w:tcPr>
            <w:tcW w:w="2268" w:type="dxa"/>
            <w:tcBorders>
              <w:top w:val="single" w:sz="6" w:space="0" w:color="000000"/>
              <w:left w:val="single" w:sz="6" w:space="0" w:color="000000"/>
              <w:bottom w:val="single" w:sz="6" w:space="0" w:color="000000"/>
              <w:right w:val="single" w:sz="6" w:space="0" w:color="000000"/>
            </w:tcBorders>
          </w:tcPr>
          <w:p w14:paraId="64D00BA5" w14:textId="77777777" w:rsidR="00600D4E" w:rsidRPr="006612A9" w:rsidRDefault="00600D4E" w:rsidP="0029355D">
            <w:pPr>
              <w:rPr>
                <w:b/>
              </w:rPr>
            </w:pPr>
            <w:r w:rsidRPr="006612A9">
              <w:rPr>
                <w:b/>
              </w:rPr>
              <w:t>Title</w:t>
            </w:r>
          </w:p>
        </w:tc>
        <w:tc>
          <w:tcPr>
            <w:tcW w:w="1842" w:type="dxa"/>
            <w:tcBorders>
              <w:top w:val="single" w:sz="6" w:space="0" w:color="000000"/>
              <w:left w:val="single" w:sz="6" w:space="0" w:color="000000"/>
              <w:bottom w:val="single" w:sz="6" w:space="0" w:color="000000"/>
              <w:right w:val="single" w:sz="6" w:space="0" w:color="000000"/>
            </w:tcBorders>
          </w:tcPr>
          <w:p w14:paraId="1C5B9302" w14:textId="77777777" w:rsidR="00600D4E" w:rsidRPr="006612A9" w:rsidRDefault="00600D4E" w:rsidP="0029355D">
            <w:pPr>
              <w:rPr>
                <w:b/>
              </w:rPr>
            </w:pPr>
            <w:r w:rsidRPr="006612A9">
              <w:rPr>
                <w:b/>
              </w:rPr>
              <w:t>Date of Issue</w:t>
            </w:r>
          </w:p>
        </w:tc>
        <w:tc>
          <w:tcPr>
            <w:tcW w:w="2835" w:type="dxa"/>
            <w:tcBorders>
              <w:top w:val="single" w:sz="6" w:space="0" w:color="000000"/>
              <w:left w:val="single" w:sz="6" w:space="0" w:color="000000"/>
              <w:bottom w:val="single" w:sz="6" w:space="0" w:color="000000"/>
              <w:right w:val="single" w:sz="6" w:space="0" w:color="000000"/>
            </w:tcBorders>
          </w:tcPr>
          <w:p w14:paraId="002373F2" w14:textId="77777777" w:rsidR="00600D4E" w:rsidRPr="006612A9" w:rsidRDefault="00600D4E" w:rsidP="0029355D">
            <w:pPr>
              <w:rPr>
                <w:b/>
              </w:rPr>
            </w:pPr>
            <w:r w:rsidRPr="006612A9">
              <w:rPr>
                <w:b/>
              </w:rPr>
              <w:t>Status</w:t>
            </w:r>
          </w:p>
        </w:tc>
      </w:tr>
      <w:tr w:rsidR="00600D4E" w:rsidRPr="006612A9" w14:paraId="39766DB7"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53604A1E" w14:textId="77777777" w:rsidR="00600D4E" w:rsidRPr="006612A9" w:rsidRDefault="00600D4E" w:rsidP="0029355D"/>
        </w:tc>
        <w:tc>
          <w:tcPr>
            <w:tcW w:w="2268" w:type="dxa"/>
            <w:tcBorders>
              <w:top w:val="single" w:sz="6" w:space="0" w:color="000000"/>
              <w:left w:val="single" w:sz="6" w:space="0" w:color="000000"/>
              <w:bottom w:val="single" w:sz="6" w:space="0" w:color="000000"/>
              <w:right w:val="single" w:sz="6" w:space="0" w:color="000000"/>
            </w:tcBorders>
          </w:tcPr>
          <w:p w14:paraId="3008308C" w14:textId="77777777" w:rsidR="00600D4E" w:rsidRPr="006612A9" w:rsidRDefault="00600D4E" w:rsidP="0029355D"/>
        </w:tc>
        <w:tc>
          <w:tcPr>
            <w:tcW w:w="1842" w:type="dxa"/>
            <w:tcBorders>
              <w:top w:val="single" w:sz="6" w:space="0" w:color="000000"/>
              <w:left w:val="single" w:sz="6" w:space="0" w:color="000000"/>
              <w:bottom w:val="single" w:sz="6" w:space="0" w:color="000000"/>
              <w:right w:val="single" w:sz="6" w:space="0" w:color="000000"/>
            </w:tcBorders>
          </w:tcPr>
          <w:p w14:paraId="453B47EC" w14:textId="77777777" w:rsidR="00600D4E" w:rsidRPr="006612A9" w:rsidRDefault="00600D4E" w:rsidP="0029355D"/>
        </w:tc>
        <w:tc>
          <w:tcPr>
            <w:tcW w:w="2835" w:type="dxa"/>
            <w:tcBorders>
              <w:top w:val="single" w:sz="6" w:space="0" w:color="000000"/>
              <w:left w:val="single" w:sz="6" w:space="0" w:color="000000"/>
              <w:bottom w:val="single" w:sz="6" w:space="0" w:color="000000"/>
              <w:right w:val="single" w:sz="6" w:space="0" w:color="000000"/>
            </w:tcBorders>
          </w:tcPr>
          <w:p w14:paraId="0E42F324" w14:textId="77777777" w:rsidR="00600D4E" w:rsidRPr="006612A9" w:rsidRDefault="00600D4E" w:rsidP="0029355D"/>
        </w:tc>
      </w:tr>
      <w:tr w:rsidR="005C4C1B" w:rsidRPr="006612A9" w14:paraId="722218C8"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0F5BE3D2" w14:textId="77777777" w:rsidR="005C4C1B" w:rsidRPr="006612A9" w:rsidRDefault="005C4C1B" w:rsidP="0029355D"/>
        </w:tc>
        <w:tc>
          <w:tcPr>
            <w:tcW w:w="2268" w:type="dxa"/>
            <w:tcBorders>
              <w:top w:val="single" w:sz="6" w:space="0" w:color="000000"/>
              <w:left w:val="single" w:sz="6" w:space="0" w:color="000000"/>
              <w:bottom w:val="single" w:sz="6" w:space="0" w:color="000000"/>
              <w:right w:val="single" w:sz="6" w:space="0" w:color="000000"/>
            </w:tcBorders>
          </w:tcPr>
          <w:p w14:paraId="533F96B3" w14:textId="77777777" w:rsidR="005C4C1B" w:rsidRPr="006612A9" w:rsidRDefault="005C4C1B" w:rsidP="0029355D"/>
        </w:tc>
        <w:tc>
          <w:tcPr>
            <w:tcW w:w="1842" w:type="dxa"/>
            <w:tcBorders>
              <w:top w:val="single" w:sz="6" w:space="0" w:color="000000"/>
              <w:left w:val="single" w:sz="6" w:space="0" w:color="000000"/>
              <w:bottom w:val="single" w:sz="6" w:space="0" w:color="000000"/>
              <w:right w:val="single" w:sz="6" w:space="0" w:color="000000"/>
            </w:tcBorders>
          </w:tcPr>
          <w:p w14:paraId="49853FB2" w14:textId="77777777" w:rsidR="005C4C1B" w:rsidRPr="006612A9" w:rsidRDefault="005C4C1B" w:rsidP="0029355D"/>
        </w:tc>
        <w:tc>
          <w:tcPr>
            <w:tcW w:w="2835" w:type="dxa"/>
            <w:tcBorders>
              <w:top w:val="single" w:sz="6" w:space="0" w:color="000000"/>
              <w:left w:val="single" w:sz="6" w:space="0" w:color="000000"/>
              <w:bottom w:val="single" w:sz="6" w:space="0" w:color="000000"/>
              <w:right w:val="single" w:sz="6" w:space="0" w:color="000000"/>
            </w:tcBorders>
          </w:tcPr>
          <w:p w14:paraId="17E9745F" w14:textId="77777777" w:rsidR="005C4C1B" w:rsidRPr="006612A9" w:rsidRDefault="005C4C1B" w:rsidP="0029355D"/>
        </w:tc>
      </w:tr>
    </w:tbl>
    <w:p w14:paraId="211D9A4F" w14:textId="77777777" w:rsidR="00600D4E" w:rsidRPr="00053D4A" w:rsidRDefault="00600D4E" w:rsidP="00E45A17">
      <w:pPr>
        <w:tabs>
          <w:tab w:val="right" w:pos="9072"/>
        </w:tabs>
        <w:jc w:val="center"/>
      </w:pPr>
      <w:r w:rsidRPr="00600D4E">
        <w:br w:type="page"/>
      </w:r>
      <w:r w:rsidR="006576D9" w:rsidRPr="009226BD">
        <w:rPr>
          <w:b/>
          <w:sz w:val="28"/>
          <w:szCs w:val="28"/>
        </w:rPr>
        <w:lastRenderedPageBreak/>
        <w:t>Table of Contents</w:t>
      </w:r>
      <w:r w:rsidRPr="00053D4A">
        <w:tab/>
      </w:r>
      <w:bookmarkStart w:id="14" w:name="_GoBack"/>
      <w:bookmarkEnd w:id="14"/>
      <w:r w:rsidRPr="00053D4A">
        <w:t>Page</w:t>
      </w:r>
    </w:p>
    <w:bookmarkStart w:id="15" w:name="_Toc67755723"/>
    <w:bookmarkStart w:id="16" w:name="_Toc77392571"/>
    <w:bookmarkStart w:id="17" w:name="_Toc296504631"/>
    <w:bookmarkStart w:id="18" w:name="_Toc1899706"/>
    <w:p w14:paraId="275C0AB4" w14:textId="77777777" w:rsidR="005116CA" w:rsidRDefault="00801FE1">
      <w:pPr>
        <w:pStyle w:val="TOC1"/>
        <w:rPr>
          <w:rFonts w:asciiTheme="minorHAnsi" w:eastAsiaTheme="minorEastAsia" w:hAnsiTheme="minorHAnsi" w:cstheme="minorBidi"/>
          <w:bCs w:val="0"/>
          <w:iCs w:val="0"/>
          <w:sz w:val="24"/>
          <w:lang w:val="en-US" w:eastAsia="zh-CN"/>
        </w:rPr>
      </w:pPr>
      <w:r>
        <w:fldChar w:fldCharType="begin"/>
      </w:r>
      <w:r w:rsidR="0001780A">
        <w:instrText xml:space="preserve"> TOC \o "1-3" \h \z \u </w:instrText>
      </w:r>
      <w:r>
        <w:fldChar w:fldCharType="separate"/>
      </w:r>
      <w:hyperlink w:anchor="_Toc500955597" w:history="1">
        <w:r w:rsidR="005116CA" w:rsidRPr="0055383F">
          <w:rPr>
            <w:rStyle w:val="Hyperlink"/>
          </w:rPr>
          <w:t>1</w:t>
        </w:r>
        <w:r w:rsidR="005116CA">
          <w:rPr>
            <w:rFonts w:asciiTheme="minorHAnsi" w:eastAsiaTheme="minorEastAsia" w:hAnsiTheme="minorHAnsi" w:cstheme="minorBidi"/>
            <w:bCs w:val="0"/>
            <w:iCs w:val="0"/>
            <w:sz w:val="24"/>
            <w:lang w:val="en-US" w:eastAsia="zh-CN"/>
          </w:rPr>
          <w:tab/>
        </w:r>
        <w:r w:rsidR="005116CA" w:rsidRPr="0055383F">
          <w:rPr>
            <w:rStyle w:val="Hyperlink"/>
          </w:rPr>
          <w:t>Report History</w:t>
        </w:r>
        <w:r w:rsidR="005116CA">
          <w:rPr>
            <w:webHidden/>
          </w:rPr>
          <w:tab/>
        </w:r>
        <w:r w:rsidR="005116CA">
          <w:rPr>
            <w:webHidden/>
          </w:rPr>
          <w:fldChar w:fldCharType="begin"/>
        </w:r>
        <w:r w:rsidR="005116CA">
          <w:rPr>
            <w:webHidden/>
          </w:rPr>
          <w:instrText xml:space="preserve"> PAGEREF _Toc500955597 \h </w:instrText>
        </w:r>
        <w:r w:rsidR="005116CA">
          <w:rPr>
            <w:webHidden/>
          </w:rPr>
        </w:r>
        <w:r w:rsidR="005116CA">
          <w:rPr>
            <w:webHidden/>
          </w:rPr>
          <w:fldChar w:fldCharType="separate"/>
        </w:r>
        <w:r w:rsidR="005116CA">
          <w:rPr>
            <w:webHidden/>
          </w:rPr>
          <w:t>2</w:t>
        </w:r>
        <w:r w:rsidR="005116CA">
          <w:rPr>
            <w:webHidden/>
          </w:rPr>
          <w:fldChar w:fldCharType="end"/>
        </w:r>
      </w:hyperlink>
    </w:p>
    <w:p w14:paraId="11136725"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598" w:history="1">
        <w:r w:rsidR="005116CA" w:rsidRPr="0055383F">
          <w:rPr>
            <w:rStyle w:val="Hyperlink"/>
            <w:noProof/>
          </w:rPr>
          <w:t>1.1</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Document Location</w:t>
        </w:r>
        <w:r w:rsidR="005116CA">
          <w:rPr>
            <w:noProof/>
            <w:webHidden/>
          </w:rPr>
          <w:tab/>
        </w:r>
        <w:r w:rsidR="005116CA">
          <w:rPr>
            <w:noProof/>
            <w:webHidden/>
          </w:rPr>
          <w:fldChar w:fldCharType="begin"/>
        </w:r>
        <w:r w:rsidR="005116CA">
          <w:rPr>
            <w:noProof/>
            <w:webHidden/>
          </w:rPr>
          <w:instrText xml:space="preserve"> PAGEREF _Toc500955598 \h </w:instrText>
        </w:r>
        <w:r w:rsidR="005116CA">
          <w:rPr>
            <w:noProof/>
            <w:webHidden/>
          </w:rPr>
        </w:r>
        <w:r w:rsidR="005116CA">
          <w:rPr>
            <w:noProof/>
            <w:webHidden/>
          </w:rPr>
          <w:fldChar w:fldCharType="separate"/>
        </w:r>
        <w:r w:rsidR="005116CA">
          <w:rPr>
            <w:noProof/>
            <w:webHidden/>
          </w:rPr>
          <w:t>2</w:t>
        </w:r>
        <w:r w:rsidR="005116CA">
          <w:rPr>
            <w:noProof/>
            <w:webHidden/>
          </w:rPr>
          <w:fldChar w:fldCharType="end"/>
        </w:r>
      </w:hyperlink>
    </w:p>
    <w:p w14:paraId="3068C26C"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599" w:history="1">
        <w:r w:rsidR="005116CA" w:rsidRPr="0055383F">
          <w:rPr>
            <w:rStyle w:val="Hyperlink"/>
            <w:noProof/>
          </w:rPr>
          <w:t>1.2</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Revision History</w:t>
        </w:r>
        <w:r w:rsidR="005116CA">
          <w:rPr>
            <w:noProof/>
            <w:webHidden/>
          </w:rPr>
          <w:tab/>
        </w:r>
        <w:r w:rsidR="005116CA">
          <w:rPr>
            <w:noProof/>
            <w:webHidden/>
          </w:rPr>
          <w:fldChar w:fldCharType="begin"/>
        </w:r>
        <w:r w:rsidR="005116CA">
          <w:rPr>
            <w:noProof/>
            <w:webHidden/>
          </w:rPr>
          <w:instrText xml:space="preserve"> PAGEREF _Toc500955599 \h </w:instrText>
        </w:r>
        <w:r w:rsidR="005116CA">
          <w:rPr>
            <w:noProof/>
            <w:webHidden/>
          </w:rPr>
        </w:r>
        <w:r w:rsidR="005116CA">
          <w:rPr>
            <w:noProof/>
            <w:webHidden/>
          </w:rPr>
          <w:fldChar w:fldCharType="separate"/>
        </w:r>
        <w:r w:rsidR="005116CA">
          <w:rPr>
            <w:noProof/>
            <w:webHidden/>
          </w:rPr>
          <w:t>2</w:t>
        </w:r>
        <w:r w:rsidR="005116CA">
          <w:rPr>
            <w:noProof/>
            <w:webHidden/>
          </w:rPr>
          <w:fldChar w:fldCharType="end"/>
        </w:r>
      </w:hyperlink>
    </w:p>
    <w:p w14:paraId="3DF763C1"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00" w:history="1">
        <w:r w:rsidR="005116CA" w:rsidRPr="0055383F">
          <w:rPr>
            <w:rStyle w:val="Hyperlink"/>
            <w:noProof/>
          </w:rPr>
          <w:t>1.3</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Approvals</w:t>
        </w:r>
        <w:r w:rsidR="005116CA">
          <w:rPr>
            <w:noProof/>
            <w:webHidden/>
          </w:rPr>
          <w:tab/>
        </w:r>
        <w:r w:rsidR="005116CA">
          <w:rPr>
            <w:noProof/>
            <w:webHidden/>
          </w:rPr>
          <w:fldChar w:fldCharType="begin"/>
        </w:r>
        <w:r w:rsidR="005116CA">
          <w:rPr>
            <w:noProof/>
            <w:webHidden/>
          </w:rPr>
          <w:instrText xml:space="preserve"> PAGEREF _Toc500955600 \h </w:instrText>
        </w:r>
        <w:r w:rsidR="005116CA">
          <w:rPr>
            <w:noProof/>
            <w:webHidden/>
          </w:rPr>
        </w:r>
        <w:r w:rsidR="005116CA">
          <w:rPr>
            <w:noProof/>
            <w:webHidden/>
          </w:rPr>
          <w:fldChar w:fldCharType="separate"/>
        </w:r>
        <w:r w:rsidR="005116CA">
          <w:rPr>
            <w:noProof/>
            <w:webHidden/>
          </w:rPr>
          <w:t>2</w:t>
        </w:r>
        <w:r w:rsidR="005116CA">
          <w:rPr>
            <w:noProof/>
            <w:webHidden/>
          </w:rPr>
          <w:fldChar w:fldCharType="end"/>
        </w:r>
      </w:hyperlink>
    </w:p>
    <w:p w14:paraId="56BAB7A2"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01" w:history="1">
        <w:r w:rsidR="005116CA" w:rsidRPr="0055383F">
          <w:rPr>
            <w:rStyle w:val="Hyperlink"/>
            <w:noProof/>
          </w:rPr>
          <w:t>1.4</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Distribution</w:t>
        </w:r>
        <w:r w:rsidR="005116CA">
          <w:rPr>
            <w:noProof/>
            <w:webHidden/>
          </w:rPr>
          <w:tab/>
        </w:r>
        <w:r w:rsidR="005116CA">
          <w:rPr>
            <w:noProof/>
            <w:webHidden/>
          </w:rPr>
          <w:fldChar w:fldCharType="begin"/>
        </w:r>
        <w:r w:rsidR="005116CA">
          <w:rPr>
            <w:noProof/>
            <w:webHidden/>
          </w:rPr>
          <w:instrText xml:space="preserve"> PAGEREF _Toc500955601 \h </w:instrText>
        </w:r>
        <w:r w:rsidR="005116CA">
          <w:rPr>
            <w:noProof/>
            <w:webHidden/>
          </w:rPr>
        </w:r>
        <w:r w:rsidR="005116CA">
          <w:rPr>
            <w:noProof/>
            <w:webHidden/>
          </w:rPr>
          <w:fldChar w:fldCharType="separate"/>
        </w:r>
        <w:r w:rsidR="005116CA">
          <w:rPr>
            <w:noProof/>
            <w:webHidden/>
          </w:rPr>
          <w:t>2</w:t>
        </w:r>
        <w:r w:rsidR="005116CA">
          <w:rPr>
            <w:noProof/>
            <w:webHidden/>
          </w:rPr>
          <w:fldChar w:fldCharType="end"/>
        </w:r>
      </w:hyperlink>
    </w:p>
    <w:p w14:paraId="5423977E"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2" w:history="1">
        <w:r w:rsidR="005116CA" w:rsidRPr="0055383F">
          <w:rPr>
            <w:rStyle w:val="Hyperlink"/>
          </w:rPr>
          <w:t>2</w:t>
        </w:r>
        <w:r w:rsidR="005116CA">
          <w:rPr>
            <w:rFonts w:asciiTheme="minorHAnsi" w:eastAsiaTheme="minorEastAsia" w:hAnsiTheme="minorHAnsi" w:cstheme="minorBidi"/>
            <w:bCs w:val="0"/>
            <w:iCs w:val="0"/>
            <w:sz w:val="24"/>
            <w:lang w:val="en-US" w:eastAsia="zh-CN"/>
          </w:rPr>
          <w:tab/>
        </w:r>
        <w:r w:rsidR="005116CA" w:rsidRPr="0055383F">
          <w:rPr>
            <w:rStyle w:val="Hyperlink"/>
          </w:rPr>
          <w:t>Purpose</w:t>
        </w:r>
        <w:r w:rsidR="005116CA">
          <w:rPr>
            <w:webHidden/>
          </w:rPr>
          <w:tab/>
        </w:r>
        <w:r w:rsidR="005116CA">
          <w:rPr>
            <w:webHidden/>
          </w:rPr>
          <w:fldChar w:fldCharType="begin"/>
        </w:r>
        <w:r w:rsidR="005116CA">
          <w:rPr>
            <w:webHidden/>
          </w:rPr>
          <w:instrText xml:space="preserve"> PAGEREF _Toc500955602 \h </w:instrText>
        </w:r>
        <w:r w:rsidR="005116CA">
          <w:rPr>
            <w:webHidden/>
          </w:rPr>
        </w:r>
        <w:r w:rsidR="005116CA">
          <w:rPr>
            <w:webHidden/>
          </w:rPr>
          <w:fldChar w:fldCharType="separate"/>
        </w:r>
        <w:r w:rsidR="005116CA">
          <w:rPr>
            <w:webHidden/>
          </w:rPr>
          <w:t>4</w:t>
        </w:r>
        <w:r w:rsidR="005116CA">
          <w:rPr>
            <w:webHidden/>
          </w:rPr>
          <w:fldChar w:fldCharType="end"/>
        </w:r>
      </w:hyperlink>
    </w:p>
    <w:p w14:paraId="7477AE36"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3" w:history="1">
        <w:r w:rsidR="005116CA" w:rsidRPr="0055383F">
          <w:rPr>
            <w:rStyle w:val="Hyperlink"/>
          </w:rPr>
          <w:t>3</w:t>
        </w:r>
        <w:r w:rsidR="005116CA">
          <w:rPr>
            <w:rFonts w:asciiTheme="minorHAnsi" w:eastAsiaTheme="minorEastAsia" w:hAnsiTheme="minorHAnsi" w:cstheme="minorBidi"/>
            <w:bCs w:val="0"/>
            <w:iCs w:val="0"/>
            <w:sz w:val="24"/>
            <w:lang w:val="en-US" w:eastAsia="zh-CN"/>
          </w:rPr>
          <w:tab/>
        </w:r>
        <w:r w:rsidR="005116CA" w:rsidRPr="0055383F">
          <w:rPr>
            <w:rStyle w:val="Hyperlink"/>
          </w:rPr>
          <w:t>Background</w:t>
        </w:r>
        <w:r w:rsidR="005116CA">
          <w:rPr>
            <w:webHidden/>
          </w:rPr>
          <w:tab/>
        </w:r>
        <w:r w:rsidR="005116CA">
          <w:rPr>
            <w:webHidden/>
          </w:rPr>
          <w:fldChar w:fldCharType="begin"/>
        </w:r>
        <w:r w:rsidR="005116CA">
          <w:rPr>
            <w:webHidden/>
          </w:rPr>
          <w:instrText xml:space="preserve"> PAGEREF _Toc500955603 \h </w:instrText>
        </w:r>
        <w:r w:rsidR="005116CA">
          <w:rPr>
            <w:webHidden/>
          </w:rPr>
        </w:r>
        <w:r w:rsidR="005116CA">
          <w:rPr>
            <w:webHidden/>
          </w:rPr>
          <w:fldChar w:fldCharType="separate"/>
        </w:r>
        <w:r w:rsidR="005116CA">
          <w:rPr>
            <w:webHidden/>
          </w:rPr>
          <w:t>4</w:t>
        </w:r>
        <w:r w:rsidR="005116CA">
          <w:rPr>
            <w:webHidden/>
          </w:rPr>
          <w:fldChar w:fldCharType="end"/>
        </w:r>
      </w:hyperlink>
    </w:p>
    <w:p w14:paraId="2E634DF9"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4" w:history="1">
        <w:r w:rsidR="005116CA" w:rsidRPr="0055383F">
          <w:rPr>
            <w:rStyle w:val="Hyperlink"/>
          </w:rPr>
          <w:t>4</w:t>
        </w:r>
        <w:r w:rsidR="005116CA">
          <w:rPr>
            <w:rFonts w:asciiTheme="minorHAnsi" w:eastAsiaTheme="minorEastAsia" w:hAnsiTheme="minorHAnsi" w:cstheme="minorBidi"/>
            <w:bCs w:val="0"/>
            <w:iCs w:val="0"/>
            <w:sz w:val="24"/>
            <w:lang w:val="en-US" w:eastAsia="zh-CN"/>
          </w:rPr>
          <w:tab/>
        </w:r>
        <w:r w:rsidR="005116CA" w:rsidRPr="0055383F">
          <w:rPr>
            <w:rStyle w:val="Hyperlink"/>
          </w:rPr>
          <w:t>Metrics</w:t>
        </w:r>
        <w:r w:rsidR="005116CA">
          <w:rPr>
            <w:webHidden/>
          </w:rPr>
          <w:tab/>
        </w:r>
        <w:r w:rsidR="005116CA">
          <w:rPr>
            <w:webHidden/>
          </w:rPr>
          <w:fldChar w:fldCharType="begin"/>
        </w:r>
        <w:r w:rsidR="005116CA">
          <w:rPr>
            <w:webHidden/>
          </w:rPr>
          <w:instrText xml:space="preserve"> PAGEREF _Toc500955604 \h </w:instrText>
        </w:r>
        <w:r w:rsidR="005116CA">
          <w:rPr>
            <w:webHidden/>
          </w:rPr>
        </w:r>
        <w:r w:rsidR="005116CA">
          <w:rPr>
            <w:webHidden/>
          </w:rPr>
          <w:fldChar w:fldCharType="separate"/>
        </w:r>
        <w:r w:rsidR="005116CA">
          <w:rPr>
            <w:webHidden/>
          </w:rPr>
          <w:t>5</w:t>
        </w:r>
        <w:r w:rsidR="005116CA">
          <w:rPr>
            <w:webHidden/>
          </w:rPr>
          <w:fldChar w:fldCharType="end"/>
        </w:r>
      </w:hyperlink>
    </w:p>
    <w:p w14:paraId="32B302C7"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5" w:history="1">
        <w:r w:rsidR="005116CA" w:rsidRPr="0055383F">
          <w:rPr>
            <w:rStyle w:val="Hyperlink"/>
          </w:rPr>
          <w:t>5</w:t>
        </w:r>
        <w:r w:rsidR="005116CA">
          <w:rPr>
            <w:rFonts w:asciiTheme="minorHAnsi" w:eastAsiaTheme="minorEastAsia" w:hAnsiTheme="minorHAnsi" w:cstheme="minorBidi"/>
            <w:bCs w:val="0"/>
            <w:iCs w:val="0"/>
            <w:sz w:val="24"/>
            <w:lang w:val="en-US" w:eastAsia="zh-CN"/>
          </w:rPr>
          <w:tab/>
        </w:r>
        <w:r w:rsidR="005116CA" w:rsidRPr="0055383F">
          <w:rPr>
            <w:rStyle w:val="Hyperlink"/>
          </w:rPr>
          <w:t>Scope</w:t>
        </w:r>
        <w:r w:rsidR="005116CA">
          <w:rPr>
            <w:webHidden/>
          </w:rPr>
          <w:tab/>
        </w:r>
        <w:r w:rsidR="005116CA">
          <w:rPr>
            <w:webHidden/>
          </w:rPr>
          <w:fldChar w:fldCharType="begin"/>
        </w:r>
        <w:r w:rsidR="005116CA">
          <w:rPr>
            <w:webHidden/>
          </w:rPr>
          <w:instrText xml:space="preserve"> PAGEREF _Toc500955605 \h </w:instrText>
        </w:r>
        <w:r w:rsidR="005116CA">
          <w:rPr>
            <w:webHidden/>
          </w:rPr>
        </w:r>
        <w:r w:rsidR="005116CA">
          <w:rPr>
            <w:webHidden/>
          </w:rPr>
          <w:fldChar w:fldCharType="separate"/>
        </w:r>
        <w:r w:rsidR="005116CA">
          <w:rPr>
            <w:webHidden/>
          </w:rPr>
          <w:t>5</w:t>
        </w:r>
        <w:r w:rsidR="005116CA">
          <w:rPr>
            <w:webHidden/>
          </w:rPr>
          <w:fldChar w:fldCharType="end"/>
        </w:r>
      </w:hyperlink>
    </w:p>
    <w:p w14:paraId="187E6469"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06" w:history="1">
        <w:r w:rsidR="005116CA" w:rsidRPr="0055383F">
          <w:rPr>
            <w:rStyle w:val="Hyperlink"/>
            <w:noProof/>
          </w:rPr>
          <w:t>5.1</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In Scope</w:t>
        </w:r>
        <w:r w:rsidR="005116CA">
          <w:rPr>
            <w:noProof/>
            <w:webHidden/>
          </w:rPr>
          <w:tab/>
        </w:r>
        <w:r w:rsidR="005116CA">
          <w:rPr>
            <w:noProof/>
            <w:webHidden/>
          </w:rPr>
          <w:fldChar w:fldCharType="begin"/>
        </w:r>
        <w:r w:rsidR="005116CA">
          <w:rPr>
            <w:noProof/>
            <w:webHidden/>
          </w:rPr>
          <w:instrText xml:space="preserve"> PAGEREF _Toc500955606 \h </w:instrText>
        </w:r>
        <w:r w:rsidR="005116CA">
          <w:rPr>
            <w:noProof/>
            <w:webHidden/>
          </w:rPr>
        </w:r>
        <w:r w:rsidR="005116CA">
          <w:rPr>
            <w:noProof/>
            <w:webHidden/>
          </w:rPr>
          <w:fldChar w:fldCharType="separate"/>
        </w:r>
        <w:r w:rsidR="005116CA">
          <w:rPr>
            <w:noProof/>
            <w:webHidden/>
          </w:rPr>
          <w:t>5</w:t>
        </w:r>
        <w:r w:rsidR="005116CA">
          <w:rPr>
            <w:noProof/>
            <w:webHidden/>
          </w:rPr>
          <w:fldChar w:fldCharType="end"/>
        </w:r>
      </w:hyperlink>
    </w:p>
    <w:p w14:paraId="43DEDAFF"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07" w:history="1">
        <w:r w:rsidR="005116CA" w:rsidRPr="0055383F">
          <w:rPr>
            <w:rStyle w:val="Hyperlink"/>
            <w:noProof/>
          </w:rPr>
          <w:t>5.2</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Out of Scope</w:t>
        </w:r>
        <w:r w:rsidR="005116CA">
          <w:rPr>
            <w:noProof/>
            <w:webHidden/>
          </w:rPr>
          <w:tab/>
        </w:r>
        <w:r w:rsidR="005116CA">
          <w:rPr>
            <w:noProof/>
            <w:webHidden/>
          </w:rPr>
          <w:fldChar w:fldCharType="begin"/>
        </w:r>
        <w:r w:rsidR="005116CA">
          <w:rPr>
            <w:noProof/>
            <w:webHidden/>
          </w:rPr>
          <w:instrText xml:space="preserve"> PAGEREF _Toc500955607 \h </w:instrText>
        </w:r>
        <w:r w:rsidR="005116CA">
          <w:rPr>
            <w:noProof/>
            <w:webHidden/>
          </w:rPr>
        </w:r>
        <w:r w:rsidR="005116CA">
          <w:rPr>
            <w:noProof/>
            <w:webHidden/>
          </w:rPr>
          <w:fldChar w:fldCharType="separate"/>
        </w:r>
        <w:r w:rsidR="005116CA">
          <w:rPr>
            <w:noProof/>
            <w:webHidden/>
          </w:rPr>
          <w:t>5</w:t>
        </w:r>
        <w:r w:rsidR="005116CA">
          <w:rPr>
            <w:noProof/>
            <w:webHidden/>
          </w:rPr>
          <w:fldChar w:fldCharType="end"/>
        </w:r>
      </w:hyperlink>
    </w:p>
    <w:p w14:paraId="57845415"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8" w:history="1">
        <w:r w:rsidR="005116CA" w:rsidRPr="0055383F">
          <w:rPr>
            <w:rStyle w:val="Hyperlink"/>
          </w:rPr>
          <w:t>6</w:t>
        </w:r>
        <w:r w:rsidR="005116CA">
          <w:rPr>
            <w:rFonts w:asciiTheme="minorHAnsi" w:eastAsiaTheme="minorEastAsia" w:hAnsiTheme="minorHAnsi" w:cstheme="minorBidi"/>
            <w:bCs w:val="0"/>
            <w:iCs w:val="0"/>
            <w:sz w:val="24"/>
            <w:lang w:val="en-US" w:eastAsia="zh-CN"/>
          </w:rPr>
          <w:tab/>
        </w:r>
        <w:r w:rsidR="005116CA" w:rsidRPr="0055383F">
          <w:rPr>
            <w:rStyle w:val="Hyperlink"/>
          </w:rPr>
          <w:t>Timescales and Priorities</w:t>
        </w:r>
        <w:r w:rsidR="005116CA">
          <w:rPr>
            <w:webHidden/>
          </w:rPr>
          <w:tab/>
        </w:r>
        <w:r w:rsidR="005116CA">
          <w:rPr>
            <w:webHidden/>
          </w:rPr>
          <w:fldChar w:fldCharType="begin"/>
        </w:r>
        <w:r w:rsidR="005116CA">
          <w:rPr>
            <w:webHidden/>
          </w:rPr>
          <w:instrText xml:space="preserve"> PAGEREF _Toc500955608 \h </w:instrText>
        </w:r>
        <w:r w:rsidR="005116CA">
          <w:rPr>
            <w:webHidden/>
          </w:rPr>
        </w:r>
        <w:r w:rsidR="005116CA">
          <w:rPr>
            <w:webHidden/>
          </w:rPr>
          <w:fldChar w:fldCharType="separate"/>
        </w:r>
        <w:r w:rsidR="005116CA">
          <w:rPr>
            <w:webHidden/>
          </w:rPr>
          <w:t>6</w:t>
        </w:r>
        <w:r w:rsidR="005116CA">
          <w:rPr>
            <w:webHidden/>
          </w:rPr>
          <w:fldChar w:fldCharType="end"/>
        </w:r>
      </w:hyperlink>
    </w:p>
    <w:p w14:paraId="0A9A959B"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09" w:history="1">
        <w:r w:rsidR="005116CA" w:rsidRPr="0055383F">
          <w:rPr>
            <w:rStyle w:val="Hyperlink"/>
          </w:rPr>
          <w:t>7</w:t>
        </w:r>
        <w:r w:rsidR="005116CA">
          <w:rPr>
            <w:rFonts w:asciiTheme="minorHAnsi" w:eastAsiaTheme="minorEastAsia" w:hAnsiTheme="minorHAnsi" w:cstheme="minorBidi"/>
            <w:bCs w:val="0"/>
            <w:iCs w:val="0"/>
            <w:sz w:val="24"/>
            <w:lang w:val="en-US" w:eastAsia="zh-CN"/>
          </w:rPr>
          <w:tab/>
        </w:r>
        <w:r w:rsidR="005116CA" w:rsidRPr="0055383F">
          <w:rPr>
            <w:rStyle w:val="Hyperlink"/>
          </w:rPr>
          <w:t>Summary of Business Requirements</w:t>
        </w:r>
        <w:r w:rsidR="005116CA">
          <w:rPr>
            <w:webHidden/>
          </w:rPr>
          <w:tab/>
        </w:r>
        <w:r w:rsidR="005116CA">
          <w:rPr>
            <w:webHidden/>
          </w:rPr>
          <w:fldChar w:fldCharType="begin"/>
        </w:r>
        <w:r w:rsidR="005116CA">
          <w:rPr>
            <w:webHidden/>
          </w:rPr>
          <w:instrText xml:space="preserve"> PAGEREF _Toc500955609 \h </w:instrText>
        </w:r>
        <w:r w:rsidR="005116CA">
          <w:rPr>
            <w:webHidden/>
          </w:rPr>
        </w:r>
        <w:r w:rsidR="005116CA">
          <w:rPr>
            <w:webHidden/>
          </w:rPr>
          <w:fldChar w:fldCharType="separate"/>
        </w:r>
        <w:r w:rsidR="005116CA">
          <w:rPr>
            <w:webHidden/>
          </w:rPr>
          <w:t>6</w:t>
        </w:r>
        <w:r w:rsidR="005116CA">
          <w:rPr>
            <w:webHidden/>
          </w:rPr>
          <w:fldChar w:fldCharType="end"/>
        </w:r>
      </w:hyperlink>
    </w:p>
    <w:p w14:paraId="676A04F7"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10" w:history="1">
        <w:r w:rsidR="005116CA" w:rsidRPr="0055383F">
          <w:rPr>
            <w:rStyle w:val="Hyperlink"/>
          </w:rPr>
          <w:t>8</w:t>
        </w:r>
        <w:r w:rsidR="005116CA">
          <w:rPr>
            <w:rFonts w:asciiTheme="minorHAnsi" w:eastAsiaTheme="minorEastAsia" w:hAnsiTheme="minorHAnsi" w:cstheme="minorBidi"/>
            <w:bCs w:val="0"/>
            <w:iCs w:val="0"/>
            <w:sz w:val="24"/>
            <w:lang w:val="en-US" w:eastAsia="zh-CN"/>
          </w:rPr>
          <w:tab/>
        </w:r>
        <w:r w:rsidR="005116CA" w:rsidRPr="0055383F">
          <w:rPr>
            <w:rStyle w:val="Hyperlink"/>
          </w:rPr>
          <w:t>Summary of Functional Areas</w:t>
        </w:r>
        <w:r w:rsidR="005116CA">
          <w:rPr>
            <w:webHidden/>
          </w:rPr>
          <w:tab/>
        </w:r>
        <w:r w:rsidR="005116CA">
          <w:rPr>
            <w:webHidden/>
          </w:rPr>
          <w:fldChar w:fldCharType="begin"/>
        </w:r>
        <w:r w:rsidR="005116CA">
          <w:rPr>
            <w:webHidden/>
          </w:rPr>
          <w:instrText xml:space="preserve"> PAGEREF _Toc500955610 \h </w:instrText>
        </w:r>
        <w:r w:rsidR="005116CA">
          <w:rPr>
            <w:webHidden/>
          </w:rPr>
        </w:r>
        <w:r w:rsidR="005116CA">
          <w:rPr>
            <w:webHidden/>
          </w:rPr>
          <w:fldChar w:fldCharType="separate"/>
        </w:r>
        <w:r w:rsidR="005116CA">
          <w:rPr>
            <w:webHidden/>
          </w:rPr>
          <w:t>7</w:t>
        </w:r>
        <w:r w:rsidR="005116CA">
          <w:rPr>
            <w:webHidden/>
          </w:rPr>
          <w:fldChar w:fldCharType="end"/>
        </w:r>
      </w:hyperlink>
    </w:p>
    <w:p w14:paraId="694D77A2"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11" w:history="1">
        <w:r w:rsidR="005116CA" w:rsidRPr="0055383F">
          <w:rPr>
            <w:rStyle w:val="Hyperlink"/>
          </w:rPr>
          <w:t>9</w:t>
        </w:r>
        <w:r w:rsidR="005116CA">
          <w:rPr>
            <w:rFonts w:asciiTheme="minorHAnsi" w:eastAsiaTheme="minorEastAsia" w:hAnsiTheme="minorHAnsi" w:cstheme="minorBidi"/>
            <w:bCs w:val="0"/>
            <w:iCs w:val="0"/>
            <w:sz w:val="24"/>
            <w:lang w:val="en-US" w:eastAsia="zh-CN"/>
          </w:rPr>
          <w:tab/>
        </w:r>
        <w:r w:rsidR="005116CA" w:rsidRPr="0055383F">
          <w:rPr>
            <w:rStyle w:val="Hyperlink"/>
          </w:rPr>
          <w:t>Functional Requirements by Module / Use Case Descriptions</w:t>
        </w:r>
        <w:r w:rsidR="005116CA">
          <w:rPr>
            <w:webHidden/>
          </w:rPr>
          <w:tab/>
        </w:r>
        <w:r w:rsidR="005116CA">
          <w:rPr>
            <w:webHidden/>
          </w:rPr>
          <w:fldChar w:fldCharType="begin"/>
        </w:r>
        <w:r w:rsidR="005116CA">
          <w:rPr>
            <w:webHidden/>
          </w:rPr>
          <w:instrText xml:space="preserve"> PAGEREF _Toc500955611 \h </w:instrText>
        </w:r>
        <w:r w:rsidR="005116CA">
          <w:rPr>
            <w:webHidden/>
          </w:rPr>
        </w:r>
        <w:r w:rsidR="005116CA">
          <w:rPr>
            <w:webHidden/>
          </w:rPr>
          <w:fldChar w:fldCharType="separate"/>
        </w:r>
        <w:r w:rsidR="005116CA">
          <w:rPr>
            <w:webHidden/>
          </w:rPr>
          <w:t>7</w:t>
        </w:r>
        <w:r w:rsidR="005116CA">
          <w:rPr>
            <w:webHidden/>
          </w:rPr>
          <w:fldChar w:fldCharType="end"/>
        </w:r>
      </w:hyperlink>
    </w:p>
    <w:p w14:paraId="5BF35E03"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2" w:history="1">
        <w:r w:rsidR="005116CA" w:rsidRPr="0055383F">
          <w:rPr>
            <w:rStyle w:val="Hyperlink"/>
            <w:noProof/>
          </w:rPr>
          <w:t>9.1</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Module 1 (Customer End): Web Ordering System</w:t>
        </w:r>
        <w:r w:rsidR="005116CA">
          <w:rPr>
            <w:noProof/>
            <w:webHidden/>
          </w:rPr>
          <w:tab/>
        </w:r>
        <w:r w:rsidR="005116CA">
          <w:rPr>
            <w:noProof/>
            <w:webHidden/>
          </w:rPr>
          <w:fldChar w:fldCharType="begin"/>
        </w:r>
        <w:r w:rsidR="005116CA">
          <w:rPr>
            <w:noProof/>
            <w:webHidden/>
          </w:rPr>
          <w:instrText xml:space="preserve"> PAGEREF _Toc500955612 \h </w:instrText>
        </w:r>
        <w:r w:rsidR="005116CA">
          <w:rPr>
            <w:noProof/>
            <w:webHidden/>
          </w:rPr>
        </w:r>
        <w:r w:rsidR="005116CA">
          <w:rPr>
            <w:noProof/>
            <w:webHidden/>
          </w:rPr>
          <w:fldChar w:fldCharType="separate"/>
        </w:r>
        <w:r w:rsidR="005116CA">
          <w:rPr>
            <w:noProof/>
            <w:webHidden/>
          </w:rPr>
          <w:t>7</w:t>
        </w:r>
        <w:r w:rsidR="005116CA">
          <w:rPr>
            <w:noProof/>
            <w:webHidden/>
          </w:rPr>
          <w:fldChar w:fldCharType="end"/>
        </w:r>
      </w:hyperlink>
    </w:p>
    <w:p w14:paraId="226A82F7"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3" w:history="1">
        <w:r w:rsidR="005116CA" w:rsidRPr="0055383F">
          <w:rPr>
            <w:rStyle w:val="Hyperlink"/>
            <w:noProof/>
          </w:rPr>
          <w:t>9.2</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Module 2 (Restaurant End): Menu Management System</w:t>
        </w:r>
        <w:r w:rsidR="005116CA">
          <w:rPr>
            <w:noProof/>
            <w:webHidden/>
          </w:rPr>
          <w:tab/>
        </w:r>
        <w:r w:rsidR="005116CA">
          <w:rPr>
            <w:noProof/>
            <w:webHidden/>
          </w:rPr>
          <w:fldChar w:fldCharType="begin"/>
        </w:r>
        <w:r w:rsidR="005116CA">
          <w:rPr>
            <w:noProof/>
            <w:webHidden/>
          </w:rPr>
          <w:instrText xml:space="preserve"> PAGEREF _Toc500955613 \h </w:instrText>
        </w:r>
        <w:r w:rsidR="005116CA">
          <w:rPr>
            <w:noProof/>
            <w:webHidden/>
          </w:rPr>
        </w:r>
        <w:r w:rsidR="005116CA">
          <w:rPr>
            <w:noProof/>
            <w:webHidden/>
          </w:rPr>
          <w:fldChar w:fldCharType="separate"/>
        </w:r>
        <w:r w:rsidR="005116CA">
          <w:rPr>
            <w:noProof/>
            <w:webHidden/>
          </w:rPr>
          <w:t>8</w:t>
        </w:r>
        <w:r w:rsidR="005116CA">
          <w:rPr>
            <w:noProof/>
            <w:webHidden/>
          </w:rPr>
          <w:fldChar w:fldCharType="end"/>
        </w:r>
      </w:hyperlink>
    </w:p>
    <w:p w14:paraId="6B2F0A74"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4" w:history="1">
        <w:r w:rsidR="005116CA" w:rsidRPr="0055383F">
          <w:rPr>
            <w:rStyle w:val="Hyperlink"/>
            <w:noProof/>
          </w:rPr>
          <w:t>9.3</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Module 3: Order Retrieval System</w:t>
        </w:r>
        <w:r w:rsidR="005116CA">
          <w:rPr>
            <w:noProof/>
            <w:webHidden/>
          </w:rPr>
          <w:tab/>
        </w:r>
        <w:r w:rsidR="005116CA">
          <w:rPr>
            <w:noProof/>
            <w:webHidden/>
          </w:rPr>
          <w:fldChar w:fldCharType="begin"/>
        </w:r>
        <w:r w:rsidR="005116CA">
          <w:rPr>
            <w:noProof/>
            <w:webHidden/>
          </w:rPr>
          <w:instrText xml:space="preserve"> PAGEREF _Toc500955614 \h </w:instrText>
        </w:r>
        <w:r w:rsidR="005116CA">
          <w:rPr>
            <w:noProof/>
            <w:webHidden/>
          </w:rPr>
        </w:r>
        <w:r w:rsidR="005116CA">
          <w:rPr>
            <w:noProof/>
            <w:webHidden/>
          </w:rPr>
          <w:fldChar w:fldCharType="separate"/>
        </w:r>
        <w:r w:rsidR="005116CA">
          <w:rPr>
            <w:noProof/>
            <w:webHidden/>
          </w:rPr>
          <w:t>9</w:t>
        </w:r>
        <w:r w:rsidR="005116CA">
          <w:rPr>
            <w:noProof/>
            <w:webHidden/>
          </w:rPr>
          <w:fldChar w:fldCharType="end"/>
        </w:r>
      </w:hyperlink>
    </w:p>
    <w:p w14:paraId="06B10459"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15" w:history="1">
        <w:r w:rsidR="005116CA" w:rsidRPr="0055383F">
          <w:rPr>
            <w:rStyle w:val="Hyperlink"/>
          </w:rPr>
          <w:t>10</w:t>
        </w:r>
        <w:r w:rsidR="005116CA">
          <w:rPr>
            <w:rFonts w:asciiTheme="minorHAnsi" w:eastAsiaTheme="minorEastAsia" w:hAnsiTheme="minorHAnsi" w:cstheme="minorBidi"/>
            <w:bCs w:val="0"/>
            <w:iCs w:val="0"/>
            <w:sz w:val="24"/>
            <w:lang w:val="en-US" w:eastAsia="zh-CN"/>
          </w:rPr>
          <w:tab/>
        </w:r>
        <w:r w:rsidR="005116CA" w:rsidRPr="0055383F">
          <w:rPr>
            <w:rStyle w:val="Hyperlink"/>
          </w:rPr>
          <w:t>Screens and Workflows</w:t>
        </w:r>
        <w:r w:rsidR="005116CA">
          <w:rPr>
            <w:webHidden/>
          </w:rPr>
          <w:tab/>
        </w:r>
        <w:r w:rsidR="005116CA">
          <w:rPr>
            <w:webHidden/>
          </w:rPr>
          <w:fldChar w:fldCharType="begin"/>
        </w:r>
        <w:r w:rsidR="005116CA">
          <w:rPr>
            <w:webHidden/>
          </w:rPr>
          <w:instrText xml:space="preserve"> PAGEREF _Toc500955615 \h </w:instrText>
        </w:r>
        <w:r w:rsidR="005116CA">
          <w:rPr>
            <w:webHidden/>
          </w:rPr>
        </w:r>
        <w:r w:rsidR="005116CA">
          <w:rPr>
            <w:webHidden/>
          </w:rPr>
          <w:fldChar w:fldCharType="separate"/>
        </w:r>
        <w:r w:rsidR="005116CA">
          <w:rPr>
            <w:webHidden/>
          </w:rPr>
          <w:t>9</w:t>
        </w:r>
        <w:r w:rsidR="005116CA">
          <w:rPr>
            <w:webHidden/>
          </w:rPr>
          <w:fldChar w:fldCharType="end"/>
        </w:r>
      </w:hyperlink>
    </w:p>
    <w:p w14:paraId="500075B7"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6" w:history="1">
        <w:r w:rsidR="005116CA" w:rsidRPr="0055383F">
          <w:rPr>
            <w:rStyle w:val="Hyperlink"/>
            <w:noProof/>
          </w:rPr>
          <w:t>10.1</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Ordering System</w:t>
        </w:r>
        <w:r w:rsidR="005116CA">
          <w:rPr>
            <w:noProof/>
            <w:webHidden/>
          </w:rPr>
          <w:tab/>
        </w:r>
        <w:r w:rsidR="005116CA">
          <w:rPr>
            <w:noProof/>
            <w:webHidden/>
          </w:rPr>
          <w:fldChar w:fldCharType="begin"/>
        </w:r>
        <w:r w:rsidR="005116CA">
          <w:rPr>
            <w:noProof/>
            <w:webHidden/>
          </w:rPr>
          <w:instrText xml:space="preserve"> PAGEREF _Toc500955616 \h </w:instrText>
        </w:r>
        <w:r w:rsidR="005116CA">
          <w:rPr>
            <w:noProof/>
            <w:webHidden/>
          </w:rPr>
        </w:r>
        <w:r w:rsidR="005116CA">
          <w:rPr>
            <w:noProof/>
            <w:webHidden/>
          </w:rPr>
          <w:fldChar w:fldCharType="separate"/>
        </w:r>
        <w:r w:rsidR="005116CA">
          <w:rPr>
            <w:noProof/>
            <w:webHidden/>
          </w:rPr>
          <w:t>9</w:t>
        </w:r>
        <w:r w:rsidR="005116CA">
          <w:rPr>
            <w:noProof/>
            <w:webHidden/>
          </w:rPr>
          <w:fldChar w:fldCharType="end"/>
        </w:r>
      </w:hyperlink>
    </w:p>
    <w:p w14:paraId="3CB0CDD7"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7" w:history="1">
        <w:r w:rsidR="005116CA" w:rsidRPr="0055383F">
          <w:rPr>
            <w:rStyle w:val="Hyperlink"/>
            <w:noProof/>
          </w:rPr>
          <w:t>10.2</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Menu Management System &amp; Order Retrieval System</w:t>
        </w:r>
        <w:r w:rsidR="005116CA">
          <w:rPr>
            <w:noProof/>
            <w:webHidden/>
          </w:rPr>
          <w:tab/>
        </w:r>
        <w:r w:rsidR="005116CA">
          <w:rPr>
            <w:noProof/>
            <w:webHidden/>
          </w:rPr>
          <w:fldChar w:fldCharType="begin"/>
        </w:r>
        <w:r w:rsidR="005116CA">
          <w:rPr>
            <w:noProof/>
            <w:webHidden/>
          </w:rPr>
          <w:instrText xml:space="preserve"> PAGEREF _Toc500955617 \h </w:instrText>
        </w:r>
        <w:r w:rsidR="005116CA">
          <w:rPr>
            <w:noProof/>
            <w:webHidden/>
          </w:rPr>
        </w:r>
        <w:r w:rsidR="005116CA">
          <w:rPr>
            <w:noProof/>
            <w:webHidden/>
          </w:rPr>
          <w:fldChar w:fldCharType="separate"/>
        </w:r>
        <w:r w:rsidR="005116CA">
          <w:rPr>
            <w:noProof/>
            <w:webHidden/>
          </w:rPr>
          <w:t>10</w:t>
        </w:r>
        <w:r w:rsidR="005116CA">
          <w:rPr>
            <w:noProof/>
            <w:webHidden/>
          </w:rPr>
          <w:fldChar w:fldCharType="end"/>
        </w:r>
      </w:hyperlink>
    </w:p>
    <w:p w14:paraId="65D57B35"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18" w:history="1">
        <w:r w:rsidR="005116CA" w:rsidRPr="0055383F">
          <w:rPr>
            <w:rStyle w:val="Hyperlink"/>
          </w:rPr>
          <w:t>11</w:t>
        </w:r>
        <w:r w:rsidR="005116CA">
          <w:rPr>
            <w:rFonts w:asciiTheme="minorHAnsi" w:eastAsiaTheme="minorEastAsia" w:hAnsiTheme="minorHAnsi" w:cstheme="minorBidi"/>
            <w:bCs w:val="0"/>
            <w:iCs w:val="0"/>
            <w:sz w:val="24"/>
            <w:lang w:val="en-US" w:eastAsia="zh-CN"/>
          </w:rPr>
          <w:tab/>
        </w:r>
        <w:r w:rsidR="005116CA" w:rsidRPr="0055383F">
          <w:rPr>
            <w:rStyle w:val="Hyperlink"/>
          </w:rPr>
          <w:t>User Interface Description</w:t>
        </w:r>
        <w:r w:rsidR="005116CA">
          <w:rPr>
            <w:webHidden/>
          </w:rPr>
          <w:tab/>
        </w:r>
        <w:r w:rsidR="005116CA">
          <w:rPr>
            <w:webHidden/>
          </w:rPr>
          <w:fldChar w:fldCharType="begin"/>
        </w:r>
        <w:r w:rsidR="005116CA">
          <w:rPr>
            <w:webHidden/>
          </w:rPr>
          <w:instrText xml:space="preserve"> PAGEREF _Toc500955618 \h </w:instrText>
        </w:r>
        <w:r w:rsidR="005116CA">
          <w:rPr>
            <w:webHidden/>
          </w:rPr>
        </w:r>
        <w:r w:rsidR="005116CA">
          <w:rPr>
            <w:webHidden/>
          </w:rPr>
          <w:fldChar w:fldCharType="separate"/>
        </w:r>
        <w:r w:rsidR="005116CA">
          <w:rPr>
            <w:webHidden/>
          </w:rPr>
          <w:t>10</w:t>
        </w:r>
        <w:r w:rsidR="005116CA">
          <w:rPr>
            <w:webHidden/>
          </w:rPr>
          <w:fldChar w:fldCharType="end"/>
        </w:r>
      </w:hyperlink>
    </w:p>
    <w:p w14:paraId="49E492BE"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19" w:history="1">
        <w:r w:rsidR="005116CA" w:rsidRPr="0055383F">
          <w:rPr>
            <w:rStyle w:val="Hyperlink"/>
            <w:noProof/>
          </w:rPr>
          <w:t>11.1</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Ordering Interface</w:t>
        </w:r>
        <w:r w:rsidR="005116CA">
          <w:rPr>
            <w:noProof/>
            <w:webHidden/>
          </w:rPr>
          <w:tab/>
        </w:r>
        <w:r w:rsidR="005116CA">
          <w:rPr>
            <w:noProof/>
            <w:webHidden/>
          </w:rPr>
          <w:fldChar w:fldCharType="begin"/>
        </w:r>
        <w:r w:rsidR="005116CA">
          <w:rPr>
            <w:noProof/>
            <w:webHidden/>
          </w:rPr>
          <w:instrText xml:space="preserve"> PAGEREF _Toc500955619 \h </w:instrText>
        </w:r>
        <w:r w:rsidR="005116CA">
          <w:rPr>
            <w:noProof/>
            <w:webHidden/>
          </w:rPr>
        </w:r>
        <w:r w:rsidR="005116CA">
          <w:rPr>
            <w:noProof/>
            <w:webHidden/>
          </w:rPr>
          <w:fldChar w:fldCharType="separate"/>
        </w:r>
        <w:r w:rsidR="005116CA">
          <w:rPr>
            <w:noProof/>
            <w:webHidden/>
          </w:rPr>
          <w:t>10</w:t>
        </w:r>
        <w:r w:rsidR="005116CA">
          <w:rPr>
            <w:noProof/>
            <w:webHidden/>
          </w:rPr>
          <w:fldChar w:fldCharType="end"/>
        </w:r>
      </w:hyperlink>
    </w:p>
    <w:p w14:paraId="60DE71D7"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20" w:history="1">
        <w:r w:rsidR="005116CA" w:rsidRPr="0055383F">
          <w:rPr>
            <w:rStyle w:val="Hyperlink"/>
            <w:noProof/>
          </w:rPr>
          <w:t>11.2</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Menu Management Interface</w:t>
        </w:r>
        <w:r w:rsidR="005116CA">
          <w:rPr>
            <w:noProof/>
            <w:webHidden/>
          </w:rPr>
          <w:tab/>
        </w:r>
        <w:r w:rsidR="005116CA">
          <w:rPr>
            <w:noProof/>
            <w:webHidden/>
          </w:rPr>
          <w:fldChar w:fldCharType="begin"/>
        </w:r>
        <w:r w:rsidR="005116CA">
          <w:rPr>
            <w:noProof/>
            <w:webHidden/>
          </w:rPr>
          <w:instrText xml:space="preserve"> PAGEREF _Toc500955620 \h </w:instrText>
        </w:r>
        <w:r w:rsidR="005116CA">
          <w:rPr>
            <w:noProof/>
            <w:webHidden/>
          </w:rPr>
        </w:r>
        <w:r w:rsidR="005116CA">
          <w:rPr>
            <w:noProof/>
            <w:webHidden/>
          </w:rPr>
          <w:fldChar w:fldCharType="separate"/>
        </w:r>
        <w:r w:rsidR="005116CA">
          <w:rPr>
            <w:noProof/>
            <w:webHidden/>
          </w:rPr>
          <w:t>11</w:t>
        </w:r>
        <w:r w:rsidR="005116CA">
          <w:rPr>
            <w:noProof/>
            <w:webHidden/>
          </w:rPr>
          <w:fldChar w:fldCharType="end"/>
        </w:r>
      </w:hyperlink>
    </w:p>
    <w:p w14:paraId="50C237BF" w14:textId="77777777" w:rsidR="005116CA" w:rsidRDefault="00272006">
      <w:pPr>
        <w:pStyle w:val="TOC2"/>
        <w:tabs>
          <w:tab w:val="left" w:pos="880"/>
          <w:tab w:val="right" w:leader="underscore" w:pos="9017"/>
        </w:tabs>
        <w:rPr>
          <w:rFonts w:asciiTheme="minorHAnsi" w:eastAsiaTheme="minorEastAsia" w:hAnsiTheme="minorHAnsi" w:cstheme="minorBidi"/>
          <w:bCs w:val="0"/>
          <w:noProof/>
          <w:sz w:val="24"/>
          <w:szCs w:val="24"/>
          <w:lang w:val="en-US" w:eastAsia="zh-CN"/>
        </w:rPr>
      </w:pPr>
      <w:hyperlink w:anchor="_Toc500955621" w:history="1">
        <w:r w:rsidR="005116CA" w:rsidRPr="0055383F">
          <w:rPr>
            <w:rStyle w:val="Hyperlink"/>
            <w:noProof/>
          </w:rPr>
          <w:t>11.3</w:t>
        </w:r>
        <w:r w:rsidR="005116CA">
          <w:rPr>
            <w:rFonts w:asciiTheme="minorHAnsi" w:eastAsiaTheme="minorEastAsia" w:hAnsiTheme="minorHAnsi" w:cstheme="minorBidi"/>
            <w:bCs w:val="0"/>
            <w:noProof/>
            <w:sz w:val="24"/>
            <w:szCs w:val="24"/>
            <w:lang w:val="en-US" w:eastAsia="zh-CN"/>
          </w:rPr>
          <w:tab/>
        </w:r>
        <w:r w:rsidR="005116CA" w:rsidRPr="0055383F">
          <w:rPr>
            <w:rStyle w:val="Hyperlink"/>
            <w:noProof/>
          </w:rPr>
          <w:t>Ordering Retrieval Interface</w:t>
        </w:r>
        <w:r w:rsidR="005116CA">
          <w:rPr>
            <w:noProof/>
            <w:webHidden/>
          </w:rPr>
          <w:tab/>
        </w:r>
        <w:r w:rsidR="005116CA">
          <w:rPr>
            <w:noProof/>
            <w:webHidden/>
          </w:rPr>
          <w:fldChar w:fldCharType="begin"/>
        </w:r>
        <w:r w:rsidR="005116CA">
          <w:rPr>
            <w:noProof/>
            <w:webHidden/>
          </w:rPr>
          <w:instrText xml:space="preserve"> PAGEREF _Toc500955621 \h </w:instrText>
        </w:r>
        <w:r w:rsidR="005116CA">
          <w:rPr>
            <w:noProof/>
            <w:webHidden/>
          </w:rPr>
        </w:r>
        <w:r w:rsidR="005116CA">
          <w:rPr>
            <w:noProof/>
            <w:webHidden/>
          </w:rPr>
          <w:fldChar w:fldCharType="separate"/>
        </w:r>
        <w:r w:rsidR="005116CA">
          <w:rPr>
            <w:noProof/>
            <w:webHidden/>
          </w:rPr>
          <w:t>11</w:t>
        </w:r>
        <w:r w:rsidR="005116CA">
          <w:rPr>
            <w:noProof/>
            <w:webHidden/>
          </w:rPr>
          <w:fldChar w:fldCharType="end"/>
        </w:r>
      </w:hyperlink>
    </w:p>
    <w:p w14:paraId="45E170C7"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22" w:history="1">
        <w:r w:rsidR="005116CA" w:rsidRPr="0055383F">
          <w:rPr>
            <w:rStyle w:val="Hyperlink"/>
          </w:rPr>
          <w:t>12</w:t>
        </w:r>
        <w:r w:rsidR="005116CA">
          <w:rPr>
            <w:rFonts w:asciiTheme="minorHAnsi" w:eastAsiaTheme="minorEastAsia" w:hAnsiTheme="minorHAnsi" w:cstheme="minorBidi"/>
            <w:bCs w:val="0"/>
            <w:iCs w:val="0"/>
            <w:sz w:val="24"/>
            <w:lang w:val="en-US" w:eastAsia="zh-CN"/>
          </w:rPr>
          <w:tab/>
        </w:r>
        <w:r w:rsidR="005116CA" w:rsidRPr="0055383F">
          <w:rPr>
            <w:rStyle w:val="Hyperlink"/>
          </w:rPr>
          <w:t>Users and Security</w:t>
        </w:r>
        <w:r w:rsidR="005116CA">
          <w:rPr>
            <w:webHidden/>
          </w:rPr>
          <w:tab/>
        </w:r>
        <w:r w:rsidR="005116CA">
          <w:rPr>
            <w:webHidden/>
          </w:rPr>
          <w:fldChar w:fldCharType="begin"/>
        </w:r>
        <w:r w:rsidR="005116CA">
          <w:rPr>
            <w:webHidden/>
          </w:rPr>
          <w:instrText xml:space="preserve"> PAGEREF _Toc500955622 \h </w:instrText>
        </w:r>
        <w:r w:rsidR="005116CA">
          <w:rPr>
            <w:webHidden/>
          </w:rPr>
        </w:r>
        <w:r w:rsidR="005116CA">
          <w:rPr>
            <w:webHidden/>
          </w:rPr>
          <w:fldChar w:fldCharType="separate"/>
        </w:r>
        <w:r w:rsidR="005116CA">
          <w:rPr>
            <w:webHidden/>
          </w:rPr>
          <w:t>11</w:t>
        </w:r>
        <w:r w:rsidR="005116CA">
          <w:rPr>
            <w:webHidden/>
          </w:rPr>
          <w:fldChar w:fldCharType="end"/>
        </w:r>
      </w:hyperlink>
    </w:p>
    <w:p w14:paraId="74B06CB0" w14:textId="77777777" w:rsidR="005116CA" w:rsidRDefault="00272006">
      <w:pPr>
        <w:pStyle w:val="TOC1"/>
        <w:rPr>
          <w:rFonts w:asciiTheme="minorHAnsi" w:eastAsiaTheme="minorEastAsia" w:hAnsiTheme="minorHAnsi" w:cstheme="minorBidi"/>
          <w:bCs w:val="0"/>
          <w:iCs w:val="0"/>
          <w:sz w:val="24"/>
          <w:lang w:val="en-US" w:eastAsia="zh-CN"/>
        </w:rPr>
      </w:pPr>
      <w:hyperlink w:anchor="_Toc500955623" w:history="1">
        <w:r w:rsidR="005116CA" w:rsidRPr="0055383F">
          <w:rPr>
            <w:rStyle w:val="Hyperlink"/>
          </w:rPr>
          <w:t>13</w:t>
        </w:r>
        <w:r w:rsidR="005116CA">
          <w:rPr>
            <w:rFonts w:asciiTheme="minorHAnsi" w:eastAsiaTheme="minorEastAsia" w:hAnsiTheme="minorHAnsi" w:cstheme="minorBidi"/>
            <w:bCs w:val="0"/>
            <w:iCs w:val="0"/>
            <w:sz w:val="24"/>
            <w:lang w:val="en-US" w:eastAsia="zh-CN"/>
          </w:rPr>
          <w:tab/>
        </w:r>
        <w:r w:rsidR="005116CA" w:rsidRPr="0055383F">
          <w:rPr>
            <w:rStyle w:val="Hyperlink"/>
          </w:rPr>
          <w:t>System administration and maintenance</w:t>
        </w:r>
        <w:r w:rsidR="005116CA">
          <w:rPr>
            <w:webHidden/>
          </w:rPr>
          <w:tab/>
        </w:r>
        <w:r w:rsidR="005116CA">
          <w:rPr>
            <w:webHidden/>
          </w:rPr>
          <w:fldChar w:fldCharType="begin"/>
        </w:r>
        <w:r w:rsidR="005116CA">
          <w:rPr>
            <w:webHidden/>
          </w:rPr>
          <w:instrText xml:space="preserve"> PAGEREF _Toc500955623 \h </w:instrText>
        </w:r>
        <w:r w:rsidR="005116CA">
          <w:rPr>
            <w:webHidden/>
          </w:rPr>
        </w:r>
        <w:r w:rsidR="005116CA">
          <w:rPr>
            <w:webHidden/>
          </w:rPr>
          <w:fldChar w:fldCharType="separate"/>
        </w:r>
        <w:r w:rsidR="005116CA">
          <w:rPr>
            <w:webHidden/>
          </w:rPr>
          <w:t>12</w:t>
        </w:r>
        <w:r w:rsidR="005116CA">
          <w:rPr>
            <w:webHidden/>
          </w:rPr>
          <w:fldChar w:fldCharType="end"/>
        </w:r>
      </w:hyperlink>
    </w:p>
    <w:p w14:paraId="2BB49BDB" w14:textId="3E9EF7CF" w:rsidR="00C63B15" w:rsidRPr="00AE43F8" w:rsidRDefault="00272006" w:rsidP="00AE43F8">
      <w:pPr>
        <w:pStyle w:val="TOC1"/>
        <w:rPr>
          <w:rFonts w:asciiTheme="minorHAnsi" w:eastAsiaTheme="minorEastAsia" w:hAnsiTheme="minorHAnsi" w:cstheme="minorBidi"/>
          <w:bCs w:val="0"/>
          <w:iCs w:val="0"/>
          <w:sz w:val="24"/>
          <w:lang w:val="en-US" w:eastAsia="zh-CN"/>
        </w:rPr>
      </w:pPr>
      <w:hyperlink w:anchor="_Toc500955624" w:history="1">
        <w:r w:rsidR="005116CA" w:rsidRPr="0055383F">
          <w:rPr>
            <w:rStyle w:val="Hyperlink"/>
          </w:rPr>
          <w:t>14</w:t>
        </w:r>
        <w:r w:rsidR="005116CA">
          <w:rPr>
            <w:rFonts w:asciiTheme="minorHAnsi" w:eastAsiaTheme="minorEastAsia" w:hAnsiTheme="minorHAnsi" w:cstheme="minorBidi"/>
            <w:bCs w:val="0"/>
            <w:iCs w:val="0"/>
            <w:sz w:val="24"/>
            <w:lang w:val="en-US" w:eastAsia="zh-CN"/>
          </w:rPr>
          <w:tab/>
        </w:r>
        <w:r w:rsidR="005116CA" w:rsidRPr="0055383F">
          <w:rPr>
            <w:rStyle w:val="Hyperlink"/>
          </w:rPr>
          <w:t>Non-Functional Requirements</w:t>
        </w:r>
        <w:r w:rsidR="005116CA">
          <w:rPr>
            <w:webHidden/>
          </w:rPr>
          <w:tab/>
        </w:r>
        <w:r w:rsidR="005116CA">
          <w:rPr>
            <w:webHidden/>
          </w:rPr>
          <w:fldChar w:fldCharType="begin"/>
        </w:r>
        <w:r w:rsidR="005116CA">
          <w:rPr>
            <w:webHidden/>
          </w:rPr>
          <w:instrText xml:space="preserve"> PAGEREF _Toc500955624 \h </w:instrText>
        </w:r>
        <w:r w:rsidR="005116CA">
          <w:rPr>
            <w:webHidden/>
          </w:rPr>
        </w:r>
        <w:r w:rsidR="005116CA">
          <w:rPr>
            <w:webHidden/>
          </w:rPr>
          <w:fldChar w:fldCharType="separate"/>
        </w:r>
        <w:r w:rsidR="005116CA">
          <w:rPr>
            <w:webHidden/>
          </w:rPr>
          <w:t>12</w:t>
        </w:r>
        <w:r w:rsidR="005116CA">
          <w:rPr>
            <w:webHidden/>
          </w:rPr>
          <w:fldChar w:fldCharType="end"/>
        </w:r>
      </w:hyperlink>
      <w:r w:rsidR="00801FE1">
        <w:fldChar w:fldCharType="end"/>
      </w:r>
    </w:p>
    <w:p w14:paraId="4ACBF3E1" w14:textId="77777777" w:rsidR="00600D4E" w:rsidRDefault="00C63B15" w:rsidP="00C477BA">
      <w:pPr>
        <w:pStyle w:val="Heading1"/>
      </w:pPr>
      <w:r>
        <w:br w:type="page"/>
      </w:r>
      <w:bookmarkStart w:id="19" w:name="_Toc319570747"/>
      <w:bookmarkStart w:id="20" w:name="_Toc500955602"/>
      <w:r w:rsidR="007A393C" w:rsidRPr="00421553">
        <w:lastRenderedPageBreak/>
        <w:t>Purpose</w:t>
      </w:r>
      <w:bookmarkEnd w:id="15"/>
      <w:bookmarkEnd w:id="16"/>
      <w:bookmarkEnd w:id="17"/>
      <w:bookmarkEnd w:id="19"/>
      <w:bookmarkEnd w:id="20"/>
      <w:r w:rsidR="007A393C" w:rsidRPr="00421553">
        <w:t xml:space="preserve"> </w:t>
      </w:r>
    </w:p>
    <w:p w14:paraId="0D57D7FB" w14:textId="77777777" w:rsidR="006D735B" w:rsidRPr="00C272BE" w:rsidRDefault="006D735B" w:rsidP="00683415">
      <w:pPr>
        <w:pStyle w:val="BodyText1"/>
        <w:spacing w:after="120" w:line="276" w:lineRule="auto"/>
        <w:rPr>
          <w:rStyle w:val="StyleCalibri"/>
          <w:szCs w:val="22"/>
        </w:rPr>
      </w:pPr>
      <w:r w:rsidRPr="00C272BE">
        <w:rPr>
          <w:rStyle w:val="StyleCalibri"/>
          <w:szCs w:val="22"/>
        </w:rPr>
        <w:t xml:space="preserve">The purpose of this document is to summarise the functional requirements </w:t>
      </w:r>
      <w:r w:rsidRPr="00642027">
        <w:rPr>
          <w:rStyle w:val="StyleCalibri"/>
          <w:szCs w:val="22"/>
        </w:rPr>
        <w:t xml:space="preserve">of </w:t>
      </w:r>
      <w:r w:rsidR="00912F49" w:rsidRPr="00642027">
        <w:rPr>
          <w:rStyle w:val="StyleCalibri"/>
          <w:szCs w:val="22"/>
        </w:rPr>
        <w:t xml:space="preserve">food delivery </w:t>
      </w:r>
      <w:r w:rsidR="00642027">
        <w:rPr>
          <w:rStyle w:val="StyleCalibri"/>
          <w:szCs w:val="22"/>
        </w:rPr>
        <w:t>system (</w:t>
      </w:r>
      <w:r w:rsidR="00912F49" w:rsidRPr="00642027">
        <w:rPr>
          <w:rStyle w:val="StyleCalibri"/>
          <w:szCs w:val="22"/>
        </w:rPr>
        <w:t>web application</w:t>
      </w:r>
      <w:r w:rsidR="00642027">
        <w:rPr>
          <w:rStyle w:val="StyleCalibri"/>
          <w:szCs w:val="22"/>
        </w:rPr>
        <w:t>)</w:t>
      </w:r>
      <w:r w:rsidRPr="00C272BE">
        <w:rPr>
          <w:rStyle w:val="StyleCalibri"/>
          <w:szCs w:val="22"/>
        </w:rPr>
        <w:t>. It is not a system solution, but a guideline of the required system functionality.</w:t>
      </w:r>
    </w:p>
    <w:p w14:paraId="7E057878" w14:textId="77777777" w:rsidR="006D735B" w:rsidRPr="00C272BE" w:rsidRDefault="006D735B" w:rsidP="00683415">
      <w:pPr>
        <w:spacing w:line="276" w:lineRule="auto"/>
      </w:pPr>
      <w:r w:rsidRPr="00C272BE">
        <w:t xml:space="preserve">The document sets out detail of </w:t>
      </w:r>
    </w:p>
    <w:p w14:paraId="32EB8DF4" w14:textId="77777777" w:rsidR="00A9247B" w:rsidRDefault="006D735B" w:rsidP="009B6177">
      <w:pPr>
        <w:numPr>
          <w:ilvl w:val="0"/>
          <w:numId w:val="3"/>
        </w:numPr>
        <w:tabs>
          <w:tab w:val="clear" w:pos="1440"/>
          <w:tab w:val="num" w:pos="709"/>
        </w:tabs>
        <w:spacing w:after="0" w:line="276" w:lineRule="auto"/>
        <w:ind w:left="714" w:hanging="357"/>
      </w:pPr>
      <w:r w:rsidRPr="00C272BE">
        <w:t xml:space="preserve">Metrics </w:t>
      </w:r>
    </w:p>
    <w:p w14:paraId="11B194F2" w14:textId="77777777" w:rsidR="006D735B" w:rsidRPr="00C272BE" w:rsidRDefault="006D735B" w:rsidP="009B6177">
      <w:pPr>
        <w:numPr>
          <w:ilvl w:val="0"/>
          <w:numId w:val="3"/>
        </w:numPr>
        <w:tabs>
          <w:tab w:val="clear" w:pos="1440"/>
          <w:tab w:val="num" w:pos="709"/>
        </w:tabs>
        <w:spacing w:after="0" w:line="276" w:lineRule="auto"/>
        <w:ind w:left="714" w:hanging="357"/>
      </w:pPr>
      <w:r w:rsidRPr="00C272BE">
        <w:t>User types</w:t>
      </w:r>
    </w:p>
    <w:p w14:paraId="64ABD071" w14:textId="77777777" w:rsidR="006D735B" w:rsidRPr="00C272BE" w:rsidRDefault="006D735B" w:rsidP="009B6177">
      <w:pPr>
        <w:numPr>
          <w:ilvl w:val="0"/>
          <w:numId w:val="3"/>
        </w:numPr>
        <w:tabs>
          <w:tab w:val="clear" w:pos="1440"/>
          <w:tab w:val="num" w:pos="709"/>
        </w:tabs>
        <w:spacing w:after="0" w:line="276" w:lineRule="auto"/>
        <w:ind w:left="714" w:hanging="357"/>
      </w:pPr>
      <w:r w:rsidRPr="00C272BE">
        <w:t>The modules</w:t>
      </w:r>
    </w:p>
    <w:p w14:paraId="2E6878A9" w14:textId="77777777" w:rsidR="006D735B" w:rsidRPr="00C272BE" w:rsidRDefault="006D735B" w:rsidP="009B6177">
      <w:pPr>
        <w:numPr>
          <w:ilvl w:val="0"/>
          <w:numId w:val="3"/>
        </w:numPr>
        <w:tabs>
          <w:tab w:val="clear" w:pos="1440"/>
          <w:tab w:val="num" w:pos="709"/>
        </w:tabs>
        <w:spacing w:after="0" w:line="276" w:lineRule="auto"/>
        <w:ind w:left="714" w:hanging="357"/>
      </w:pPr>
      <w:r w:rsidRPr="00C272BE">
        <w:t>User tasks</w:t>
      </w:r>
    </w:p>
    <w:p w14:paraId="78E9BDAA" w14:textId="77777777" w:rsidR="006D735B" w:rsidRPr="00C272BE" w:rsidRDefault="006D735B" w:rsidP="009B6177">
      <w:pPr>
        <w:numPr>
          <w:ilvl w:val="0"/>
          <w:numId w:val="3"/>
        </w:numPr>
        <w:tabs>
          <w:tab w:val="clear" w:pos="1440"/>
          <w:tab w:val="num" w:pos="709"/>
        </w:tabs>
        <w:spacing w:line="276" w:lineRule="auto"/>
        <w:ind w:left="714" w:hanging="357"/>
      </w:pPr>
      <w:r w:rsidRPr="00C272BE">
        <w:t xml:space="preserve">Functional requirements of each module. </w:t>
      </w:r>
    </w:p>
    <w:p w14:paraId="3A1E0D88" w14:textId="77777777" w:rsidR="00600D4E" w:rsidRDefault="00772BAD" w:rsidP="00C477BA">
      <w:pPr>
        <w:pStyle w:val="Heading1"/>
      </w:pPr>
      <w:bookmarkStart w:id="21" w:name="_Toc500955603"/>
      <w:bookmarkEnd w:id="18"/>
      <w:r>
        <w:t>Background</w:t>
      </w:r>
      <w:bookmarkEnd w:id="21"/>
    </w:p>
    <w:p w14:paraId="2DF9EE1A" w14:textId="77777777" w:rsidR="00DC1831" w:rsidRDefault="00DF2891" w:rsidP="00D7594D">
      <w:pPr>
        <w:spacing w:line="276" w:lineRule="auto"/>
        <w:rPr>
          <w:rStyle w:val="StyleCalibri"/>
        </w:rPr>
      </w:pPr>
      <w:r>
        <w:rPr>
          <w:rStyle w:val="StyleCalibri"/>
        </w:rPr>
        <w:t xml:space="preserve">In this day and age, </w:t>
      </w:r>
      <w:r w:rsidR="006669AF">
        <w:rPr>
          <w:rStyle w:val="StyleCalibri"/>
        </w:rPr>
        <w:t>food delivery is becoming more and more popular among customers around the world. There is a great demand of getting food from restaurants without stepping out of home.</w:t>
      </w:r>
      <w:r w:rsidR="00456B38">
        <w:rPr>
          <w:rStyle w:val="StyleCalibri"/>
        </w:rPr>
        <w:t xml:space="preserve"> </w:t>
      </w:r>
      <w:r w:rsidR="0092186B">
        <w:rPr>
          <w:rStyle w:val="StyleCalibri"/>
        </w:rPr>
        <w:t>Although almost every one is using a computer or a smart phone</w:t>
      </w:r>
      <w:r w:rsidR="002C6DFA">
        <w:rPr>
          <w:rStyle w:val="StyleCalibri"/>
        </w:rPr>
        <w:t xml:space="preserve">, </w:t>
      </w:r>
      <w:r w:rsidR="00FC54E6">
        <w:rPr>
          <w:rStyle w:val="StyleCalibri"/>
        </w:rPr>
        <w:t xml:space="preserve">most restaurants in the states </w:t>
      </w:r>
      <w:r w:rsidR="0092186B">
        <w:rPr>
          <w:rStyle w:val="StyleCalibri"/>
        </w:rPr>
        <w:t xml:space="preserve">are still accepting delivery orders via phone calls. </w:t>
      </w:r>
      <w:r w:rsidR="008B1021">
        <w:rPr>
          <w:rStyle w:val="StyleCalibri"/>
        </w:rPr>
        <w:t xml:space="preserve">We think that </w:t>
      </w:r>
      <w:r w:rsidR="00B14780">
        <w:rPr>
          <w:rStyle w:val="StyleCalibri"/>
        </w:rPr>
        <w:t>an online ordering system would have a lot of advantages over phone ordering system. Firstly, customers don’t need to have a physical copy of the menu any more. Secondly, customers can have a visual confirmation to make sure that their orders are placed correctly. What’s more, it will not be necessary for the employees of restaurants to answer the phone and write down the orders.</w:t>
      </w:r>
    </w:p>
    <w:p w14:paraId="68303129" w14:textId="77777777" w:rsidR="00463C6F" w:rsidRDefault="00463C6F" w:rsidP="001729AE">
      <w:r>
        <w:t xml:space="preserve">What we are trying to offer is a web application of online ordering, which is designed for use in food delivery industry. The main advantage of our system is that it will greatly simplifies the ordering process, not only for customers but the restaurant employees. When a customer visits </w:t>
      </w:r>
      <w:r w:rsidR="001729AE">
        <w:t>our</w:t>
      </w:r>
      <w:r>
        <w:t xml:space="preserve"> ordering webpage, </w:t>
      </w:r>
      <w:r w:rsidR="001729AE" w:rsidRPr="001729AE">
        <w:t xml:space="preserve">it </w:t>
      </w:r>
      <w:r w:rsidR="001729AE">
        <w:t>will display</w:t>
      </w:r>
      <w:r w:rsidR="001729AE" w:rsidRPr="001729AE">
        <w:t xml:space="preserve"> an up-to-date</w:t>
      </w:r>
      <w:r w:rsidR="001729AE">
        <w:t xml:space="preserve"> and interactive</w:t>
      </w:r>
      <w:r w:rsidR="001729AE" w:rsidRPr="001729AE">
        <w:t xml:space="preserve"> menu that contains all the available options</w:t>
      </w:r>
      <w:r w:rsidR="001729AE">
        <w:t>. And it will dynamically adjust</w:t>
      </w:r>
      <w:r w:rsidR="001729AE" w:rsidRPr="001729AE">
        <w:t xml:space="preserve"> the price </w:t>
      </w:r>
      <w:r w:rsidR="001729AE">
        <w:t>when the customer checks different options</w:t>
      </w:r>
      <w:r w:rsidR="001729AE" w:rsidRPr="001729AE">
        <w:t>. After making the selection, the item will be added to their order</w:t>
      </w:r>
      <w:r w:rsidR="001729AE">
        <w:t xml:space="preserve"> list</w:t>
      </w:r>
      <w:r w:rsidR="001729AE" w:rsidRPr="001729AE">
        <w:t xml:space="preserve">, and the customer can view the details at any time before </w:t>
      </w:r>
      <w:r w:rsidR="001729AE">
        <w:t>he/she checks</w:t>
      </w:r>
      <w:r w:rsidR="001729AE" w:rsidRPr="001729AE">
        <w:t xml:space="preserve"> out. This provides the instantaneous visual confirmation of the selected and ensures that the items in the order </w:t>
      </w:r>
      <w:r w:rsidR="001729AE">
        <w:t xml:space="preserve">list </w:t>
      </w:r>
      <w:r w:rsidR="001729AE" w:rsidRPr="001729AE">
        <w:t>are actually expected.</w:t>
      </w:r>
    </w:p>
    <w:p w14:paraId="1BDAEA4F" w14:textId="77777777" w:rsidR="00463C6F" w:rsidRDefault="00463C6F" w:rsidP="00463C6F">
      <w:pPr>
        <w:spacing w:line="276" w:lineRule="auto"/>
      </w:pPr>
      <w:r>
        <w:t>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14:paraId="385B8834" w14:textId="77777777" w:rsidR="001729AE" w:rsidRDefault="001729AE" w:rsidP="00463C6F">
      <w:pPr>
        <w:spacing w:line="276" w:lineRule="auto"/>
      </w:pPr>
      <w:r w:rsidRPr="001729AE">
        <w:t>This system also greatly reduces the burden on the restaurant, because the entire order process is automated. Once order</w:t>
      </w:r>
      <w:r>
        <w:t>s are</w:t>
      </w:r>
      <w:r w:rsidRPr="001729AE">
        <w:t xml:space="preserve"> placed </w:t>
      </w:r>
      <w:r>
        <w:t>by customers on the page, they</w:t>
      </w:r>
      <w:r w:rsidRPr="001729AE">
        <w:t xml:space="preserve"> will be </w:t>
      </w:r>
      <w:r>
        <w:t>input</w:t>
      </w:r>
      <w:r w:rsidRPr="001729AE">
        <w:t xml:space="preserve"> into the database</w:t>
      </w:r>
      <w:r>
        <w:t>. Then</w:t>
      </w:r>
      <w:r w:rsidRPr="001729AE">
        <w:t xml:space="preserve"> almost </w:t>
      </w:r>
      <w:r>
        <w:t>in the same</w:t>
      </w:r>
      <w:r w:rsidRPr="001729AE">
        <w:t xml:space="preserve"> time</w:t>
      </w:r>
      <w:r>
        <w:t>, the order will be</w:t>
      </w:r>
      <w:r w:rsidRPr="001729AE">
        <w:t xml:space="preserve"> retrieved </w:t>
      </w:r>
      <w:r>
        <w:t xml:space="preserve">from </w:t>
      </w:r>
      <w:r w:rsidR="00B856D5">
        <w:t>the database</w:t>
      </w:r>
      <w:r w:rsidRPr="001729AE">
        <w:t xml:space="preserve"> </w:t>
      </w:r>
      <w:r>
        <w:t>to</w:t>
      </w:r>
      <w:r w:rsidRPr="001729AE">
        <w:t xml:space="preserve"> the end of the restaurant. In this appl</w:t>
      </w:r>
      <w:r w:rsidR="00B856D5">
        <w:t xml:space="preserve">ication, all items of an order, all </w:t>
      </w:r>
      <w:r w:rsidRPr="001729AE">
        <w:t>the corresponding options and delivery details are displayed in a straightforward</w:t>
      </w:r>
      <w:r w:rsidR="00B856D5">
        <w:t xml:space="preserve"> and humanistic</w:t>
      </w:r>
      <w:r w:rsidRPr="001729AE">
        <w:t xml:space="preserve"> manner. This allows the restaurant staff to quickly </w:t>
      </w:r>
      <w:r w:rsidR="00B856D5">
        <w:t>take</w:t>
      </w:r>
      <w:r w:rsidRPr="001729AE">
        <w:t xml:space="preserve"> the order, and </w:t>
      </w:r>
      <w:r w:rsidR="00B856D5" w:rsidRPr="001729AE">
        <w:t xml:space="preserve">produce the </w:t>
      </w:r>
      <w:r w:rsidR="00B856D5">
        <w:t>ordered</w:t>
      </w:r>
      <w:r w:rsidR="00B856D5" w:rsidRPr="001729AE">
        <w:t xml:space="preserve"> items</w:t>
      </w:r>
      <w:r w:rsidR="00B856D5">
        <w:t xml:space="preserve"> </w:t>
      </w:r>
      <w:r w:rsidRPr="001729AE">
        <w:t xml:space="preserve">with minimal </w:t>
      </w:r>
      <w:r w:rsidR="00B856D5">
        <w:t>confusion and delay</w:t>
      </w:r>
      <w:r w:rsidRPr="001729AE">
        <w:t>.</w:t>
      </w:r>
    </w:p>
    <w:p w14:paraId="2A8512E0" w14:textId="77777777" w:rsidR="00B14780" w:rsidRPr="00DC1831" w:rsidRDefault="00B14780" w:rsidP="00D7594D">
      <w:pPr>
        <w:spacing w:line="276" w:lineRule="auto"/>
      </w:pPr>
    </w:p>
    <w:p w14:paraId="4E31E900" w14:textId="77777777" w:rsidR="00600D4E" w:rsidRDefault="00812808" w:rsidP="00C477BA">
      <w:pPr>
        <w:pStyle w:val="Heading1"/>
      </w:pPr>
      <w:bookmarkStart w:id="22" w:name="_Toc500955604"/>
      <w:bookmarkStart w:id="23" w:name="_Toc527953323"/>
      <w:bookmarkStart w:id="24" w:name="_Toc67755745"/>
      <w:r>
        <w:lastRenderedPageBreak/>
        <w:t>Metrics</w:t>
      </w:r>
      <w:bookmarkEnd w:id="22"/>
    </w:p>
    <w:p w14:paraId="6BC485BB" w14:textId="77777777" w:rsidR="00812808" w:rsidRPr="001E2E35" w:rsidRDefault="00812808" w:rsidP="001E2E35">
      <w:pPr>
        <w:spacing w:line="276" w:lineRule="auto"/>
      </w:pPr>
      <w:r w:rsidRPr="00C272BE">
        <w:t>The system is required to cater for the following approximate current volume</w:t>
      </w:r>
      <w:r w:rsidR="0051258D">
        <w:t>s, (based on figures from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3014"/>
      </w:tblGrid>
      <w:tr w:rsidR="00812808" w:rsidRPr="006612A9" w14:paraId="42C34045" w14:textId="77777777" w:rsidTr="00B65267">
        <w:tc>
          <w:tcPr>
            <w:tcW w:w="5508" w:type="dxa"/>
          </w:tcPr>
          <w:p w14:paraId="6D4B43E0" w14:textId="77777777" w:rsidR="00812808" w:rsidRPr="006612A9" w:rsidRDefault="00812808" w:rsidP="009720B1">
            <w:pPr>
              <w:spacing w:after="60" w:line="276" w:lineRule="auto"/>
            </w:pPr>
            <w:r w:rsidRPr="006612A9">
              <w:t>New students registered per annum</w:t>
            </w:r>
          </w:p>
        </w:tc>
        <w:tc>
          <w:tcPr>
            <w:tcW w:w="3014" w:type="dxa"/>
          </w:tcPr>
          <w:p w14:paraId="7B77ECC5" w14:textId="77777777" w:rsidR="00812808" w:rsidRPr="006612A9" w:rsidRDefault="00812808" w:rsidP="009720B1">
            <w:pPr>
              <w:spacing w:after="60" w:line="276" w:lineRule="auto"/>
            </w:pPr>
            <w:r w:rsidRPr="006612A9">
              <w:t>4,400</w:t>
            </w:r>
          </w:p>
        </w:tc>
      </w:tr>
      <w:tr w:rsidR="00812808" w:rsidRPr="006612A9" w14:paraId="4D0E9248" w14:textId="77777777" w:rsidTr="00B65267">
        <w:tc>
          <w:tcPr>
            <w:tcW w:w="5508" w:type="dxa"/>
          </w:tcPr>
          <w:p w14:paraId="578576E6" w14:textId="77777777" w:rsidR="00812808" w:rsidRPr="006612A9" w:rsidRDefault="00812808" w:rsidP="009720B1">
            <w:pPr>
              <w:spacing w:after="60" w:line="276" w:lineRule="auto"/>
            </w:pPr>
            <w:r w:rsidRPr="006612A9">
              <w:t>Historic registered students</w:t>
            </w:r>
          </w:p>
        </w:tc>
        <w:tc>
          <w:tcPr>
            <w:tcW w:w="3014" w:type="dxa"/>
          </w:tcPr>
          <w:p w14:paraId="362F3B9C" w14:textId="77777777" w:rsidR="00812808" w:rsidRPr="006612A9" w:rsidRDefault="00812808" w:rsidP="009720B1">
            <w:pPr>
              <w:spacing w:after="60" w:line="276" w:lineRule="auto"/>
            </w:pPr>
            <w:r w:rsidRPr="006612A9">
              <w:t>140,000</w:t>
            </w:r>
          </w:p>
        </w:tc>
      </w:tr>
      <w:tr w:rsidR="00812808" w:rsidRPr="006612A9" w14:paraId="2874C44E" w14:textId="77777777" w:rsidTr="00B65267">
        <w:tc>
          <w:tcPr>
            <w:tcW w:w="5508" w:type="dxa"/>
          </w:tcPr>
          <w:p w14:paraId="430EC05A" w14:textId="77777777" w:rsidR="00812808" w:rsidRPr="006612A9" w:rsidRDefault="00812808" w:rsidP="009720B1">
            <w:pPr>
              <w:spacing w:after="60" w:line="276" w:lineRule="auto"/>
            </w:pPr>
            <w:r w:rsidRPr="006612A9">
              <w:t>New enquirers per year</w:t>
            </w:r>
          </w:p>
        </w:tc>
        <w:tc>
          <w:tcPr>
            <w:tcW w:w="3014" w:type="dxa"/>
          </w:tcPr>
          <w:p w14:paraId="27F621A0" w14:textId="77777777" w:rsidR="00812808" w:rsidRPr="006612A9" w:rsidRDefault="00812808" w:rsidP="009720B1">
            <w:pPr>
              <w:spacing w:after="60" w:line="276" w:lineRule="auto"/>
            </w:pPr>
            <w:r w:rsidRPr="006612A9">
              <w:t>400</w:t>
            </w:r>
          </w:p>
        </w:tc>
      </w:tr>
      <w:tr w:rsidR="00812808" w:rsidRPr="006612A9" w14:paraId="05EA5629" w14:textId="77777777" w:rsidTr="00B65267">
        <w:tc>
          <w:tcPr>
            <w:tcW w:w="5508" w:type="dxa"/>
          </w:tcPr>
          <w:p w14:paraId="229B9B43" w14:textId="77777777" w:rsidR="00812808" w:rsidRPr="006612A9" w:rsidRDefault="00812808" w:rsidP="009720B1">
            <w:pPr>
              <w:spacing w:after="60" w:line="276" w:lineRule="auto"/>
            </w:pPr>
            <w:r w:rsidRPr="006612A9">
              <w:t>Course managers and designers accessing the system</w:t>
            </w:r>
          </w:p>
        </w:tc>
        <w:tc>
          <w:tcPr>
            <w:tcW w:w="3014" w:type="dxa"/>
          </w:tcPr>
          <w:p w14:paraId="46A01249" w14:textId="77777777" w:rsidR="00812808" w:rsidRPr="006612A9" w:rsidRDefault="00812808" w:rsidP="009720B1">
            <w:pPr>
              <w:spacing w:after="60" w:line="276" w:lineRule="auto"/>
            </w:pPr>
            <w:r w:rsidRPr="006612A9">
              <w:t>22</w:t>
            </w:r>
          </w:p>
        </w:tc>
      </w:tr>
    </w:tbl>
    <w:p w14:paraId="09F81BFE" w14:textId="77777777" w:rsidR="001F7E8D" w:rsidRDefault="001F7E8D" w:rsidP="00163832">
      <w:pPr>
        <w:pStyle w:val="Heading1"/>
      </w:pPr>
      <w:bookmarkStart w:id="25" w:name="_Toc500955605"/>
      <w:r>
        <w:t>Scope</w:t>
      </w:r>
      <w:bookmarkEnd w:id="25"/>
    </w:p>
    <w:p w14:paraId="0E56A27D" w14:textId="77777777" w:rsidR="00905B65" w:rsidRDefault="00905B65" w:rsidP="00905B65">
      <w:r>
        <w:t xml:space="preserve">This functional specification will cover both current deliverables as well as some future functionalities. The food </w:t>
      </w:r>
      <w:r w:rsidR="005318E4">
        <w:t>deliv</w:t>
      </w:r>
      <w:r w:rsidR="00642027">
        <w:t>e</w:t>
      </w:r>
      <w:r w:rsidR="005318E4">
        <w:t>r</w:t>
      </w:r>
      <w:r w:rsidR="00642027">
        <w:t>y</w:t>
      </w:r>
      <w:r>
        <w:t xml:space="preserve"> system basically consists of </w:t>
      </w:r>
      <w:r w:rsidR="00CD7671">
        <w:t>five</w:t>
      </w:r>
      <w:r>
        <w:t xml:space="preserve"> main components: menu management system, web ordering system</w:t>
      </w:r>
      <w:r w:rsidR="00CD7671">
        <w:t>,</w:t>
      </w:r>
      <w:r>
        <w:t xml:space="preserve"> order retrieval system</w:t>
      </w:r>
      <w:r w:rsidR="00CD7671">
        <w:t>, delivery tracking system and customer feedback system</w:t>
      </w:r>
      <w:r>
        <w:t xml:space="preserve">. </w:t>
      </w:r>
      <w:r w:rsidR="005318E4">
        <w:t xml:space="preserve">The first two components are </w:t>
      </w:r>
      <w:r w:rsidR="00642027">
        <w:rPr>
          <w:lang w:val="en-US"/>
        </w:rPr>
        <w:t xml:space="preserve">the critical sections of the system. </w:t>
      </w:r>
      <w:r w:rsidR="005318E4">
        <w:t xml:space="preserve">Given that </w:t>
      </w:r>
      <w:r w:rsidR="00642027">
        <w:t xml:space="preserve">our time is limited and the size of the group is small, we </w:t>
      </w:r>
      <w:r w:rsidR="00730C2A">
        <w:t xml:space="preserve">put </w:t>
      </w:r>
      <w:r w:rsidR="00CD7671">
        <w:t>delivery tracking system and customer feedback system</w:t>
      </w:r>
      <w:r w:rsidR="00730C2A">
        <w:t xml:space="preserve"> as future functionality which is currently out of scope.</w:t>
      </w:r>
    </w:p>
    <w:p w14:paraId="2CA44644" w14:textId="77777777" w:rsidR="001F7E8D" w:rsidRDefault="001F7E8D" w:rsidP="001F7E8D">
      <w:pPr>
        <w:pStyle w:val="Heading2"/>
      </w:pPr>
      <w:bookmarkStart w:id="26" w:name="_Toc500955606"/>
      <w:r>
        <w:t>In Scope</w:t>
      </w:r>
      <w:bookmarkEnd w:id="26"/>
    </w:p>
    <w:p w14:paraId="352862AA" w14:textId="77777777" w:rsidR="001F7E8D" w:rsidRDefault="00730C2A" w:rsidP="009B6177">
      <w:pPr>
        <w:numPr>
          <w:ilvl w:val="0"/>
          <w:numId w:val="6"/>
        </w:numPr>
      </w:pPr>
      <w:r>
        <w:t xml:space="preserve">First, the system should have a subsystem of menu management for restaurants. It should provide </w:t>
      </w:r>
      <w:r w:rsidR="006540FF">
        <w:t>restaurant users a simple and humanistic way to control what could be ordered by their customers.</w:t>
      </w:r>
    </w:p>
    <w:p w14:paraId="695DE3EE" w14:textId="77777777" w:rsidR="006540FF" w:rsidRDefault="006540FF" w:rsidP="009B6177">
      <w:pPr>
        <w:numPr>
          <w:ilvl w:val="0"/>
          <w:numId w:val="6"/>
        </w:numPr>
      </w:pPr>
      <w:r>
        <w:t>Second, the system must allow customer users to place their orders. It should also provide the functionality for users to view the detailed information of restaurants and food</w:t>
      </w:r>
      <w:r w:rsidR="00CD7671">
        <w:t>s.</w:t>
      </w:r>
    </w:p>
    <w:p w14:paraId="51FE08F0" w14:textId="77777777" w:rsidR="00CD7671" w:rsidRPr="001F7E8D" w:rsidRDefault="00CD7671" w:rsidP="009B6177">
      <w:pPr>
        <w:numPr>
          <w:ilvl w:val="0"/>
          <w:numId w:val="6"/>
        </w:numPr>
      </w:pPr>
      <w:r>
        <w:t>Third, the system should provide restaurant users the functionality to keep tr</w:t>
      </w:r>
      <w:r w:rsidR="00716DAE">
        <w:t>ack of orders that have been pla</w:t>
      </w:r>
      <w:r>
        <w:t>ced</w:t>
      </w:r>
      <w:r w:rsidR="00716DAE">
        <w:t xml:space="preserve"> and orders that have been processed. In specific, the system should retrieve and display order information for restaurant users once an order is placed by a customer. And it should update the status of the order once it is processed by the restaurant.</w:t>
      </w:r>
    </w:p>
    <w:p w14:paraId="19A9B31C" w14:textId="77777777" w:rsidR="001F7E8D" w:rsidRDefault="001F7E8D" w:rsidP="001F7E8D">
      <w:pPr>
        <w:pStyle w:val="Heading2"/>
      </w:pPr>
      <w:bookmarkStart w:id="27" w:name="_Toc500955607"/>
      <w:r>
        <w:t>Out of Scope</w:t>
      </w:r>
      <w:bookmarkEnd w:id="27"/>
    </w:p>
    <w:p w14:paraId="1E48FD6F" w14:textId="77777777" w:rsidR="00CD7671" w:rsidRDefault="00716DAE" w:rsidP="009B6177">
      <w:pPr>
        <w:numPr>
          <w:ilvl w:val="0"/>
          <w:numId w:val="7"/>
        </w:numPr>
      </w:pPr>
      <w:r>
        <w:t>The web</w:t>
      </w:r>
      <w:r w:rsidR="00CD7671">
        <w:t xml:space="preserve"> application might be able to</w:t>
      </w:r>
      <w:r>
        <w:t xml:space="preserve"> provide expected delivery time</w:t>
      </w:r>
      <w:r w:rsidR="00074EC4">
        <w:t xml:space="preserve"> and </w:t>
      </w:r>
      <w:r>
        <w:t>allow customers to</w:t>
      </w:r>
      <w:r w:rsidR="00CD7671">
        <w:t xml:space="preserve"> </w:t>
      </w:r>
      <w:r>
        <w:t>track the status of their orders in real time.</w:t>
      </w:r>
      <w:r w:rsidR="00074EC4">
        <w:t xml:space="preserve"> The status could be order accepted by the restaurant, out for delivery, food delivered, etc.</w:t>
      </w:r>
    </w:p>
    <w:p w14:paraId="712F5101" w14:textId="77777777" w:rsidR="00716DAE" w:rsidRPr="00CD7671" w:rsidRDefault="00074EC4" w:rsidP="009B6177">
      <w:pPr>
        <w:numPr>
          <w:ilvl w:val="0"/>
          <w:numId w:val="7"/>
        </w:numPr>
      </w:pPr>
      <w:r>
        <w:t>The web application could provide the functionality for customers to provide feedbacks of the food, the restaurant, the delivery process and the deliveryman.</w:t>
      </w:r>
    </w:p>
    <w:p w14:paraId="3F4390B8" w14:textId="77777777" w:rsidR="00284156" w:rsidRPr="00284156" w:rsidRDefault="001F7E8D" w:rsidP="00A7702C">
      <w:pPr>
        <w:pStyle w:val="Heading1"/>
        <w:pageBreakBefore/>
        <w:ind w:left="432" w:hanging="432"/>
      </w:pPr>
      <w:bookmarkStart w:id="28" w:name="_Toc500955608"/>
      <w:r>
        <w:lastRenderedPageBreak/>
        <w:t>Timescales and Priorities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5776"/>
        <w:gridCol w:w="2123"/>
        <w:gridCol w:w="1098"/>
      </w:tblGrid>
      <w:tr w:rsidR="00284156" w:rsidRPr="006612A9" w14:paraId="50EB7755" w14:textId="77777777" w:rsidTr="00284156">
        <w:trPr>
          <w:trHeight w:val="87"/>
        </w:trPr>
        <w:tc>
          <w:tcPr>
            <w:tcW w:w="5951"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1E13B857" w14:textId="77777777" w:rsidR="00284156" w:rsidRPr="006612A9" w:rsidRDefault="00284156" w:rsidP="00284156">
            <w:pPr>
              <w:spacing w:after="0" w:line="276" w:lineRule="auto"/>
              <w:rPr>
                <w:b/>
                <w:bCs/>
              </w:rPr>
            </w:pPr>
            <w:r w:rsidRPr="006612A9">
              <w:rPr>
                <w:b/>
                <w:bCs/>
              </w:rPr>
              <w:t>Project milestone</w:t>
            </w:r>
          </w:p>
        </w:tc>
        <w:tc>
          <w:tcPr>
            <w:tcW w:w="2159"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5939EBE" w14:textId="77777777" w:rsidR="00284156" w:rsidRPr="006612A9" w:rsidRDefault="00284156" w:rsidP="00284156">
            <w:pPr>
              <w:spacing w:after="0" w:line="276" w:lineRule="auto"/>
              <w:rPr>
                <w:b/>
                <w:bCs/>
              </w:rPr>
            </w:pPr>
            <w:r w:rsidRPr="006612A9">
              <w:rPr>
                <w:b/>
                <w:bCs/>
              </w:rPr>
              <w:t>Tools</w:t>
            </w:r>
          </w:p>
        </w:tc>
        <w:tc>
          <w:tcPr>
            <w:tcW w:w="1117"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3B3DE79E" w14:textId="77777777" w:rsidR="00284156" w:rsidRPr="006612A9" w:rsidRDefault="00284156" w:rsidP="00284156">
            <w:pPr>
              <w:spacing w:after="0" w:line="276" w:lineRule="auto"/>
              <w:rPr>
                <w:b/>
                <w:bCs/>
              </w:rPr>
            </w:pPr>
            <w:r w:rsidRPr="006612A9">
              <w:rPr>
                <w:b/>
                <w:bCs/>
              </w:rPr>
              <w:t>Due date</w:t>
            </w:r>
          </w:p>
        </w:tc>
      </w:tr>
      <w:tr w:rsidR="00284156" w:rsidRPr="00284156" w14:paraId="4C5F3276" w14:textId="77777777" w:rsidTr="00284156">
        <w:trPr>
          <w:trHeight w:val="140"/>
        </w:trPr>
        <w:tc>
          <w:tcPr>
            <w:tcW w:w="5951"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4DD709" w14:textId="77777777" w:rsidR="00284156" w:rsidRPr="006612A9" w:rsidRDefault="00284156" w:rsidP="00284156">
            <w:pPr>
              <w:spacing w:after="0"/>
            </w:pPr>
            <w:r w:rsidRPr="006612A9">
              <w:t>Project start: environment settings, IDE installations</w:t>
            </w:r>
          </w:p>
        </w:tc>
        <w:tc>
          <w:tcPr>
            <w:tcW w:w="2159"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3F6855" w14:textId="29476748" w:rsidR="00284156" w:rsidRPr="006612A9" w:rsidRDefault="003467B6" w:rsidP="00284156">
            <w:pPr>
              <w:spacing w:after="0"/>
            </w:pPr>
            <w:r>
              <w:t xml:space="preserve">XAMPP / </w:t>
            </w:r>
            <w:r w:rsidR="00284156" w:rsidRPr="006612A9">
              <w:t>Eclipse</w:t>
            </w:r>
            <w:r>
              <w:t xml:space="preserve"> / </w:t>
            </w:r>
            <w:proofErr w:type="spellStart"/>
            <w:r>
              <w:t>TomCat</w:t>
            </w:r>
            <w:proofErr w:type="spellEnd"/>
          </w:p>
        </w:tc>
        <w:tc>
          <w:tcPr>
            <w:tcW w:w="1117" w:type="dxa"/>
            <w:tcBorders>
              <w:top w:val="single" w:sz="12" w:space="0" w:color="auto"/>
              <w:left w:val="single" w:sz="4" w:space="0" w:color="auto"/>
              <w:bottom w:val="single" w:sz="4" w:space="0" w:color="auto"/>
              <w:right w:val="single" w:sz="12" w:space="0" w:color="auto"/>
            </w:tcBorders>
            <w:tcMar>
              <w:top w:w="100" w:type="dxa"/>
              <w:left w:w="100" w:type="dxa"/>
              <w:bottom w:w="100" w:type="dxa"/>
              <w:right w:w="100" w:type="dxa"/>
            </w:tcMar>
            <w:hideMark/>
          </w:tcPr>
          <w:p w14:paraId="40926CA8" w14:textId="77777777" w:rsidR="00284156" w:rsidRPr="006612A9" w:rsidRDefault="00284156" w:rsidP="00284156">
            <w:pPr>
              <w:spacing w:after="0"/>
            </w:pPr>
            <w:r w:rsidRPr="006612A9">
              <w:t>10-30</w:t>
            </w:r>
          </w:p>
        </w:tc>
      </w:tr>
      <w:tr w:rsidR="00284156" w:rsidRPr="00284156" w14:paraId="55CF21B0" w14:textId="77777777" w:rsidTr="00284156">
        <w:trPr>
          <w:trHeight w:val="1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1FB301" w14:textId="77777777" w:rsidR="00284156" w:rsidRPr="006612A9" w:rsidRDefault="00284156" w:rsidP="00284156">
            <w:pPr>
              <w:spacing w:after="0"/>
            </w:pPr>
            <w:r w:rsidRPr="006612A9">
              <w:t>Website overall design: web style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231AE9" w14:textId="6C8F2FE5" w:rsidR="00284156" w:rsidRPr="006612A9" w:rsidRDefault="003467B6" w:rsidP="00284156">
            <w:pPr>
              <w:spacing w:after="0"/>
            </w:pPr>
            <w:proofErr w:type="spellStart"/>
            <w:r>
              <w:t>Mockflow</w:t>
            </w:r>
            <w:proofErr w:type="spellEnd"/>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CC25B2" w14:textId="77777777" w:rsidR="00284156" w:rsidRPr="006612A9" w:rsidRDefault="00284156" w:rsidP="00284156">
            <w:pPr>
              <w:spacing w:after="0"/>
            </w:pPr>
            <w:r w:rsidRPr="006612A9">
              <w:t>11-6</w:t>
            </w:r>
          </w:p>
        </w:tc>
      </w:tr>
      <w:tr w:rsidR="00284156" w:rsidRPr="00284156" w14:paraId="56D38B2A" w14:textId="77777777" w:rsidTr="00284156">
        <w:trPr>
          <w:trHeight w:val="1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4C38E1" w14:textId="77777777" w:rsidR="00284156" w:rsidRPr="006612A9" w:rsidRDefault="00284156" w:rsidP="00284156">
            <w:pPr>
              <w:spacing w:after="0"/>
            </w:pPr>
            <w:r w:rsidRPr="006612A9">
              <w:t>Customer account page: create account, login, account management</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2EBE58" w14:textId="02212315"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490F0F" w14:textId="77777777" w:rsidR="00284156" w:rsidRPr="006612A9" w:rsidRDefault="00284156" w:rsidP="00284156">
            <w:pPr>
              <w:spacing w:after="0"/>
            </w:pPr>
            <w:r w:rsidRPr="006612A9">
              <w:t>11-10</w:t>
            </w:r>
          </w:p>
        </w:tc>
      </w:tr>
      <w:tr w:rsidR="00284156" w:rsidRPr="00284156" w14:paraId="5B4EFE93" w14:textId="77777777" w:rsidTr="00284156">
        <w:trPr>
          <w:trHeight w:val="1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8EA67F" w14:textId="77777777" w:rsidR="00284156" w:rsidRPr="006612A9" w:rsidRDefault="00284156" w:rsidP="00284156">
            <w:pPr>
              <w:spacing w:after="0"/>
            </w:pPr>
            <w:r w:rsidRPr="006612A9">
              <w:t>Customer view page: view lists of food</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96209D" w14:textId="79C70158"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6E1601" w14:textId="77777777" w:rsidR="00284156" w:rsidRPr="006612A9" w:rsidRDefault="00284156" w:rsidP="00284156">
            <w:pPr>
              <w:spacing w:after="0"/>
            </w:pPr>
            <w:r w:rsidRPr="006612A9">
              <w:t>11-10</w:t>
            </w:r>
          </w:p>
        </w:tc>
      </w:tr>
      <w:tr w:rsidR="00284156" w:rsidRPr="00284156" w14:paraId="55BD037F" w14:textId="77777777" w:rsidTr="00284156">
        <w:trPr>
          <w:trHeight w:val="1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08941EC" w14:textId="7D1BEA21" w:rsidR="00284156" w:rsidRPr="006612A9" w:rsidRDefault="00284156" w:rsidP="003467B6">
            <w:pPr>
              <w:spacing w:after="0"/>
            </w:pPr>
            <w:r w:rsidRPr="006612A9">
              <w:t>Place order page: shopping cart, order information, calculate prices and ti</w:t>
            </w:r>
            <w:r w:rsidR="003467B6">
              <w:t>ps, payment</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CB29928" w14:textId="628B8B72"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AAA63A1" w14:textId="77777777" w:rsidR="00284156" w:rsidRPr="006612A9" w:rsidRDefault="00284156" w:rsidP="00284156">
            <w:pPr>
              <w:spacing w:after="0"/>
            </w:pPr>
            <w:r w:rsidRPr="006612A9">
              <w:t>11-14</w:t>
            </w:r>
          </w:p>
        </w:tc>
      </w:tr>
      <w:tr w:rsidR="00284156" w:rsidRPr="00284156" w14:paraId="5EE3FB28" w14:textId="77777777" w:rsidTr="00284156">
        <w:trPr>
          <w:trHeight w:val="1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3C05CA" w14:textId="3085546E" w:rsidR="00284156" w:rsidRPr="006612A9" w:rsidRDefault="00284156" w:rsidP="003467B6">
            <w:pPr>
              <w:spacing w:after="0"/>
            </w:pPr>
            <w:r w:rsidRPr="006612A9">
              <w:t>Customer order page</w:t>
            </w:r>
            <w:r w:rsidR="003467B6">
              <w:t>: current order &amp;</w:t>
            </w:r>
            <w:r w:rsidRPr="006612A9">
              <w:t xml:space="preserve"> history</w:t>
            </w:r>
            <w:r w:rsidR="003467B6">
              <w:t xml:space="preserve"> order</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CB6EA61" w14:textId="0604CE1D"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04A5678" w14:textId="77777777" w:rsidR="00284156" w:rsidRPr="006612A9" w:rsidRDefault="00284156" w:rsidP="00284156">
            <w:pPr>
              <w:spacing w:after="0"/>
            </w:pPr>
            <w:r w:rsidRPr="006612A9">
              <w:t>11-17</w:t>
            </w:r>
          </w:p>
        </w:tc>
      </w:tr>
      <w:tr w:rsidR="00284156" w:rsidRPr="00284156" w14:paraId="062C21A4" w14:textId="77777777" w:rsidTr="00284156">
        <w:trPr>
          <w:trHeight w:val="87"/>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2704E5" w14:textId="77777777" w:rsidR="00284156" w:rsidRPr="006612A9" w:rsidRDefault="00284156" w:rsidP="00284156">
            <w:pPr>
              <w:spacing w:after="0"/>
            </w:pPr>
            <w:r w:rsidRPr="006612A9">
              <w:t>Restaurant update menu page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F3BD73" w14:textId="5BE3C4F9"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B7D325" w14:textId="77777777" w:rsidR="00284156" w:rsidRPr="006612A9" w:rsidRDefault="00284156" w:rsidP="00284156">
            <w:pPr>
              <w:spacing w:after="0"/>
            </w:pPr>
            <w:r w:rsidRPr="006612A9">
              <w:t>11-17</w:t>
            </w:r>
          </w:p>
        </w:tc>
      </w:tr>
      <w:tr w:rsidR="00284156" w:rsidRPr="00284156" w14:paraId="314B11A5" w14:textId="77777777" w:rsidTr="00284156">
        <w:trPr>
          <w:trHeight w:val="87"/>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61332F8" w14:textId="64EA14B1" w:rsidR="00284156" w:rsidRPr="006612A9" w:rsidRDefault="00284156" w:rsidP="003467B6">
            <w:pPr>
              <w:spacing w:after="0"/>
            </w:pPr>
            <w:r w:rsidRPr="006612A9">
              <w:t>Restaurant</w:t>
            </w:r>
            <w:r w:rsidR="003467B6">
              <w:t xml:space="preserve"> order retrieval page:</w:t>
            </w:r>
            <w:r w:rsidRPr="006612A9">
              <w:t xml:space="preserve"> r</w:t>
            </w:r>
            <w:r w:rsidR="003467B6">
              <w:t>eceive new order notification, modify order state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973C3F" w14:textId="4C086809" w:rsidR="00284156" w:rsidRPr="006612A9" w:rsidRDefault="003467B6" w:rsidP="00284156">
            <w:pPr>
              <w:spacing w:after="0"/>
            </w:pPr>
            <w:r>
              <w:t>Brackets</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EF02CC" w14:textId="77777777" w:rsidR="00284156" w:rsidRPr="006612A9" w:rsidRDefault="00284156" w:rsidP="00284156">
            <w:pPr>
              <w:spacing w:after="0"/>
            </w:pPr>
            <w:r w:rsidRPr="006612A9">
              <w:t>11-20</w:t>
            </w:r>
          </w:p>
        </w:tc>
      </w:tr>
      <w:tr w:rsidR="00284156" w:rsidRPr="00284156" w14:paraId="168F1217" w14:textId="77777777" w:rsidTr="00284156">
        <w:trPr>
          <w:trHeight w:val="87"/>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7F0B000" w14:textId="77777777" w:rsidR="00284156" w:rsidRPr="006612A9" w:rsidRDefault="00284156" w:rsidP="00284156">
            <w:pPr>
              <w:spacing w:after="0"/>
            </w:pPr>
            <w:r w:rsidRPr="006612A9">
              <w:t>Create customer table in database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9CA74C" w14:textId="7C5CB990" w:rsidR="00284156" w:rsidRPr="006612A9" w:rsidRDefault="00396F91" w:rsidP="00284156">
            <w:pPr>
              <w:spacing w:after="0"/>
            </w:pPr>
            <w:r>
              <w:t>PostgreSQL</w:t>
            </w:r>
            <w:r w:rsidR="00284156" w:rsidRPr="006612A9">
              <w:t xml:space="preserve"> database</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FCAEA66" w14:textId="77777777" w:rsidR="00284156" w:rsidRPr="006612A9" w:rsidRDefault="00284156" w:rsidP="00284156">
            <w:pPr>
              <w:spacing w:after="0"/>
            </w:pPr>
            <w:r w:rsidRPr="006612A9">
              <w:t>12-9</w:t>
            </w:r>
          </w:p>
        </w:tc>
      </w:tr>
      <w:tr w:rsidR="00284156" w:rsidRPr="00284156" w14:paraId="2A76670A" w14:textId="77777777" w:rsidTr="00284156">
        <w:trPr>
          <w:trHeight w:val="33"/>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B5B754" w14:textId="77777777" w:rsidR="00284156" w:rsidRPr="006612A9" w:rsidRDefault="00284156" w:rsidP="00284156">
            <w:pPr>
              <w:spacing w:after="0"/>
            </w:pPr>
            <w:r w:rsidRPr="006612A9">
              <w:t>Create restaurant table in database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B46C31F" w14:textId="758743DB" w:rsidR="00284156" w:rsidRPr="006612A9" w:rsidRDefault="00396F91" w:rsidP="00284156">
            <w:pPr>
              <w:spacing w:after="0"/>
            </w:pPr>
            <w:r>
              <w:t>PostgreSQL</w:t>
            </w:r>
            <w:r w:rsidRPr="006612A9">
              <w:t xml:space="preserve"> </w:t>
            </w:r>
            <w:r w:rsidR="00284156" w:rsidRPr="006612A9">
              <w:t>database</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B8392F" w14:textId="77777777" w:rsidR="00284156" w:rsidRPr="006612A9" w:rsidRDefault="00284156" w:rsidP="00284156">
            <w:pPr>
              <w:spacing w:after="0"/>
            </w:pPr>
            <w:r w:rsidRPr="006612A9">
              <w:t>12-9</w:t>
            </w:r>
          </w:p>
        </w:tc>
      </w:tr>
      <w:tr w:rsidR="00284156" w:rsidRPr="00284156" w14:paraId="10B9E131" w14:textId="77777777" w:rsidTr="00284156">
        <w:trPr>
          <w:trHeight w:val="330"/>
        </w:trPr>
        <w:tc>
          <w:tcPr>
            <w:tcW w:w="59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B5BAF7F" w14:textId="77777777" w:rsidR="00284156" w:rsidRPr="006612A9" w:rsidRDefault="00284156" w:rsidP="00284156">
            <w:pPr>
              <w:spacing w:after="0"/>
            </w:pPr>
            <w:r w:rsidRPr="006612A9">
              <w:t>Create order table in database</w:t>
            </w:r>
          </w:p>
        </w:tc>
        <w:tc>
          <w:tcPr>
            <w:tcW w:w="21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7684BD8" w14:textId="699665F7" w:rsidR="00284156" w:rsidRPr="006612A9" w:rsidRDefault="00396F91" w:rsidP="00284156">
            <w:pPr>
              <w:spacing w:after="0"/>
            </w:pPr>
            <w:r>
              <w:t>PostgreSQL</w:t>
            </w:r>
            <w:r w:rsidRPr="006612A9">
              <w:t xml:space="preserve"> </w:t>
            </w:r>
            <w:r w:rsidR="00284156" w:rsidRPr="006612A9">
              <w:t>database</w:t>
            </w:r>
          </w:p>
        </w:tc>
        <w:tc>
          <w:tcPr>
            <w:tcW w:w="11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32537D" w14:textId="77777777" w:rsidR="00284156" w:rsidRPr="006612A9" w:rsidRDefault="00284156" w:rsidP="00284156">
            <w:pPr>
              <w:spacing w:after="0"/>
            </w:pPr>
            <w:r w:rsidRPr="006612A9">
              <w:t>12-9</w:t>
            </w:r>
          </w:p>
        </w:tc>
      </w:tr>
    </w:tbl>
    <w:p w14:paraId="4600D52A" w14:textId="77777777" w:rsidR="00284156" w:rsidRPr="00284156" w:rsidRDefault="00284156" w:rsidP="00284156"/>
    <w:p w14:paraId="28FE8739" w14:textId="77777777" w:rsidR="003C65B4" w:rsidRDefault="001F7E8D" w:rsidP="00C477BA">
      <w:pPr>
        <w:pStyle w:val="Heading1"/>
      </w:pPr>
      <w:bookmarkStart w:id="29" w:name="_Toc500955609"/>
      <w:bookmarkStart w:id="30" w:name="_Toc527953324"/>
      <w:bookmarkEnd w:id="23"/>
      <w:bookmarkEnd w:id="24"/>
      <w:r>
        <w:t>Summary of Business Requirements</w:t>
      </w:r>
      <w:bookmarkEnd w:id="29"/>
    </w:p>
    <w:p w14:paraId="488C879A" w14:textId="37F27BFF" w:rsidR="003E191F" w:rsidRDefault="003E191F" w:rsidP="009E1197">
      <w:pPr>
        <w:pStyle w:val="NoSpacing"/>
        <w:numPr>
          <w:ilvl w:val="0"/>
          <w:numId w:val="12"/>
        </w:numPr>
      </w:pPr>
      <w:r>
        <w:t>Customers can view restaurant details and menus without logging in. Howeve</w:t>
      </w:r>
      <w:r w:rsidR="005116CA">
        <w:t>r, orders can only be placed after the customer logs in.</w:t>
      </w:r>
    </w:p>
    <w:p w14:paraId="7D62C7E7" w14:textId="3B47B236" w:rsidR="003E191F" w:rsidRDefault="003E191F" w:rsidP="009E1197">
      <w:pPr>
        <w:pStyle w:val="NoSpacing"/>
        <w:numPr>
          <w:ilvl w:val="0"/>
          <w:numId w:val="12"/>
        </w:numPr>
      </w:pPr>
      <w:r>
        <w:t xml:space="preserve">The website is a food ordering platform for different restaurants, its not just for one specific restaurant. Therefore, signup </w:t>
      </w:r>
      <w:r>
        <w:rPr>
          <w:lang w:eastAsia="zh-CN"/>
        </w:rPr>
        <w:t>approach should also be provided to restaurant users. Restaurants should be displayed on the home page for customers to click into the corresponding order page.</w:t>
      </w:r>
    </w:p>
    <w:p w14:paraId="7375362A" w14:textId="08C3FC2B" w:rsidR="00367D58" w:rsidRDefault="00367D58" w:rsidP="009E1197">
      <w:pPr>
        <w:pStyle w:val="NoSpacing"/>
        <w:numPr>
          <w:ilvl w:val="0"/>
          <w:numId w:val="12"/>
        </w:numPr>
      </w:pPr>
      <w:r>
        <w:t>Customers should be able to view their order cart in the order page. The order cart should react to any order activity (add, remove, change quantity) dynamically.</w:t>
      </w:r>
    </w:p>
    <w:p w14:paraId="47965CD0" w14:textId="2CE66749" w:rsidR="001F7E8D" w:rsidRDefault="009E1197" w:rsidP="009E1197">
      <w:pPr>
        <w:pStyle w:val="NoSpacing"/>
        <w:numPr>
          <w:ilvl w:val="0"/>
          <w:numId w:val="12"/>
        </w:numPr>
      </w:pPr>
      <w:r>
        <w:t>Orders should be allowed to be placed before payments, because customers might choose to pick their food on-site and make payments in the restaurants.</w:t>
      </w:r>
    </w:p>
    <w:p w14:paraId="0328AA23" w14:textId="1AD3D32D" w:rsidR="003467B6" w:rsidRDefault="00F13A4B" w:rsidP="009E1197">
      <w:pPr>
        <w:pStyle w:val="NoSpacing"/>
        <w:numPr>
          <w:ilvl w:val="0"/>
          <w:numId w:val="12"/>
        </w:numPr>
      </w:pPr>
      <w:r>
        <w:t>Each order should have three states: New</w:t>
      </w:r>
      <w:r w:rsidR="00367D58">
        <w:t xml:space="preserve"> </w:t>
      </w:r>
      <w:r>
        <w:t>(Order Sent), Processing</w:t>
      </w:r>
      <w:r w:rsidR="00367D58">
        <w:t xml:space="preserve"> </w:t>
      </w:r>
      <w:r>
        <w:t>(Accepted) and Completed</w:t>
      </w:r>
      <w:r w:rsidR="00367D58">
        <w:t xml:space="preserve"> </w:t>
      </w:r>
      <w:r>
        <w:t>(Completed)</w:t>
      </w:r>
    </w:p>
    <w:p w14:paraId="2D1292B3" w14:textId="68DDDD9B" w:rsidR="00F13A4B" w:rsidRPr="005617C5" w:rsidRDefault="00F13A4B" w:rsidP="009E1197">
      <w:pPr>
        <w:pStyle w:val="NoSpacing"/>
        <w:numPr>
          <w:ilvl w:val="0"/>
          <w:numId w:val="12"/>
        </w:numPr>
      </w:pPr>
      <w:r>
        <w:t>Users don’t have to login again in a same equipment within an hour, thus cookies should be stored</w:t>
      </w:r>
      <w:r w:rsidR="00367D58">
        <w:t xml:space="preserve"> when logged in.</w:t>
      </w:r>
    </w:p>
    <w:p w14:paraId="0B2076B9" w14:textId="16218380" w:rsidR="001F7E8D" w:rsidRDefault="001F7E8D" w:rsidP="00B856D5">
      <w:pPr>
        <w:pStyle w:val="Heading1"/>
        <w:pageBreakBefore/>
        <w:ind w:left="432" w:hanging="432"/>
      </w:pPr>
      <w:bookmarkStart w:id="31" w:name="_Toc500955610"/>
      <w:r>
        <w:lastRenderedPageBreak/>
        <w:t>Summary of Functional Areas</w:t>
      </w:r>
      <w:bookmarkEnd w:id="31"/>
    </w:p>
    <w:p w14:paraId="7777419D" w14:textId="77777777" w:rsidR="00B856D5" w:rsidRDefault="00B856D5" w:rsidP="00284156"/>
    <w:p w14:paraId="351D1CE5" w14:textId="77777777" w:rsidR="00B856D5" w:rsidRDefault="00840777" w:rsidP="00284156">
      <w:r>
        <w:rPr>
          <w:noProof/>
          <w:lang w:val="en-US" w:eastAsia="zh-CN"/>
        </w:rPr>
        <mc:AlternateContent>
          <mc:Choice Requires="wpg">
            <w:drawing>
              <wp:anchor distT="0" distB="0" distL="114300" distR="114300" simplePos="0" relativeHeight="251663360" behindDoc="0" locked="0" layoutInCell="1" allowOverlap="1" wp14:anchorId="3B3A800A" wp14:editId="4E4EDA12">
                <wp:simplePos x="0" y="0"/>
                <wp:positionH relativeFrom="column">
                  <wp:posOffset>1047750</wp:posOffset>
                </wp:positionH>
                <wp:positionV relativeFrom="paragraph">
                  <wp:posOffset>124460</wp:posOffset>
                </wp:positionV>
                <wp:extent cx="3770630" cy="2774315"/>
                <wp:effectExtent l="0" t="0" r="0" b="0"/>
                <wp:wrapThrough wrapText="bothSides">
                  <wp:wrapPolygon edited="0">
                    <wp:start x="0" y="0"/>
                    <wp:lineTo x="0" y="21358"/>
                    <wp:lineTo x="21389" y="21358"/>
                    <wp:lineTo x="21389"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3770630" cy="2774315"/>
                          <a:chOff x="0" y="0"/>
                          <a:chExt cx="3770630" cy="2774315"/>
                        </a:xfrm>
                      </wpg:grpSpPr>
                      <pic:pic xmlns:pic="http://schemas.openxmlformats.org/drawingml/2006/picture">
                        <pic:nvPicPr>
                          <pic:cNvPr id="4" name="Picture 3" descr="Untitled%20Diagram-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30" cy="2774315"/>
                          </a:xfrm>
                          <a:prstGeom prst="rect">
                            <a:avLst/>
                          </a:prstGeom>
                          <a:noFill/>
                          <a:ln>
                            <a:noFill/>
                          </a:ln>
                        </pic:spPr>
                      </pic:pic>
                      <wps:wsp>
                        <wps:cNvPr id="6" name="Text Box 6"/>
                        <wps:cNvSpPr txBox="1"/>
                        <wps:spPr>
                          <a:xfrm>
                            <a:off x="205483" y="0"/>
                            <a:ext cx="1093470" cy="3419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B06C7" w14:textId="77777777" w:rsidR="00840777" w:rsidRPr="00840777" w:rsidRDefault="00840777">
                              <w:pPr>
                                <w:rPr>
                                  <w:b/>
                                  <w:shd w:val="pct15" w:color="auto" w:fill="FFFFFF"/>
                                </w:rPr>
                              </w:pPr>
                              <w:r w:rsidRPr="00840777">
                                <w:rPr>
                                  <w:b/>
                                  <w:shd w:val="pct15" w:color="auto" w:fill="FFFFFF"/>
                                </w:rPr>
                                <w:t>Customer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589088" y="1058238"/>
                            <a:ext cx="1093470"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C9ED1" w14:textId="77777777" w:rsidR="00840777" w:rsidRPr="00840777" w:rsidRDefault="00840777" w:rsidP="00840777">
                              <w:pPr>
                                <w:rPr>
                                  <w:b/>
                                  <w:shd w:val="pct15" w:color="auto" w:fill="FFFFFF"/>
                                </w:rPr>
                              </w:pPr>
                              <w:r>
                                <w:rPr>
                                  <w:b/>
                                  <w:shd w:val="pct15" w:color="auto" w:fill="FFFFFF"/>
                                </w:rPr>
                                <w:t>Restaurant</w:t>
                              </w:r>
                              <w:r w:rsidRPr="00840777">
                                <w:rPr>
                                  <w:b/>
                                  <w:shd w:val="pct15" w:color="auto" w:fill="FFFFFF"/>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9336" y="2107718"/>
                            <a:ext cx="1093470" cy="500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D7DFF2" w14:textId="77777777" w:rsidR="00840777" w:rsidRPr="00840777" w:rsidRDefault="00840777" w:rsidP="00840777">
                              <w:pPr>
                                <w:rPr>
                                  <w:b/>
                                  <w:shd w:val="pct15" w:color="auto" w:fill="FFFFFF"/>
                                </w:rPr>
                              </w:pPr>
                              <w:r>
                                <w:rPr>
                                  <w:b/>
                                  <w:shd w:val="pct15" w:color="auto" w:fill="FFFFFF"/>
                                </w:rPr>
                                <w:t>Restaurant</w:t>
                              </w:r>
                              <w:r w:rsidRPr="00840777">
                                <w:rPr>
                                  <w:b/>
                                  <w:shd w:val="pct15" w:color="auto" w:fill="FFFFFF"/>
                                </w:rPr>
                                <w:t xml:space="preserve"> End</w:t>
                              </w:r>
                              <w:r>
                                <w:rPr>
                                  <w:b/>
                                  <w:shd w:val="pct15"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3A800A" id="Group_x0020_9" o:spid="_x0000_s1026" style="position:absolute;margin-left:82.5pt;margin-top:9.8pt;width:296.9pt;height:218.45pt;z-index:251663360" coordsize="3770630,27743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 o:spid="_x0000_s1027" type="#_x0000_t75" alt="Untitled%20Diagram-2" style="position:absolute;width:3770630;height:27743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8&#10;EyPEAAAA2gAAAA8AAABkcnMvZG93bnJldi54bWxEj0FrwkAUhO+C/2F5Qi9iNrVSJHUVEQRBW2mq&#10;9PrIviah2bdhd42xv75bKHgcZuYbZrHqTSM6cr62rOAxSUEQF1bXXCo4fWwncxA+IGtsLJOCG3lY&#10;LYeDBWbaXvmdujyUIkLYZ6igCqHNpPRFRQZ9Ylvi6H1ZZzBE6UqpHV4j3DRymqbP0mDNcaHCljYV&#10;Fd/5xUSKO+Ty5raf46fp+Wf/tuv2r8ejUg+jfv0CIlAf7uH/9k4rmMHflXgD5PIX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U8EyPEAAAA2gAAAA8AAAAAAAAAAAAAAAAAnAIA&#10;AGRycy9kb3ducmV2LnhtbFBLBQYAAAAABAAEAPcAAACNAwAAAAA=&#10;">
                  <v:imagedata r:id="rId10" o:title="Untitled%20Diagram-2"/>
                  <v:path arrowok="t"/>
                </v:shape>
                <v:shapetype id="_x0000_t202" coordsize="21600,21600" o:spt="202" path="m0,0l0,21600,21600,21600,21600,0xe">
                  <v:stroke joinstyle="miter"/>
                  <v:path gradientshapeok="t" o:connecttype="rect"/>
                </v:shapetype>
                <v:shape id="Text_x0020_Box_x0020_6" o:spid="_x0000_s1028" type="#_x0000_t202" style="position:absolute;left:205483;width:1093470;height:3419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7ABB06C7" w14:textId="77777777" w:rsidR="00840777" w:rsidRPr="00840777" w:rsidRDefault="00840777">
                        <w:pPr>
                          <w:rPr>
                            <w:b/>
                            <w:shd w:val="pct15" w:color="auto" w:fill="FFFFFF"/>
                          </w:rPr>
                        </w:pPr>
                        <w:r w:rsidRPr="00840777">
                          <w:rPr>
                            <w:b/>
                            <w:shd w:val="pct15" w:color="auto" w:fill="FFFFFF"/>
                          </w:rPr>
                          <w:t>Customer End</w:t>
                        </w:r>
                      </w:p>
                    </w:txbxContent>
                  </v:textbox>
                </v:shape>
                <v:shape id="Text_x0020_Box_x0020_7" o:spid="_x0000_s1029" type="#_x0000_t202" style="position:absolute;left:2589088;top:1058238;width:109347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3BEC9ED1" w14:textId="77777777" w:rsidR="00840777" w:rsidRPr="00840777" w:rsidRDefault="00840777" w:rsidP="00840777">
                        <w:pPr>
                          <w:rPr>
                            <w:b/>
                            <w:shd w:val="pct15" w:color="auto" w:fill="FFFFFF"/>
                          </w:rPr>
                        </w:pPr>
                        <w:r>
                          <w:rPr>
                            <w:b/>
                            <w:shd w:val="pct15" w:color="auto" w:fill="FFFFFF"/>
                          </w:rPr>
                          <w:t>Restaurant</w:t>
                        </w:r>
                        <w:r w:rsidRPr="00840777">
                          <w:rPr>
                            <w:b/>
                            <w:shd w:val="pct15" w:color="auto" w:fill="FFFFFF"/>
                          </w:rPr>
                          <w:t xml:space="preserve"> End</w:t>
                        </w:r>
                      </w:p>
                    </w:txbxContent>
                  </v:textbox>
                </v:shape>
                <v:shape id="Text_x0020_Box_x0020_8" o:spid="_x0000_s1030" type="#_x0000_t202" style="position:absolute;left:209336;top:2107718;width:1093470;height:500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7D7DFF2" w14:textId="77777777" w:rsidR="00840777" w:rsidRPr="00840777" w:rsidRDefault="00840777" w:rsidP="00840777">
                        <w:pPr>
                          <w:rPr>
                            <w:b/>
                            <w:shd w:val="pct15" w:color="auto" w:fill="FFFFFF"/>
                          </w:rPr>
                        </w:pPr>
                        <w:r>
                          <w:rPr>
                            <w:b/>
                            <w:shd w:val="pct15" w:color="auto" w:fill="FFFFFF"/>
                          </w:rPr>
                          <w:t>Restaurant</w:t>
                        </w:r>
                        <w:r w:rsidRPr="00840777">
                          <w:rPr>
                            <w:b/>
                            <w:shd w:val="pct15" w:color="auto" w:fill="FFFFFF"/>
                          </w:rPr>
                          <w:t xml:space="preserve"> End</w:t>
                        </w:r>
                        <w:r>
                          <w:rPr>
                            <w:b/>
                            <w:shd w:val="pct15" w:color="auto" w:fill="FFFFFF"/>
                          </w:rPr>
                          <w:t xml:space="preserve">   </w:t>
                        </w:r>
                      </w:p>
                    </w:txbxContent>
                  </v:textbox>
                </v:shape>
                <w10:wrap type="through"/>
              </v:group>
            </w:pict>
          </mc:Fallback>
        </mc:AlternateContent>
      </w:r>
    </w:p>
    <w:p w14:paraId="38EA5695" w14:textId="77777777" w:rsidR="00284156" w:rsidRPr="00284156" w:rsidRDefault="00284156" w:rsidP="00284156">
      <w:bookmarkStart w:id="32" w:name="_Toc254251213"/>
    </w:p>
    <w:p w14:paraId="1108605B" w14:textId="77777777" w:rsidR="006A1166" w:rsidRPr="00627AD4" w:rsidRDefault="00B856D5" w:rsidP="006A1166">
      <w:pPr>
        <w:pStyle w:val="Heading1"/>
        <w:widowControl/>
        <w:tabs>
          <w:tab w:val="num" w:pos="0"/>
          <w:tab w:val="left" w:pos="432"/>
        </w:tabs>
        <w:spacing w:before="360" w:after="240"/>
        <w:ind w:left="360" w:hanging="360"/>
      </w:pPr>
      <w:bookmarkStart w:id="33" w:name="_Toc500955611"/>
      <w:r w:rsidRPr="00627AD4">
        <w:t>Functional Requirements by Module</w:t>
      </w:r>
      <w:r>
        <w:t xml:space="preserve"> / Use Case Descriptions</w:t>
      </w:r>
      <w:bookmarkEnd w:id="33"/>
      <w:r>
        <w:t xml:space="preserve"> </w:t>
      </w:r>
      <w:bookmarkEnd w:id="32"/>
    </w:p>
    <w:p w14:paraId="09654ED1" w14:textId="77777777" w:rsidR="006D635B" w:rsidRDefault="006A1166" w:rsidP="006D635B">
      <w:pPr>
        <w:pStyle w:val="NoSpacing"/>
      </w:pPr>
      <w:r w:rsidRPr="000B174A">
        <w:t xml:space="preserve">This section sets out the functional requirements of the system by module.  </w:t>
      </w:r>
      <w:r w:rsidR="006D635B">
        <w:t>It would include details of key functions that the system must perform:</w:t>
      </w:r>
    </w:p>
    <w:p w14:paraId="0E8D4D8B" w14:textId="77777777" w:rsidR="006D635B" w:rsidRDefault="006D635B" w:rsidP="009B6177">
      <w:pPr>
        <w:pStyle w:val="NoSpacing"/>
        <w:numPr>
          <w:ilvl w:val="0"/>
          <w:numId w:val="5"/>
        </w:numPr>
      </w:pPr>
      <w:r>
        <w:t>Key processes (including bulk processes, workflows etc)</w:t>
      </w:r>
    </w:p>
    <w:p w14:paraId="5DE48803" w14:textId="77777777" w:rsidR="006A1166" w:rsidRPr="000B174A" w:rsidRDefault="006D635B" w:rsidP="009B6177">
      <w:pPr>
        <w:numPr>
          <w:ilvl w:val="0"/>
          <w:numId w:val="5"/>
        </w:numPr>
        <w:spacing w:line="276" w:lineRule="auto"/>
      </w:pPr>
      <w:r>
        <w:t>Creation/Amendment/Deletion of records</w:t>
      </w:r>
    </w:p>
    <w:p w14:paraId="2342D5F9" w14:textId="77777777" w:rsidR="006A1166" w:rsidRPr="000B174A" w:rsidRDefault="006A1166" w:rsidP="006A1166">
      <w:pPr>
        <w:tabs>
          <w:tab w:val="left" w:pos="567"/>
        </w:tabs>
        <w:spacing w:line="276" w:lineRule="auto"/>
        <w:rPr>
          <w:rFonts w:cs="Arial"/>
        </w:rPr>
      </w:pPr>
      <w:r w:rsidRPr="000B174A">
        <w:t xml:space="preserve">The requirements set out here </w:t>
      </w:r>
      <w:r w:rsidRPr="000B174A">
        <w:rPr>
          <w:rFonts w:cs="Arial"/>
        </w:rPr>
        <w:t xml:space="preserve">are ranked in </w:t>
      </w:r>
      <w:r w:rsidRPr="000B174A">
        <w:rPr>
          <w:rFonts w:cs="Arial"/>
          <w:b/>
          <w:bCs/>
        </w:rPr>
        <w:t>M</w:t>
      </w:r>
      <w:r w:rsidRPr="000B174A">
        <w:rPr>
          <w:rFonts w:cs="Arial"/>
        </w:rPr>
        <w:t>o</w:t>
      </w:r>
      <w:r w:rsidRPr="000B174A">
        <w:rPr>
          <w:rFonts w:cs="Arial"/>
          <w:b/>
          <w:bCs/>
        </w:rPr>
        <w:t>SC</w:t>
      </w:r>
      <w:r w:rsidRPr="000B174A">
        <w:rPr>
          <w:rFonts w:cs="Arial"/>
        </w:rPr>
        <w:t>o</w:t>
      </w:r>
      <w:r w:rsidRPr="000B174A">
        <w:rPr>
          <w:rFonts w:cs="Arial"/>
          <w:b/>
          <w:bCs/>
        </w:rPr>
        <w:t>W</w:t>
      </w:r>
      <w:r w:rsidRPr="000B174A">
        <w:rPr>
          <w:rFonts w:cs="Arial"/>
        </w:rPr>
        <w:t xml:space="preserve"> order:</w:t>
      </w:r>
    </w:p>
    <w:p w14:paraId="56178719" w14:textId="77777777" w:rsidR="006A1166" w:rsidRDefault="006A1166" w:rsidP="00CF4A00">
      <w:pPr>
        <w:pStyle w:val="FootnoteText"/>
        <w:tabs>
          <w:tab w:val="left" w:pos="567"/>
        </w:tabs>
        <w:spacing w:before="0" w:after="120" w:line="276" w:lineRule="auto"/>
        <w:ind w:left="987"/>
        <w:rPr>
          <w:rFonts w:ascii="Calibri" w:hAnsi="Calibri" w:cs="Arial"/>
          <w:sz w:val="22"/>
          <w:szCs w:val="22"/>
        </w:rPr>
      </w:pPr>
      <w:r w:rsidRPr="000B174A">
        <w:rPr>
          <w:rFonts w:ascii="Calibri" w:hAnsi="Calibri" w:cs="Arial"/>
          <w:sz w:val="22"/>
          <w:szCs w:val="22"/>
        </w:rPr>
        <w:t>M – Must Have</w:t>
      </w:r>
      <w:r w:rsidRPr="000B174A">
        <w:rPr>
          <w:rFonts w:ascii="Calibri" w:hAnsi="Calibri" w:cs="Arial"/>
          <w:sz w:val="22"/>
          <w:szCs w:val="22"/>
        </w:rPr>
        <w:br/>
        <w:t>S – Should Have</w:t>
      </w:r>
      <w:r w:rsidRPr="000B174A">
        <w:rPr>
          <w:rFonts w:ascii="Calibri" w:hAnsi="Calibri" w:cs="Arial"/>
          <w:sz w:val="22"/>
          <w:szCs w:val="22"/>
        </w:rPr>
        <w:br/>
        <w:t>C – Could Have</w:t>
      </w:r>
      <w:r w:rsidRPr="000B174A">
        <w:rPr>
          <w:rFonts w:ascii="Calibri" w:hAnsi="Calibri" w:cs="Arial"/>
          <w:sz w:val="22"/>
          <w:szCs w:val="22"/>
        </w:rPr>
        <w:br/>
        <w:t>W – Would like to have</w:t>
      </w:r>
    </w:p>
    <w:p w14:paraId="5FA6BB86" w14:textId="77777777" w:rsidR="00074EC4" w:rsidRPr="000B174A" w:rsidRDefault="00074EC4" w:rsidP="00074EC4">
      <w:pPr>
        <w:pStyle w:val="FootnoteText"/>
        <w:tabs>
          <w:tab w:val="left" w:pos="567"/>
        </w:tabs>
        <w:spacing w:before="0" w:after="120" w:line="276" w:lineRule="auto"/>
        <w:rPr>
          <w:rFonts w:ascii="Calibri" w:hAnsi="Calibri" w:cs="Arial"/>
          <w:sz w:val="22"/>
          <w:szCs w:val="22"/>
        </w:rPr>
      </w:pPr>
    </w:p>
    <w:p w14:paraId="1A74DDAC" w14:textId="48EED14C" w:rsidR="00CF4A00" w:rsidRPr="00DE6F59" w:rsidRDefault="00540B69" w:rsidP="00CF4A00">
      <w:pPr>
        <w:pStyle w:val="Heading2"/>
        <w:widowControl/>
        <w:tabs>
          <w:tab w:val="num" w:pos="432"/>
        </w:tabs>
        <w:spacing w:before="120" w:after="240"/>
        <w:ind w:left="432" w:hanging="432"/>
      </w:pPr>
      <w:bookmarkStart w:id="34" w:name="_Toc254251214"/>
      <w:bookmarkEnd w:id="30"/>
      <w:r>
        <w:t xml:space="preserve"> </w:t>
      </w:r>
      <w:bookmarkStart w:id="35" w:name="_Toc500955612"/>
      <w:r w:rsidR="008B7D32">
        <w:t>Module 1</w:t>
      </w:r>
      <w:r w:rsidR="00E51C87">
        <w:t xml:space="preserve"> (Customer End)</w:t>
      </w:r>
      <w:r w:rsidR="00CF4A00" w:rsidRPr="00DE6F59">
        <w:t xml:space="preserve">: </w:t>
      </w:r>
      <w:bookmarkEnd w:id="34"/>
      <w:r w:rsidR="0087569F">
        <w:t>Web Ordering System</w:t>
      </w:r>
      <w:bookmarkEnd w:id="35"/>
    </w:p>
    <w:p w14:paraId="1068C8BC" w14:textId="77777777" w:rsidR="00CF4A00" w:rsidRPr="00037770" w:rsidRDefault="00B856D5" w:rsidP="00CF4A00">
      <w:pPr>
        <w:spacing w:line="276" w:lineRule="auto"/>
      </w:pPr>
      <w:r>
        <w:t>To provide restaurant users a simple and humanistic way to control what could be ordered by their customers</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5040"/>
        <w:gridCol w:w="1530"/>
        <w:gridCol w:w="1530"/>
      </w:tblGrid>
      <w:tr w:rsidR="007B6DBB" w:rsidRPr="006612A9" w14:paraId="1084E6F1" w14:textId="77777777" w:rsidTr="007B6DBB">
        <w:trPr>
          <w:tblHeader/>
        </w:trPr>
        <w:tc>
          <w:tcPr>
            <w:tcW w:w="1170" w:type="dxa"/>
          </w:tcPr>
          <w:p w14:paraId="1EE97F15" w14:textId="77777777" w:rsidR="0087569F" w:rsidRPr="006612A9" w:rsidRDefault="0087569F" w:rsidP="00CF4A00">
            <w:pPr>
              <w:spacing w:after="0" w:line="276" w:lineRule="auto"/>
              <w:rPr>
                <w:b/>
                <w:bCs/>
              </w:rPr>
            </w:pPr>
            <w:r w:rsidRPr="006612A9">
              <w:rPr>
                <w:b/>
                <w:bCs/>
              </w:rPr>
              <w:t>Function Id</w:t>
            </w:r>
          </w:p>
          <w:p w14:paraId="7EBD179A" w14:textId="77777777" w:rsidR="0087569F" w:rsidRPr="006612A9" w:rsidRDefault="0087569F" w:rsidP="00CF4A00">
            <w:pPr>
              <w:spacing w:after="0" w:line="276" w:lineRule="auto"/>
              <w:rPr>
                <w:b/>
                <w:bCs/>
              </w:rPr>
            </w:pPr>
          </w:p>
        </w:tc>
        <w:tc>
          <w:tcPr>
            <w:tcW w:w="5040" w:type="dxa"/>
          </w:tcPr>
          <w:p w14:paraId="373F5A05" w14:textId="77777777" w:rsidR="0087569F" w:rsidRPr="006612A9" w:rsidRDefault="0087569F" w:rsidP="00CF4A00">
            <w:pPr>
              <w:spacing w:after="0" w:line="276" w:lineRule="auto"/>
              <w:rPr>
                <w:b/>
                <w:bCs/>
              </w:rPr>
            </w:pPr>
            <w:r w:rsidRPr="006612A9">
              <w:rPr>
                <w:b/>
                <w:bCs/>
              </w:rPr>
              <w:t>PROGRAMME Functional description</w:t>
            </w:r>
          </w:p>
          <w:p w14:paraId="146D3B06" w14:textId="77777777" w:rsidR="009B6177" w:rsidRPr="006612A9" w:rsidRDefault="009B6177" w:rsidP="00CF4A00">
            <w:pPr>
              <w:spacing w:after="0" w:line="276" w:lineRule="auto"/>
              <w:rPr>
                <w:b/>
                <w:bCs/>
              </w:rPr>
            </w:pPr>
            <w:r w:rsidRPr="006612A9">
              <w:rPr>
                <w:b/>
                <w:bCs/>
              </w:rPr>
              <w:t>&amp; User Cases</w:t>
            </w:r>
          </w:p>
        </w:tc>
        <w:tc>
          <w:tcPr>
            <w:tcW w:w="1530" w:type="dxa"/>
          </w:tcPr>
          <w:p w14:paraId="3D7E1A6A" w14:textId="77777777" w:rsidR="0087569F" w:rsidRPr="006612A9" w:rsidRDefault="0087569F" w:rsidP="00CF4A00">
            <w:pPr>
              <w:spacing w:after="0" w:line="276" w:lineRule="auto"/>
              <w:rPr>
                <w:b/>
                <w:bCs/>
              </w:rPr>
            </w:pPr>
            <w:r w:rsidRPr="006612A9">
              <w:rPr>
                <w:b/>
                <w:bCs/>
              </w:rPr>
              <w:t>Priority Level</w:t>
            </w:r>
          </w:p>
          <w:p w14:paraId="29C8280E" w14:textId="77777777" w:rsidR="0087569F" w:rsidRPr="006612A9" w:rsidRDefault="0087569F" w:rsidP="00CF4A00">
            <w:pPr>
              <w:spacing w:after="0" w:line="276" w:lineRule="auto"/>
              <w:rPr>
                <w:b/>
                <w:bCs/>
              </w:rPr>
            </w:pPr>
            <w:r w:rsidRPr="006612A9">
              <w:rPr>
                <w:b/>
                <w:bCs/>
              </w:rPr>
              <w:t>(MoSCoW)</w:t>
            </w:r>
          </w:p>
        </w:tc>
        <w:tc>
          <w:tcPr>
            <w:tcW w:w="1530" w:type="dxa"/>
          </w:tcPr>
          <w:p w14:paraId="7EB568DD" w14:textId="77777777" w:rsidR="0087569F" w:rsidRPr="006612A9" w:rsidRDefault="0087569F" w:rsidP="00CF4A00">
            <w:pPr>
              <w:spacing w:after="0" w:line="276" w:lineRule="auto"/>
              <w:rPr>
                <w:b/>
                <w:bCs/>
              </w:rPr>
            </w:pPr>
            <w:r w:rsidRPr="006612A9">
              <w:rPr>
                <w:b/>
                <w:bCs/>
              </w:rPr>
              <w:t>Key Analysis Points/Notes</w:t>
            </w:r>
          </w:p>
        </w:tc>
      </w:tr>
      <w:tr w:rsidR="007B6DBB" w:rsidRPr="006612A9" w14:paraId="56B25B53" w14:textId="77777777" w:rsidTr="007B6DBB">
        <w:tc>
          <w:tcPr>
            <w:tcW w:w="1170" w:type="dxa"/>
          </w:tcPr>
          <w:p w14:paraId="559C5A61" w14:textId="77777777" w:rsidR="0087569F" w:rsidRPr="006612A9" w:rsidRDefault="0087569F" w:rsidP="00CF4A00">
            <w:pPr>
              <w:pStyle w:val="Header"/>
              <w:spacing w:after="0" w:line="276" w:lineRule="auto"/>
            </w:pPr>
            <w:r w:rsidRPr="006612A9">
              <w:t>1.1</w:t>
            </w:r>
          </w:p>
        </w:tc>
        <w:tc>
          <w:tcPr>
            <w:tcW w:w="5040" w:type="dxa"/>
          </w:tcPr>
          <w:p w14:paraId="6A44293B" w14:textId="77777777" w:rsidR="0087569F" w:rsidRPr="006612A9" w:rsidRDefault="0087569F" w:rsidP="0087569F">
            <w:pPr>
              <w:spacing w:after="0" w:line="276" w:lineRule="auto"/>
            </w:pPr>
            <w:r w:rsidRPr="006612A9">
              <w:t xml:space="preserve">Allow customer users to </w:t>
            </w:r>
            <w:r w:rsidR="009B6177" w:rsidRPr="006612A9">
              <w:t>manage identified accounts</w:t>
            </w:r>
          </w:p>
          <w:p w14:paraId="53EEAF26" w14:textId="77777777" w:rsidR="0087569F" w:rsidRPr="006612A9" w:rsidRDefault="009B6177" w:rsidP="009B6177">
            <w:pPr>
              <w:numPr>
                <w:ilvl w:val="0"/>
                <w:numId w:val="4"/>
              </w:numPr>
              <w:spacing w:after="0" w:line="276" w:lineRule="auto"/>
            </w:pPr>
            <w:r w:rsidRPr="006612A9">
              <w:t>Create an account</w:t>
            </w:r>
          </w:p>
          <w:p w14:paraId="06C2222B" w14:textId="77777777" w:rsidR="009B6177" w:rsidRPr="006612A9" w:rsidRDefault="009B6177" w:rsidP="009B6177">
            <w:pPr>
              <w:numPr>
                <w:ilvl w:val="0"/>
                <w:numId w:val="4"/>
              </w:numPr>
              <w:spacing w:after="0" w:line="276" w:lineRule="auto"/>
            </w:pPr>
            <w:r w:rsidRPr="006612A9">
              <w:t>Log in to the system</w:t>
            </w:r>
          </w:p>
          <w:p w14:paraId="60A58B89" w14:textId="77777777" w:rsidR="0087569F" w:rsidRPr="006612A9" w:rsidRDefault="009B6177" w:rsidP="009B6177">
            <w:pPr>
              <w:numPr>
                <w:ilvl w:val="0"/>
                <w:numId w:val="4"/>
              </w:numPr>
              <w:spacing w:after="0" w:line="276" w:lineRule="auto"/>
            </w:pPr>
            <w:r w:rsidRPr="006612A9">
              <w:t>Edit the profile of their accounts</w:t>
            </w:r>
          </w:p>
        </w:tc>
        <w:tc>
          <w:tcPr>
            <w:tcW w:w="1530" w:type="dxa"/>
          </w:tcPr>
          <w:p w14:paraId="49E6DE49" w14:textId="77777777" w:rsidR="0087569F" w:rsidRPr="006612A9" w:rsidRDefault="0087569F" w:rsidP="00CF4A00">
            <w:pPr>
              <w:spacing w:after="0" w:line="276" w:lineRule="auto"/>
            </w:pPr>
          </w:p>
          <w:p w14:paraId="38EA765B" w14:textId="77777777" w:rsidR="00B555AD" w:rsidRPr="006612A9" w:rsidRDefault="00B555AD" w:rsidP="00CF4A00">
            <w:pPr>
              <w:spacing w:after="0" w:line="276" w:lineRule="auto"/>
            </w:pPr>
            <w:r w:rsidRPr="006612A9">
              <w:t>M</w:t>
            </w:r>
          </w:p>
          <w:p w14:paraId="15CB40C0" w14:textId="77777777" w:rsidR="00B555AD" w:rsidRPr="006612A9" w:rsidRDefault="00B555AD" w:rsidP="00CF4A00">
            <w:pPr>
              <w:spacing w:after="0" w:line="276" w:lineRule="auto"/>
            </w:pPr>
            <w:r w:rsidRPr="006612A9">
              <w:t>M</w:t>
            </w:r>
          </w:p>
          <w:p w14:paraId="317FC85D" w14:textId="77777777" w:rsidR="00B555AD" w:rsidRPr="006612A9" w:rsidRDefault="00B555AD" w:rsidP="00CF4A00">
            <w:pPr>
              <w:spacing w:after="0" w:line="276" w:lineRule="auto"/>
            </w:pPr>
            <w:r w:rsidRPr="006612A9">
              <w:t>S</w:t>
            </w:r>
          </w:p>
        </w:tc>
        <w:tc>
          <w:tcPr>
            <w:tcW w:w="1530" w:type="dxa"/>
          </w:tcPr>
          <w:p w14:paraId="0E365D9F" w14:textId="77777777" w:rsidR="0087569F" w:rsidRPr="006612A9" w:rsidRDefault="0087569F" w:rsidP="00CF4A00">
            <w:pPr>
              <w:spacing w:after="0" w:line="276" w:lineRule="auto"/>
            </w:pPr>
          </w:p>
        </w:tc>
      </w:tr>
      <w:tr w:rsidR="00540B69" w:rsidRPr="006612A9" w14:paraId="64C13CBE" w14:textId="77777777" w:rsidTr="007B6DBB">
        <w:trPr>
          <w:trHeight w:val="1025"/>
        </w:trPr>
        <w:tc>
          <w:tcPr>
            <w:tcW w:w="1170" w:type="dxa"/>
          </w:tcPr>
          <w:p w14:paraId="136672B2" w14:textId="77777777" w:rsidR="0087569F" w:rsidRPr="006612A9" w:rsidRDefault="0087569F" w:rsidP="00CF4A00">
            <w:pPr>
              <w:spacing w:after="60" w:line="276" w:lineRule="auto"/>
            </w:pPr>
            <w:r w:rsidRPr="006612A9">
              <w:lastRenderedPageBreak/>
              <w:t>1.2</w:t>
            </w:r>
          </w:p>
        </w:tc>
        <w:tc>
          <w:tcPr>
            <w:tcW w:w="5040" w:type="dxa"/>
          </w:tcPr>
          <w:p w14:paraId="5C4ACD96" w14:textId="77777777" w:rsidR="009B6177" w:rsidRPr="006612A9" w:rsidRDefault="009B6177" w:rsidP="009B6177">
            <w:pPr>
              <w:spacing w:after="0" w:line="276" w:lineRule="auto"/>
            </w:pPr>
            <w:r w:rsidRPr="006612A9">
              <w:t>Allow customer users to create orders when viewing a menu</w:t>
            </w:r>
          </w:p>
          <w:p w14:paraId="3CBDD2CD" w14:textId="77777777" w:rsidR="009B6177" w:rsidRPr="006612A9" w:rsidRDefault="009B6177" w:rsidP="008B7D32">
            <w:pPr>
              <w:numPr>
                <w:ilvl w:val="0"/>
                <w:numId w:val="11"/>
              </w:numPr>
              <w:spacing w:after="0" w:line="276" w:lineRule="auto"/>
            </w:pPr>
            <w:r w:rsidRPr="006612A9">
              <w:t>Navigate the restaurant’s menu</w:t>
            </w:r>
          </w:p>
          <w:p w14:paraId="594CDE1C" w14:textId="77777777" w:rsidR="0087569F" w:rsidRPr="006612A9" w:rsidRDefault="009B6177" w:rsidP="008B7D32">
            <w:pPr>
              <w:numPr>
                <w:ilvl w:val="0"/>
                <w:numId w:val="11"/>
              </w:numPr>
              <w:spacing w:after="0" w:line="276" w:lineRule="auto"/>
            </w:pPr>
            <w:r w:rsidRPr="006612A9">
              <w:t>Select an item from the menu</w:t>
            </w:r>
          </w:p>
          <w:p w14:paraId="74F1B7A1" w14:textId="77777777" w:rsidR="009B6177" w:rsidRPr="006612A9" w:rsidRDefault="00B555AD" w:rsidP="008B7D32">
            <w:pPr>
              <w:numPr>
                <w:ilvl w:val="0"/>
                <w:numId w:val="11"/>
              </w:numPr>
              <w:spacing w:after="0" w:line="276" w:lineRule="auto"/>
            </w:pPr>
            <w:r w:rsidRPr="006612A9">
              <w:t>Customize options for a selected item</w:t>
            </w:r>
          </w:p>
          <w:p w14:paraId="781E850F" w14:textId="77777777" w:rsidR="00B555AD" w:rsidRPr="006612A9" w:rsidRDefault="00B555AD" w:rsidP="008B7D32">
            <w:pPr>
              <w:numPr>
                <w:ilvl w:val="0"/>
                <w:numId w:val="11"/>
              </w:numPr>
              <w:spacing w:after="0" w:line="276" w:lineRule="auto"/>
            </w:pPr>
            <w:r w:rsidRPr="006612A9">
              <w:t xml:space="preserve">Add an item to their current order, create a new order when it is the first item </w:t>
            </w:r>
          </w:p>
        </w:tc>
        <w:tc>
          <w:tcPr>
            <w:tcW w:w="1530" w:type="dxa"/>
          </w:tcPr>
          <w:p w14:paraId="45E38E1B" w14:textId="77777777" w:rsidR="00E17871" w:rsidRPr="006612A9" w:rsidRDefault="00E17871" w:rsidP="00826582">
            <w:pPr>
              <w:spacing w:after="0" w:line="276" w:lineRule="auto"/>
            </w:pPr>
          </w:p>
          <w:p w14:paraId="45CF6CD0" w14:textId="77777777" w:rsidR="00826582" w:rsidRPr="006612A9" w:rsidRDefault="00826582" w:rsidP="00826582">
            <w:pPr>
              <w:spacing w:after="0" w:line="276" w:lineRule="auto"/>
            </w:pPr>
          </w:p>
          <w:p w14:paraId="418E3A95" w14:textId="77777777" w:rsidR="00826582" w:rsidRPr="006612A9" w:rsidRDefault="00826582" w:rsidP="00826582">
            <w:pPr>
              <w:spacing w:after="0" w:line="276" w:lineRule="auto"/>
            </w:pPr>
            <w:r w:rsidRPr="006612A9">
              <w:t>S</w:t>
            </w:r>
          </w:p>
          <w:p w14:paraId="086A49DD" w14:textId="77777777" w:rsidR="00826582" w:rsidRPr="006612A9" w:rsidRDefault="00826582" w:rsidP="00826582">
            <w:pPr>
              <w:spacing w:after="0" w:line="276" w:lineRule="auto"/>
            </w:pPr>
            <w:r w:rsidRPr="006612A9">
              <w:t>M</w:t>
            </w:r>
          </w:p>
          <w:p w14:paraId="70A04DB1" w14:textId="77777777" w:rsidR="00826582" w:rsidRPr="006612A9" w:rsidRDefault="00826582" w:rsidP="00826582">
            <w:pPr>
              <w:spacing w:after="0" w:line="276" w:lineRule="auto"/>
            </w:pPr>
            <w:r w:rsidRPr="006612A9">
              <w:t>S</w:t>
            </w:r>
          </w:p>
          <w:p w14:paraId="50D17829" w14:textId="77777777" w:rsidR="00826582" w:rsidRPr="006612A9" w:rsidRDefault="00826582" w:rsidP="00826582">
            <w:pPr>
              <w:spacing w:after="0" w:line="276" w:lineRule="auto"/>
            </w:pPr>
            <w:r w:rsidRPr="006612A9">
              <w:t>M</w:t>
            </w:r>
          </w:p>
        </w:tc>
        <w:tc>
          <w:tcPr>
            <w:tcW w:w="1530" w:type="dxa"/>
          </w:tcPr>
          <w:p w14:paraId="0EFB964A" w14:textId="77777777" w:rsidR="0087569F" w:rsidRPr="006612A9" w:rsidRDefault="0087569F" w:rsidP="00CF4A00">
            <w:pPr>
              <w:spacing w:after="60" w:line="276" w:lineRule="auto"/>
            </w:pPr>
          </w:p>
        </w:tc>
      </w:tr>
      <w:tr w:rsidR="00B555AD" w:rsidRPr="006612A9" w14:paraId="4A0CFFAE" w14:textId="77777777" w:rsidTr="007B6DBB">
        <w:trPr>
          <w:trHeight w:val="332"/>
        </w:trPr>
        <w:tc>
          <w:tcPr>
            <w:tcW w:w="1170" w:type="dxa"/>
          </w:tcPr>
          <w:p w14:paraId="64443723" w14:textId="77777777" w:rsidR="00B555AD" w:rsidRPr="006612A9" w:rsidRDefault="00B555AD" w:rsidP="00CF4A00">
            <w:pPr>
              <w:spacing w:after="60" w:line="276" w:lineRule="auto"/>
            </w:pPr>
            <w:r w:rsidRPr="006612A9">
              <w:t>1.3</w:t>
            </w:r>
          </w:p>
        </w:tc>
        <w:tc>
          <w:tcPr>
            <w:tcW w:w="5040" w:type="dxa"/>
          </w:tcPr>
          <w:p w14:paraId="28042C0F" w14:textId="77777777" w:rsidR="00B555AD" w:rsidRPr="006612A9" w:rsidRDefault="00B555AD" w:rsidP="009B6177">
            <w:pPr>
              <w:spacing w:after="0" w:line="276" w:lineRule="auto"/>
            </w:pPr>
            <w:r w:rsidRPr="006612A9">
              <w:t>Allow customers to review their current order</w:t>
            </w:r>
          </w:p>
        </w:tc>
        <w:tc>
          <w:tcPr>
            <w:tcW w:w="1530" w:type="dxa"/>
          </w:tcPr>
          <w:p w14:paraId="431AF5F8" w14:textId="77777777" w:rsidR="00B555AD" w:rsidRPr="006612A9" w:rsidRDefault="00826582" w:rsidP="00CF4A00">
            <w:pPr>
              <w:pStyle w:val="Header"/>
              <w:spacing w:after="60" w:line="276" w:lineRule="auto"/>
            </w:pPr>
            <w:r w:rsidRPr="006612A9">
              <w:t>M</w:t>
            </w:r>
          </w:p>
        </w:tc>
        <w:tc>
          <w:tcPr>
            <w:tcW w:w="1530" w:type="dxa"/>
          </w:tcPr>
          <w:p w14:paraId="7C5AFF9C" w14:textId="77777777" w:rsidR="00B555AD" w:rsidRPr="006612A9" w:rsidRDefault="00B555AD" w:rsidP="00CF4A00">
            <w:pPr>
              <w:spacing w:after="60" w:line="276" w:lineRule="auto"/>
            </w:pPr>
          </w:p>
        </w:tc>
      </w:tr>
      <w:tr w:rsidR="00B555AD" w:rsidRPr="006612A9" w14:paraId="53A03D6E" w14:textId="77777777" w:rsidTr="007B6DBB">
        <w:trPr>
          <w:trHeight w:val="1025"/>
        </w:trPr>
        <w:tc>
          <w:tcPr>
            <w:tcW w:w="1170" w:type="dxa"/>
          </w:tcPr>
          <w:p w14:paraId="6FB9815D" w14:textId="77777777" w:rsidR="00B555AD" w:rsidRPr="006612A9" w:rsidRDefault="00B555AD" w:rsidP="00CF4A00">
            <w:pPr>
              <w:spacing w:after="60" w:line="276" w:lineRule="auto"/>
            </w:pPr>
            <w:r w:rsidRPr="006612A9">
              <w:t>1.4</w:t>
            </w:r>
          </w:p>
        </w:tc>
        <w:tc>
          <w:tcPr>
            <w:tcW w:w="5040" w:type="dxa"/>
          </w:tcPr>
          <w:p w14:paraId="3AA4ADBE" w14:textId="77777777" w:rsidR="00B555AD" w:rsidRPr="006612A9" w:rsidRDefault="00B555AD" w:rsidP="00B555AD">
            <w:pPr>
              <w:spacing w:after="0" w:line="276" w:lineRule="auto"/>
            </w:pPr>
            <w:r w:rsidRPr="006612A9">
              <w:t xml:space="preserve">Allow customers to modify their current order </w:t>
            </w:r>
          </w:p>
          <w:p w14:paraId="5AAA2DA9" w14:textId="77777777" w:rsidR="00B555AD" w:rsidRPr="006612A9" w:rsidRDefault="00B555AD" w:rsidP="00B555AD">
            <w:pPr>
              <w:numPr>
                <w:ilvl w:val="0"/>
                <w:numId w:val="8"/>
              </w:numPr>
              <w:spacing w:after="0" w:line="276" w:lineRule="auto"/>
            </w:pPr>
            <w:r w:rsidRPr="006612A9">
              <w:t>Remove an item from current order</w:t>
            </w:r>
          </w:p>
          <w:p w14:paraId="4DA68BDA" w14:textId="77777777" w:rsidR="00B555AD" w:rsidRPr="006612A9" w:rsidRDefault="00B555AD" w:rsidP="00B555AD">
            <w:pPr>
              <w:numPr>
                <w:ilvl w:val="0"/>
                <w:numId w:val="4"/>
              </w:numPr>
              <w:spacing w:after="0" w:line="276" w:lineRule="auto"/>
            </w:pPr>
            <w:r w:rsidRPr="006612A9">
              <w:t>Remove all items from current order</w:t>
            </w:r>
          </w:p>
          <w:p w14:paraId="095013C6" w14:textId="77777777" w:rsidR="00B555AD" w:rsidRPr="006612A9" w:rsidRDefault="00B555AD" w:rsidP="00B555AD">
            <w:pPr>
              <w:numPr>
                <w:ilvl w:val="0"/>
                <w:numId w:val="4"/>
              </w:numPr>
              <w:spacing w:after="0" w:line="276" w:lineRule="auto"/>
            </w:pPr>
            <w:r w:rsidRPr="006612A9">
              <w:t>Go back to the menu page</w:t>
            </w:r>
          </w:p>
        </w:tc>
        <w:tc>
          <w:tcPr>
            <w:tcW w:w="1530" w:type="dxa"/>
          </w:tcPr>
          <w:p w14:paraId="601343C8" w14:textId="77777777" w:rsidR="00826582" w:rsidRPr="006612A9" w:rsidRDefault="00826582" w:rsidP="00826582">
            <w:pPr>
              <w:spacing w:after="0" w:line="276" w:lineRule="auto"/>
            </w:pPr>
          </w:p>
          <w:p w14:paraId="5E1C39FA" w14:textId="77777777" w:rsidR="00826582" w:rsidRPr="006612A9" w:rsidRDefault="00826582" w:rsidP="00826582">
            <w:pPr>
              <w:spacing w:after="0" w:line="276" w:lineRule="auto"/>
            </w:pPr>
            <w:r w:rsidRPr="006612A9">
              <w:t>M</w:t>
            </w:r>
          </w:p>
          <w:p w14:paraId="7BE9225B" w14:textId="77777777" w:rsidR="00826582" w:rsidRPr="006612A9" w:rsidRDefault="00826582" w:rsidP="00826582">
            <w:pPr>
              <w:spacing w:after="0" w:line="276" w:lineRule="auto"/>
            </w:pPr>
            <w:r w:rsidRPr="006612A9">
              <w:t>S</w:t>
            </w:r>
          </w:p>
          <w:p w14:paraId="39D7E489" w14:textId="77777777" w:rsidR="00826582" w:rsidRPr="006612A9" w:rsidRDefault="00826582" w:rsidP="00826582">
            <w:pPr>
              <w:spacing w:after="0" w:line="276" w:lineRule="auto"/>
            </w:pPr>
          </w:p>
        </w:tc>
        <w:tc>
          <w:tcPr>
            <w:tcW w:w="1530" w:type="dxa"/>
          </w:tcPr>
          <w:p w14:paraId="2A672FC4" w14:textId="77777777" w:rsidR="00B555AD" w:rsidRPr="006612A9" w:rsidRDefault="00B555AD" w:rsidP="00CF4A00">
            <w:pPr>
              <w:spacing w:after="60" w:line="276" w:lineRule="auto"/>
            </w:pPr>
          </w:p>
        </w:tc>
      </w:tr>
      <w:tr w:rsidR="00B555AD" w:rsidRPr="006612A9" w14:paraId="491D174E" w14:textId="77777777" w:rsidTr="007B6DBB">
        <w:trPr>
          <w:trHeight w:val="638"/>
        </w:trPr>
        <w:tc>
          <w:tcPr>
            <w:tcW w:w="1170" w:type="dxa"/>
          </w:tcPr>
          <w:p w14:paraId="45618CE3" w14:textId="77777777" w:rsidR="00B555AD" w:rsidRPr="006612A9" w:rsidRDefault="00B555AD" w:rsidP="00CF4A00">
            <w:pPr>
              <w:spacing w:after="60" w:line="276" w:lineRule="auto"/>
            </w:pPr>
            <w:r w:rsidRPr="006612A9">
              <w:t>1.5</w:t>
            </w:r>
          </w:p>
        </w:tc>
        <w:tc>
          <w:tcPr>
            <w:tcW w:w="5040" w:type="dxa"/>
          </w:tcPr>
          <w:p w14:paraId="4A66B7D5" w14:textId="77777777" w:rsidR="00B555AD" w:rsidRPr="006612A9" w:rsidRDefault="00B555AD" w:rsidP="00B555AD">
            <w:pPr>
              <w:spacing w:after="0" w:line="276" w:lineRule="auto"/>
            </w:pPr>
            <w:r w:rsidRPr="006612A9">
              <w:t>Provide delivery and payment details</w:t>
            </w:r>
          </w:p>
          <w:p w14:paraId="61A73846" w14:textId="77777777" w:rsidR="00B555AD" w:rsidRPr="006612A9" w:rsidRDefault="00B555AD" w:rsidP="00B555AD">
            <w:pPr>
              <w:spacing w:after="0" w:line="276" w:lineRule="auto"/>
            </w:pPr>
            <w:r w:rsidRPr="006612A9">
              <w:t>Save default delivery and payment details</w:t>
            </w:r>
          </w:p>
        </w:tc>
        <w:tc>
          <w:tcPr>
            <w:tcW w:w="1530" w:type="dxa"/>
          </w:tcPr>
          <w:p w14:paraId="6726C3B9" w14:textId="77777777" w:rsidR="00B555AD" w:rsidRPr="006612A9" w:rsidRDefault="008B7D32" w:rsidP="00826582">
            <w:pPr>
              <w:spacing w:after="0" w:line="276" w:lineRule="auto"/>
            </w:pPr>
            <w:r w:rsidRPr="006612A9">
              <w:t>M</w:t>
            </w:r>
          </w:p>
          <w:p w14:paraId="552F786E" w14:textId="77777777" w:rsidR="008B7D32" w:rsidRPr="006612A9" w:rsidRDefault="008B7D32" w:rsidP="00826582">
            <w:pPr>
              <w:spacing w:after="0" w:line="276" w:lineRule="auto"/>
            </w:pPr>
            <w:r w:rsidRPr="006612A9">
              <w:t>C</w:t>
            </w:r>
          </w:p>
        </w:tc>
        <w:tc>
          <w:tcPr>
            <w:tcW w:w="1530" w:type="dxa"/>
          </w:tcPr>
          <w:p w14:paraId="192C0734" w14:textId="77777777" w:rsidR="00B555AD" w:rsidRPr="006612A9" w:rsidRDefault="00B555AD" w:rsidP="00CF4A00">
            <w:pPr>
              <w:spacing w:after="60" w:line="276" w:lineRule="auto"/>
            </w:pPr>
          </w:p>
        </w:tc>
      </w:tr>
      <w:tr w:rsidR="00B555AD" w:rsidRPr="006612A9" w14:paraId="2495AFAB" w14:textId="77777777" w:rsidTr="007B6DBB">
        <w:trPr>
          <w:trHeight w:val="386"/>
        </w:trPr>
        <w:tc>
          <w:tcPr>
            <w:tcW w:w="1170" w:type="dxa"/>
          </w:tcPr>
          <w:p w14:paraId="7C13D4C3" w14:textId="77777777" w:rsidR="00B555AD" w:rsidRPr="006612A9" w:rsidRDefault="00B555AD" w:rsidP="00CF4A00">
            <w:pPr>
              <w:spacing w:after="60" w:line="276" w:lineRule="auto"/>
            </w:pPr>
            <w:r w:rsidRPr="006612A9">
              <w:t>1.6</w:t>
            </w:r>
          </w:p>
        </w:tc>
        <w:tc>
          <w:tcPr>
            <w:tcW w:w="5040" w:type="dxa"/>
          </w:tcPr>
          <w:p w14:paraId="1FD63D58" w14:textId="77777777" w:rsidR="00B555AD" w:rsidRPr="006612A9" w:rsidRDefault="00E94DA5" w:rsidP="00B555AD">
            <w:pPr>
              <w:spacing w:after="0" w:line="276" w:lineRule="auto"/>
            </w:pPr>
            <w:r w:rsidRPr="006612A9">
              <w:t>Place an order to the restaurant</w:t>
            </w:r>
          </w:p>
        </w:tc>
        <w:tc>
          <w:tcPr>
            <w:tcW w:w="1530" w:type="dxa"/>
          </w:tcPr>
          <w:p w14:paraId="78FC2039" w14:textId="77777777" w:rsidR="00B555AD" w:rsidRPr="006612A9" w:rsidRDefault="00E17871" w:rsidP="00826582">
            <w:pPr>
              <w:spacing w:after="0" w:line="276" w:lineRule="auto"/>
            </w:pPr>
            <w:r w:rsidRPr="006612A9">
              <w:t>M</w:t>
            </w:r>
          </w:p>
        </w:tc>
        <w:tc>
          <w:tcPr>
            <w:tcW w:w="1530" w:type="dxa"/>
          </w:tcPr>
          <w:p w14:paraId="7B6D20F1" w14:textId="77777777" w:rsidR="00B555AD" w:rsidRPr="006612A9" w:rsidRDefault="00B555AD" w:rsidP="00CF4A00">
            <w:pPr>
              <w:spacing w:after="60" w:line="276" w:lineRule="auto"/>
            </w:pPr>
          </w:p>
        </w:tc>
      </w:tr>
      <w:tr w:rsidR="00E94DA5" w:rsidRPr="006612A9" w14:paraId="090EF196" w14:textId="77777777" w:rsidTr="007B6DBB">
        <w:trPr>
          <w:trHeight w:val="350"/>
        </w:trPr>
        <w:tc>
          <w:tcPr>
            <w:tcW w:w="1170" w:type="dxa"/>
          </w:tcPr>
          <w:p w14:paraId="1D80FF2D" w14:textId="77777777" w:rsidR="00E94DA5" w:rsidRPr="006612A9" w:rsidRDefault="00E94DA5" w:rsidP="00CF4A00">
            <w:pPr>
              <w:spacing w:after="60" w:line="276" w:lineRule="auto"/>
            </w:pPr>
            <w:r w:rsidRPr="006612A9">
              <w:t>1.7</w:t>
            </w:r>
          </w:p>
        </w:tc>
        <w:tc>
          <w:tcPr>
            <w:tcW w:w="5040" w:type="dxa"/>
          </w:tcPr>
          <w:p w14:paraId="78CA22D5" w14:textId="77777777" w:rsidR="00E94DA5" w:rsidRPr="006612A9" w:rsidRDefault="00E94DA5" w:rsidP="00E94DA5">
            <w:pPr>
              <w:spacing w:after="0" w:line="480" w:lineRule="auto"/>
              <w:rPr>
                <w:rFonts w:ascii="Times New Roman" w:hAnsi="Times New Roman"/>
                <w:sz w:val="24"/>
                <w:szCs w:val="24"/>
              </w:rPr>
            </w:pPr>
            <w:r w:rsidRPr="006612A9">
              <w:t>Receive confirmation in the form of an order number</w:t>
            </w:r>
          </w:p>
        </w:tc>
        <w:tc>
          <w:tcPr>
            <w:tcW w:w="1530" w:type="dxa"/>
          </w:tcPr>
          <w:p w14:paraId="7DA73C23" w14:textId="77777777" w:rsidR="00E94DA5" w:rsidRPr="006612A9" w:rsidRDefault="008B7D32" w:rsidP="00CF4A00">
            <w:pPr>
              <w:pStyle w:val="Header"/>
              <w:spacing w:after="60" w:line="276" w:lineRule="auto"/>
            </w:pPr>
            <w:r w:rsidRPr="006612A9">
              <w:t>S</w:t>
            </w:r>
          </w:p>
        </w:tc>
        <w:tc>
          <w:tcPr>
            <w:tcW w:w="1530" w:type="dxa"/>
          </w:tcPr>
          <w:p w14:paraId="13BB072C" w14:textId="77777777" w:rsidR="00E94DA5" w:rsidRPr="006612A9" w:rsidRDefault="00E94DA5" w:rsidP="00CF4A00">
            <w:pPr>
              <w:spacing w:after="60" w:line="276" w:lineRule="auto"/>
            </w:pPr>
          </w:p>
        </w:tc>
      </w:tr>
    </w:tbl>
    <w:p w14:paraId="1D56CFBA" w14:textId="77777777" w:rsidR="00600D4E" w:rsidRDefault="00600D4E" w:rsidP="0029355D"/>
    <w:p w14:paraId="266BC9F2" w14:textId="0CE0298D" w:rsidR="00540B69" w:rsidRDefault="00540B69" w:rsidP="00540B69">
      <w:pPr>
        <w:pStyle w:val="Heading2"/>
        <w:widowControl/>
        <w:tabs>
          <w:tab w:val="num" w:pos="432"/>
        </w:tabs>
        <w:spacing w:before="120" w:after="240"/>
        <w:ind w:left="432" w:hanging="432"/>
      </w:pPr>
      <w:r>
        <w:t xml:space="preserve"> </w:t>
      </w:r>
      <w:bookmarkStart w:id="36" w:name="_Toc500955613"/>
      <w:r>
        <w:t>Module 2</w:t>
      </w:r>
      <w:r w:rsidR="00E51C87">
        <w:t xml:space="preserve"> (Restaurant End)</w:t>
      </w:r>
      <w:r w:rsidRPr="00DE6F59">
        <w:t xml:space="preserve">: </w:t>
      </w:r>
      <w:r w:rsidR="008B7D32">
        <w:t>Menu Management</w:t>
      </w:r>
      <w:r>
        <w:t xml:space="preserve"> System</w:t>
      </w:r>
      <w:bookmarkEnd w:id="36"/>
    </w:p>
    <w:p w14:paraId="102F054F" w14:textId="77777777" w:rsidR="00B856D5" w:rsidRPr="00B856D5" w:rsidRDefault="00B856D5" w:rsidP="00B856D5">
      <w:r>
        <w:t>To allow customer users to place their orders and view the detailed information of restaurants and foods</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5040"/>
        <w:gridCol w:w="1530"/>
        <w:gridCol w:w="1530"/>
      </w:tblGrid>
      <w:tr w:rsidR="00E94DA5" w:rsidRPr="006612A9" w14:paraId="5CC7FB17" w14:textId="77777777" w:rsidTr="007B6DBB">
        <w:trPr>
          <w:tblHeader/>
        </w:trPr>
        <w:tc>
          <w:tcPr>
            <w:tcW w:w="1170" w:type="dxa"/>
          </w:tcPr>
          <w:p w14:paraId="76EB6A9B" w14:textId="77777777" w:rsidR="00E94DA5" w:rsidRPr="006612A9" w:rsidRDefault="00E94DA5" w:rsidP="00E17871">
            <w:pPr>
              <w:spacing w:after="0" w:line="276" w:lineRule="auto"/>
              <w:rPr>
                <w:b/>
                <w:bCs/>
              </w:rPr>
            </w:pPr>
            <w:r w:rsidRPr="006612A9">
              <w:rPr>
                <w:b/>
                <w:bCs/>
              </w:rPr>
              <w:t>Function Id</w:t>
            </w:r>
          </w:p>
          <w:p w14:paraId="4065C461" w14:textId="77777777" w:rsidR="00E94DA5" w:rsidRPr="006612A9" w:rsidRDefault="00E94DA5" w:rsidP="00E17871">
            <w:pPr>
              <w:spacing w:after="0" w:line="276" w:lineRule="auto"/>
              <w:rPr>
                <w:b/>
                <w:bCs/>
              </w:rPr>
            </w:pPr>
          </w:p>
        </w:tc>
        <w:tc>
          <w:tcPr>
            <w:tcW w:w="5040" w:type="dxa"/>
          </w:tcPr>
          <w:p w14:paraId="1B2B91AF" w14:textId="77777777" w:rsidR="00E94DA5" w:rsidRPr="006612A9" w:rsidRDefault="00E94DA5" w:rsidP="00E17871">
            <w:pPr>
              <w:spacing w:after="0" w:line="276" w:lineRule="auto"/>
              <w:rPr>
                <w:b/>
                <w:bCs/>
              </w:rPr>
            </w:pPr>
            <w:r w:rsidRPr="006612A9">
              <w:rPr>
                <w:b/>
                <w:bCs/>
              </w:rPr>
              <w:t>PROGRAMME Functional description</w:t>
            </w:r>
          </w:p>
          <w:p w14:paraId="7180B53F" w14:textId="77777777" w:rsidR="00E94DA5" w:rsidRPr="006612A9" w:rsidRDefault="00E94DA5" w:rsidP="00E17871">
            <w:pPr>
              <w:spacing w:after="0" w:line="276" w:lineRule="auto"/>
              <w:rPr>
                <w:b/>
                <w:bCs/>
              </w:rPr>
            </w:pPr>
            <w:r w:rsidRPr="006612A9">
              <w:rPr>
                <w:b/>
                <w:bCs/>
              </w:rPr>
              <w:t>&amp; User Cases</w:t>
            </w:r>
          </w:p>
        </w:tc>
        <w:tc>
          <w:tcPr>
            <w:tcW w:w="1530" w:type="dxa"/>
          </w:tcPr>
          <w:p w14:paraId="71B62772" w14:textId="77777777" w:rsidR="00E94DA5" w:rsidRPr="006612A9" w:rsidRDefault="00E94DA5" w:rsidP="00E17871">
            <w:pPr>
              <w:spacing w:after="0" w:line="276" w:lineRule="auto"/>
              <w:rPr>
                <w:b/>
                <w:bCs/>
              </w:rPr>
            </w:pPr>
            <w:r w:rsidRPr="006612A9">
              <w:rPr>
                <w:b/>
                <w:bCs/>
              </w:rPr>
              <w:t>Priority Level</w:t>
            </w:r>
          </w:p>
          <w:p w14:paraId="74144077" w14:textId="77777777" w:rsidR="00E94DA5" w:rsidRPr="006612A9" w:rsidRDefault="00E94DA5" w:rsidP="00E17871">
            <w:pPr>
              <w:spacing w:after="0" w:line="276" w:lineRule="auto"/>
              <w:rPr>
                <w:b/>
                <w:bCs/>
              </w:rPr>
            </w:pPr>
            <w:r w:rsidRPr="006612A9">
              <w:rPr>
                <w:b/>
                <w:bCs/>
              </w:rPr>
              <w:t>(MoSCoW)</w:t>
            </w:r>
          </w:p>
        </w:tc>
        <w:tc>
          <w:tcPr>
            <w:tcW w:w="1530" w:type="dxa"/>
          </w:tcPr>
          <w:p w14:paraId="47F9FF67" w14:textId="77777777" w:rsidR="00E94DA5" w:rsidRPr="006612A9" w:rsidRDefault="00E94DA5" w:rsidP="00E17871">
            <w:pPr>
              <w:spacing w:after="0" w:line="276" w:lineRule="auto"/>
              <w:rPr>
                <w:b/>
                <w:bCs/>
              </w:rPr>
            </w:pPr>
            <w:r w:rsidRPr="006612A9">
              <w:rPr>
                <w:b/>
                <w:bCs/>
              </w:rPr>
              <w:t>Key Analysis Points/Notes</w:t>
            </w:r>
          </w:p>
        </w:tc>
      </w:tr>
      <w:tr w:rsidR="00E94DA5" w:rsidRPr="006612A9" w14:paraId="582C4F79" w14:textId="77777777" w:rsidTr="007B6DBB">
        <w:trPr>
          <w:trHeight w:val="395"/>
        </w:trPr>
        <w:tc>
          <w:tcPr>
            <w:tcW w:w="1170" w:type="dxa"/>
          </w:tcPr>
          <w:p w14:paraId="7EF8980A" w14:textId="77777777" w:rsidR="00E94DA5" w:rsidRPr="006612A9" w:rsidRDefault="00E17871" w:rsidP="00E17871">
            <w:pPr>
              <w:pStyle w:val="Header"/>
              <w:spacing w:after="0" w:line="276" w:lineRule="auto"/>
            </w:pPr>
            <w:r w:rsidRPr="006612A9">
              <w:t>2</w:t>
            </w:r>
            <w:r w:rsidR="00E94DA5" w:rsidRPr="006612A9">
              <w:t>.1</w:t>
            </w:r>
          </w:p>
        </w:tc>
        <w:tc>
          <w:tcPr>
            <w:tcW w:w="5040" w:type="dxa"/>
          </w:tcPr>
          <w:p w14:paraId="21EDAD0C" w14:textId="77777777" w:rsidR="00E94DA5" w:rsidRPr="006612A9" w:rsidRDefault="00E94DA5" w:rsidP="00E94DA5">
            <w:pPr>
              <w:spacing w:after="0" w:line="276" w:lineRule="auto"/>
            </w:pPr>
            <w:r w:rsidRPr="006612A9">
              <w:t>Add a new/update/delete vendor to/from the menu</w:t>
            </w:r>
          </w:p>
        </w:tc>
        <w:tc>
          <w:tcPr>
            <w:tcW w:w="1530" w:type="dxa"/>
          </w:tcPr>
          <w:p w14:paraId="3614711D" w14:textId="77777777" w:rsidR="00E94DA5" w:rsidRPr="006612A9" w:rsidRDefault="008B7D32" w:rsidP="00E17871">
            <w:pPr>
              <w:spacing w:after="0" w:line="276" w:lineRule="auto"/>
            </w:pPr>
            <w:r w:rsidRPr="006612A9">
              <w:t>S</w:t>
            </w:r>
          </w:p>
        </w:tc>
        <w:tc>
          <w:tcPr>
            <w:tcW w:w="1530" w:type="dxa"/>
          </w:tcPr>
          <w:p w14:paraId="49443183" w14:textId="77777777" w:rsidR="00E94DA5" w:rsidRPr="006612A9" w:rsidRDefault="00E94DA5" w:rsidP="00E17871">
            <w:pPr>
              <w:spacing w:after="0" w:line="276" w:lineRule="auto"/>
            </w:pPr>
          </w:p>
        </w:tc>
      </w:tr>
      <w:tr w:rsidR="00E94DA5" w:rsidRPr="006612A9" w14:paraId="41E21BCA" w14:textId="77777777" w:rsidTr="007B6DBB">
        <w:trPr>
          <w:trHeight w:val="620"/>
        </w:trPr>
        <w:tc>
          <w:tcPr>
            <w:tcW w:w="1170" w:type="dxa"/>
          </w:tcPr>
          <w:p w14:paraId="36F1A97A" w14:textId="77777777" w:rsidR="00E94DA5" w:rsidRPr="006612A9" w:rsidRDefault="00E17871" w:rsidP="00E17871">
            <w:pPr>
              <w:spacing w:after="60" w:line="276" w:lineRule="auto"/>
            </w:pPr>
            <w:r w:rsidRPr="006612A9">
              <w:t>2</w:t>
            </w:r>
            <w:r w:rsidR="00E94DA5" w:rsidRPr="006612A9">
              <w:t>.2</w:t>
            </w:r>
          </w:p>
        </w:tc>
        <w:tc>
          <w:tcPr>
            <w:tcW w:w="5040" w:type="dxa"/>
          </w:tcPr>
          <w:p w14:paraId="6FFF82F6" w14:textId="77777777" w:rsidR="00E94DA5" w:rsidRPr="006612A9" w:rsidRDefault="00E94DA5" w:rsidP="00E94DA5">
            <w:pPr>
              <w:spacing w:after="0" w:line="276" w:lineRule="auto"/>
            </w:pPr>
            <w:r w:rsidRPr="006612A9">
              <w:t>Add a new/update/delete food category to/from the menu</w:t>
            </w:r>
          </w:p>
        </w:tc>
        <w:tc>
          <w:tcPr>
            <w:tcW w:w="1530" w:type="dxa"/>
          </w:tcPr>
          <w:p w14:paraId="385008CF" w14:textId="77777777" w:rsidR="00E94DA5" w:rsidRPr="006612A9" w:rsidRDefault="008B7D32" w:rsidP="00E17871">
            <w:pPr>
              <w:pStyle w:val="Header"/>
              <w:spacing w:after="60" w:line="276" w:lineRule="auto"/>
            </w:pPr>
            <w:r w:rsidRPr="006612A9">
              <w:t>S</w:t>
            </w:r>
          </w:p>
        </w:tc>
        <w:tc>
          <w:tcPr>
            <w:tcW w:w="1530" w:type="dxa"/>
          </w:tcPr>
          <w:p w14:paraId="716EC756" w14:textId="77777777" w:rsidR="00E94DA5" w:rsidRPr="006612A9" w:rsidRDefault="00E94DA5" w:rsidP="00E17871">
            <w:pPr>
              <w:spacing w:after="60" w:line="276" w:lineRule="auto"/>
            </w:pPr>
          </w:p>
        </w:tc>
      </w:tr>
      <w:tr w:rsidR="00E94DA5" w:rsidRPr="006612A9" w14:paraId="1B234795" w14:textId="77777777" w:rsidTr="007B6DBB">
        <w:trPr>
          <w:trHeight w:val="494"/>
        </w:trPr>
        <w:tc>
          <w:tcPr>
            <w:tcW w:w="1170" w:type="dxa"/>
          </w:tcPr>
          <w:p w14:paraId="1A50DD71" w14:textId="77777777" w:rsidR="00E94DA5" w:rsidRPr="006612A9" w:rsidRDefault="00E17871" w:rsidP="00E17871">
            <w:pPr>
              <w:spacing w:after="60" w:line="276" w:lineRule="auto"/>
            </w:pPr>
            <w:r w:rsidRPr="006612A9">
              <w:t>2</w:t>
            </w:r>
            <w:r w:rsidR="00E94DA5" w:rsidRPr="006612A9">
              <w:t>.3</w:t>
            </w:r>
          </w:p>
        </w:tc>
        <w:tc>
          <w:tcPr>
            <w:tcW w:w="5040" w:type="dxa"/>
          </w:tcPr>
          <w:p w14:paraId="2B4BEF59" w14:textId="77777777" w:rsidR="00E94DA5" w:rsidRPr="006612A9" w:rsidRDefault="00E94DA5" w:rsidP="00E17871">
            <w:pPr>
              <w:spacing w:after="0" w:line="276" w:lineRule="auto"/>
            </w:pPr>
            <w:r w:rsidRPr="006612A9">
              <w:t>Add a new/update/delete food item to/from the menu</w:t>
            </w:r>
          </w:p>
        </w:tc>
        <w:tc>
          <w:tcPr>
            <w:tcW w:w="1530" w:type="dxa"/>
          </w:tcPr>
          <w:p w14:paraId="1B2A051F" w14:textId="77777777" w:rsidR="00E94DA5" w:rsidRPr="006612A9" w:rsidRDefault="008B7D32" w:rsidP="00E17871">
            <w:pPr>
              <w:pStyle w:val="Header"/>
              <w:spacing w:after="60" w:line="276" w:lineRule="auto"/>
            </w:pPr>
            <w:r w:rsidRPr="006612A9">
              <w:t>M</w:t>
            </w:r>
          </w:p>
        </w:tc>
        <w:tc>
          <w:tcPr>
            <w:tcW w:w="1530" w:type="dxa"/>
          </w:tcPr>
          <w:p w14:paraId="36133D4B" w14:textId="77777777" w:rsidR="00E94DA5" w:rsidRPr="006612A9" w:rsidRDefault="00E94DA5" w:rsidP="00E17871">
            <w:pPr>
              <w:spacing w:after="60" w:line="276" w:lineRule="auto"/>
            </w:pPr>
          </w:p>
        </w:tc>
      </w:tr>
      <w:tr w:rsidR="00E94DA5" w:rsidRPr="006612A9" w14:paraId="4CF49404" w14:textId="77777777" w:rsidTr="007B6DBB">
        <w:trPr>
          <w:trHeight w:val="566"/>
        </w:trPr>
        <w:tc>
          <w:tcPr>
            <w:tcW w:w="1170" w:type="dxa"/>
          </w:tcPr>
          <w:p w14:paraId="337DD0BC" w14:textId="77777777" w:rsidR="00E94DA5" w:rsidRPr="006612A9" w:rsidRDefault="00E17871" w:rsidP="00E17871">
            <w:pPr>
              <w:spacing w:after="60" w:line="276" w:lineRule="auto"/>
            </w:pPr>
            <w:r w:rsidRPr="006612A9">
              <w:t>2</w:t>
            </w:r>
            <w:r w:rsidR="00E94DA5" w:rsidRPr="006612A9">
              <w:t>.4</w:t>
            </w:r>
          </w:p>
        </w:tc>
        <w:tc>
          <w:tcPr>
            <w:tcW w:w="5040" w:type="dxa"/>
          </w:tcPr>
          <w:p w14:paraId="7CBD7936" w14:textId="77777777" w:rsidR="00E94DA5" w:rsidRPr="006612A9" w:rsidRDefault="00E94DA5" w:rsidP="00E94DA5">
            <w:pPr>
              <w:spacing w:after="0" w:line="276" w:lineRule="auto"/>
            </w:pPr>
            <w:r w:rsidRPr="006612A9">
              <w:t>Add a new/update/delete option for a given food item</w:t>
            </w:r>
          </w:p>
        </w:tc>
        <w:tc>
          <w:tcPr>
            <w:tcW w:w="1530" w:type="dxa"/>
          </w:tcPr>
          <w:p w14:paraId="0BE0004F" w14:textId="77777777" w:rsidR="00E94DA5" w:rsidRPr="006612A9" w:rsidRDefault="008B7D32" w:rsidP="00E17871">
            <w:pPr>
              <w:pStyle w:val="Header"/>
              <w:spacing w:after="60" w:line="276" w:lineRule="auto"/>
            </w:pPr>
            <w:r w:rsidRPr="006612A9">
              <w:t>C</w:t>
            </w:r>
          </w:p>
        </w:tc>
        <w:tc>
          <w:tcPr>
            <w:tcW w:w="1530" w:type="dxa"/>
          </w:tcPr>
          <w:p w14:paraId="2B789B8F" w14:textId="77777777" w:rsidR="00E94DA5" w:rsidRPr="006612A9" w:rsidRDefault="00E94DA5" w:rsidP="00E17871">
            <w:pPr>
              <w:spacing w:after="60" w:line="276" w:lineRule="auto"/>
            </w:pPr>
          </w:p>
        </w:tc>
      </w:tr>
      <w:tr w:rsidR="00E94DA5" w:rsidRPr="006612A9" w14:paraId="0B0C3A7A" w14:textId="77777777" w:rsidTr="007B6DBB">
        <w:trPr>
          <w:trHeight w:val="413"/>
        </w:trPr>
        <w:tc>
          <w:tcPr>
            <w:tcW w:w="1170" w:type="dxa"/>
          </w:tcPr>
          <w:p w14:paraId="5DDF39D7" w14:textId="77777777" w:rsidR="00E94DA5" w:rsidRPr="006612A9" w:rsidRDefault="00E17871" w:rsidP="00E17871">
            <w:pPr>
              <w:spacing w:after="60" w:line="276" w:lineRule="auto"/>
            </w:pPr>
            <w:r w:rsidRPr="006612A9">
              <w:t>2</w:t>
            </w:r>
            <w:r w:rsidR="00E94DA5" w:rsidRPr="006612A9">
              <w:t>.5</w:t>
            </w:r>
          </w:p>
        </w:tc>
        <w:tc>
          <w:tcPr>
            <w:tcW w:w="5040" w:type="dxa"/>
          </w:tcPr>
          <w:p w14:paraId="57BAC585" w14:textId="77777777" w:rsidR="00E94DA5" w:rsidRPr="006612A9" w:rsidRDefault="00E94DA5" w:rsidP="00E17871">
            <w:pPr>
              <w:spacing w:after="0" w:line="276" w:lineRule="auto"/>
            </w:pPr>
            <w:r w:rsidRPr="006612A9">
              <w:t>Update price for a given food item</w:t>
            </w:r>
          </w:p>
        </w:tc>
        <w:tc>
          <w:tcPr>
            <w:tcW w:w="1530" w:type="dxa"/>
          </w:tcPr>
          <w:p w14:paraId="3338660B" w14:textId="77777777" w:rsidR="00E94DA5" w:rsidRPr="006612A9" w:rsidRDefault="008B7D32" w:rsidP="00E17871">
            <w:pPr>
              <w:pStyle w:val="Header"/>
              <w:spacing w:after="60" w:line="276" w:lineRule="auto"/>
            </w:pPr>
            <w:r w:rsidRPr="006612A9">
              <w:t>S</w:t>
            </w:r>
          </w:p>
        </w:tc>
        <w:tc>
          <w:tcPr>
            <w:tcW w:w="1530" w:type="dxa"/>
          </w:tcPr>
          <w:p w14:paraId="15AF8EF6" w14:textId="77777777" w:rsidR="00E94DA5" w:rsidRPr="006612A9" w:rsidRDefault="00E94DA5" w:rsidP="00E17871">
            <w:pPr>
              <w:spacing w:after="60" w:line="276" w:lineRule="auto"/>
            </w:pPr>
          </w:p>
        </w:tc>
      </w:tr>
      <w:tr w:rsidR="00E94DA5" w:rsidRPr="006612A9" w14:paraId="49E16E5A" w14:textId="77777777" w:rsidTr="007B6DBB">
        <w:trPr>
          <w:trHeight w:val="386"/>
        </w:trPr>
        <w:tc>
          <w:tcPr>
            <w:tcW w:w="1170" w:type="dxa"/>
          </w:tcPr>
          <w:p w14:paraId="6F2C1C41" w14:textId="77777777" w:rsidR="00E94DA5" w:rsidRPr="006612A9" w:rsidRDefault="00E17871" w:rsidP="00E17871">
            <w:pPr>
              <w:spacing w:after="60" w:line="276" w:lineRule="auto"/>
            </w:pPr>
            <w:r w:rsidRPr="006612A9">
              <w:t>2</w:t>
            </w:r>
            <w:r w:rsidR="00E94DA5" w:rsidRPr="006612A9">
              <w:t>.6</w:t>
            </w:r>
          </w:p>
        </w:tc>
        <w:tc>
          <w:tcPr>
            <w:tcW w:w="5040" w:type="dxa"/>
          </w:tcPr>
          <w:p w14:paraId="0A44E3D3" w14:textId="77777777" w:rsidR="00E94DA5" w:rsidRPr="006612A9" w:rsidRDefault="00E94DA5" w:rsidP="00E17871">
            <w:pPr>
              <w:spacing w:after="0" w:line="276" w:lineRule="auto"/>
            </w:pPr>
            <w:r w:rsidRPr="006612A9">
              <w:t>Update default options for a given food item</w:t>
            </w:r>
          </w:p>
        </w:tc>
        <w:tc>
          <w:tcPr>
            <w:tcW w:w="1530" w:type="dxa"/>
          </w:tcPr>
          <w:p w14:paraId="0FE4D306" w14:textId="77777777" w:rsidR="00E94DA5" w:rsidRPr="006612A9" w:rsidRDefault="008B7D32" w:rsidP="00E17871">
            <w:pPr>
              <w:pStyle w:val="Header"/>
              <w:spacing w:after="60" w:line="276" w:lineRule="auto"/>
            </w:pPr>
            <w:r w:rsidRPr="006612A9">
              <w:t>C</w:t>
            </w:r>
          </w:p>
        </w:tc>
        <w:tc>
          <w:tcPr>
            <w:tcW w:w="1530" w:type="dxa"/>
          </w:tcPr>
          <w:p w14:paraId="58803797" w14:textId="77777777" w:rsidR="00E94DA5" w:rsidRPr="006612A9" w:rsidRDefault="00E94DA5" w:rsidP="00E17871">
            <w:pPr>
              <w:spacing w:after="60" w:line="276" w:lineRule="auto"/>
            </w:pPr>
          </w:p>
        </w:tc>
      </w:tr>
      <w:tr w:rsidR="00E94DA5" w:rsidRPr="006612A9" w14:paraId="4F5B05F7" w14:textId="77777777" w:rsidTr="007B6DBB">
        <w:trPr>
          <w:trHeight w:val="359"/>
        </w:trPr>
        <w:tc>
          <w:tcPr>
            <w:tcW w:w="1170" w:type="dxa"/>
          </w:tcPr>
          <w:p w14:paraId="68534C02" w14:textId="77777777" w:rsidR="00E94DA5" w:rsidRPr="006612A9" w:rsidRDefault="00E17871" w:rsidP="00E17871">
            <w:pPr>
              <w:spacing w:after="60" w:line="276" w:lineRule="auto"/>
            </w:pPr>
            <w:r w:rsidRPr="006612A9">
              <w:t>2</w:t>
            </w:r>
            <w:r w:rsidR="00E94DA5" w:rsidRPr="006612A9">
              <w:t>.7</w:t>
            </w:r>
          </w:p>
        </w:tc>
        <w:tc>
          <w:tcPr>
            <w:tcW w:w="5040" w:type="dxa"/>
          </w:tcPr>
          <w:p w14:paraId="5E97D658" w14:textId="77777777" w:rsidR="00E94DA5" w:rsidRPr="006612A9" w:rsidRDefault="00E94DA5" w:rsidP="00E94DA5">
            <w:pPr>
              <w:spacing w:after="0" w:line="276" w:lineRule="auto"/>
            </w:pPr>
            <w:r w:rsidRPr="006612A9">
              <w:t>Update additional information (description, photo, etc.) for a given food item</w:t>
            </w:r>
          </w:p>
        </w:tc>
        <w:tc>
          <w:tcPr>
            <w:tcW w:w="1530" w:type="dxa"/>
          </w:tcPr>
          <w:p w14:paraId="0206E436" w14:textId="77777777" w:rsidR="00E94DA5" w:rsidRPr="006612A9" w:rsidRDefault="008B7D32" w:rsidP="00E17871">
            <w:pPr>
              <w:pStyle w:val="Header"/>
              <w:spacing w:after="60" w:line="276" w:lineRule="auto"/>
            </w:pPr>
            <w:r w:rsidRPr="006612A9">
              <w:t>S</w:t>
            </w:r>
          </w:p>
        </w:tc>
        <w:tc>
          <w:tcPr>
            <w:tcW w:w="1530" w:type="dxa"/>
          </w:tcPr>
          <w:p w14:paraId="5D6D90DB" w14:textId="77777777" w:rsidR="00E94DA5" w:rsidRPr="006612A9" w:rsidRDefault="00E94DA5" w:rsidP="00E17871">
            <w:pPr>
              <w:spacing w:after="60" w:line="276" w:lineRule="auto"/>
            </w:pPr>
          </w:p>
        </w:tc>
      </w:tr>
    </w:tbl>
    <w:p w14:paraId="7200AE7E" w14:textId="77777777" w:rsidR="00540B69" w:rsidRDefault="00540B69" w:rsidP="0029355D"/>
    <w:p w14:paraId="1F3308D8" w14:textId="70C4C51B" w:rsidR="00540B69" w:rsidRDefault="00540B69" w:rsidP="00540B69">
      <w:pPr>
        <w:pStyle w:val="Heading2"/>
        <w:widowControl/>
        <w:tabs>
          <w:tab w:val="num" w:pos="432"/>
        </w:tabs>
        <w:spacing w:before="120" w:after="240"/>
        <w:ind w:left="432" w:hanging="432"/>
      </w:pPr>
      <w:r>
        <w:lastRenderedPageBreak/>
        <w:t xml:space="preserve"> </w:t>
      </w:r>
      <w:bookmarkStart w:id="37" w:name="_Toc500955614"/>
      <w:r>
        <w:t>Module 3</w:t>
      </w:r>
      <w:r w:rsidR="005116CA">
        <w:t xml:space="preserve"> (Restaurant End)</w:t>
      </w:r>
      <w:r w:rsidR="005116CA" w:rsidRPr="00DE6F59">
        <w:t xml:space="preserve">: </w:t>
      </w:r>
      <w:r w:rsidRPr="00DE6F59">
        <w:t xml:space="preserve"> </w:t>
      </w:r>
      <w:r w:rsidR="008B7D32">
        <w:t>Order Retrieval</w:t>
      </w:r>
      <w:r>
        <w:t xml:space="preserve"> System</w:t>
      </w:r>
      <w:bookmarkEnd w:id="37"/>
    </w:p>
    <w:p w14:paraId="03E6FDB2" w14:textId="77777777" w:rsidR="00B856D5" w:rsidRPr="00B856D5" w:rsidRDefault="00B856D5" w:rsidP="00B856D5">
      <w:r>
        <w:t>To provide restaurant users the functionality to keep track of orders that have been placed and orders that have been processed</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5040"/>
        <w:gridCol w:w="1530"/>
        <w:gridCol w:w="1530"/>
      </w:tblGrid>
      <w:tr w:rsidR="007B6DBB" w:rsidRPr="006612A9" w14:paraId="3A7907A9" w14:textId="77777777" w:rsidTr="007B6DBB">
        <w:trPr>
          <w:tblHeader/>
        </w:trPr>
        <w:tc>
          <w:tcPr>
            <w:tcW w:w="1170" w:type="dxa"/>
          </w:tcPr>
          <w:p w14:paraId="4F9F441E" w14:textId="77777777" w:rsidR="00E94DA5" w:rsidRPr="006612A9" w:rsidRDefault="00E94DA5" w:rsidP="00E17871">
            <w:pPr>
              <w:spacing w:after="0" w:line="276" w:lineRule="auto"/>
              <w:rPr>
                <w:b/>
                <w:bCs/>
              </w:rPr>
            </w:pPr>
            <w:r w:rsidRPr="006612A9">
              <w:rPr>
                <w:b/>
                <w:bCs/>
              </w:rPr>
              <w:t>Function Id</w:t>
            </w:r>
          </w:p>
          <w:p w14:paraId="2C05246B" w14:textId="77777777" w:rsidR="00E94DA5" w:rsidRPr="006612A9" w:rsidRDefault="00E94DA5" w:rsidP="00E17871">
            <w:pPr>
              <w:spacing w:after="0" w:line="276" w:lineRule="auto"/>
              <w:rPr>
                <w:b/>
                <w:bCs/>
              </w:rPr>
            </w:pPr>
          </w:p>
        </w:tc>
        <w:tc>
          <w:tcPr>
            <w:tcW w:w="5040" w:type="dxa"/>
          </w:tcPr>
          <w:p w14:paraId="5C52D777" w14:textId="77777777" w:rsidR="00E94DA5" w:rsidRPr="006612A9" w:rsidRDefault="00E94DA5" w:rsidP="00E17871">
            <w:pPr>
              <w:spacing w:after="0" w:line="276" w:lineRule="auto"/>
              <w:rPr>
                <w:b/>
                <w:bCs/>
              </w:rPr>
            </w:pPr>
            <w:r w:rsidRPr="006612A9">
              <w:rPr>
                <w:b/>
                <w:bCs/>
              </w:rPr>
              <w:t>PROGRAMME Functional description</w:t>
            </w:r>
          </w:p>
          <w:p w14:paraId="7120CBB7" w14:textId="77777777" w:rsidR="00E94DA5" w:rsidRPr="006612A9" w:rsidRDefault="00E94DA5" w:rsidP="00E17871">
            <w:pPr>
              <w:spacing w:after="0" w:line="276" w:lineRule="auto"/>
              <w:rPr>
                <w:b/>
                <w:bCs/>
              </w:rPr>
            </w:pPr>
            <w:r w:rsidRPr="006612A9">
              <w:rPr>
                <w:b/>
                <w:bCs/>
              </w:rPr>
              <w:t>&amp; User Cases</w:t>
            </w:r>
          </w:p>
        </w:tc>
        <w:tc>
          <w:tcPr>
            <w:tcW w:w="1530" w:type="dxa"/>
          </w:tcPr>
          <w:p w14:paraId="1234235E" w14:textId="77777777" w:rsidR="00E94DA5" w:rsidRPr="006612A9" w:rsidRDefault="00E94DA5" w:rsidP="00E17871">
            <w:pPr>
              <w:spacing w:after="0" w:line="276" w:lineRule="auto"/>
              <w:rPr>
                <w:b/>
                <w:bCs/>
              </w:rPr>
            </w:pPr>
            <w:r w:rsidRPr="006612A9">
              <w:rPr>
                <w:b/>
                <w:bCs/>
              </w:rPr>
              <w:t>Priority Level</w:t>
            </w:r>
          </w:p>
          <w:p w14:paraId="753D9899" w14:textId="77777777" w:rsidR="00E94DA5" w:rsidRPr="006612A9" w:rsidRDefault="00E94DA5" w:rsidP="00E17871">
            <w:pPr>
              <w:spacing w:after="0" w:line="276" w:lineRule="auto"/>
              <w:rPr>
                <w:b/>
                <w:bCs/>
              </w:rPr>
            </w:pPr>
            <w:r w:rsidRPr="006612A9">
              <w:rPr>
                <w:b/>
                <w:bCs/>
              </w:rPr>
              <w:t>(MoSCoW)</w:t>
            </w:r>
          </w:p>
        </w:tc>
        <w:tc>
          <w:tcPr>
            <w:tcW w:w="1530" w:type="dxa"/>
          </w:tcPr>
          <w:p w14:paraId="57142269" w14:textId="77777777" w:rsidR="00E94DA5" w:rsidRPr="006612A9" w:rsidRDefault="00E94DA5" w:rsidP="00E17871">
            <w:pPr>
              <w:spacing w:after="0" w:line="276" w:lineRule="auto"/>
              <w:rPr>
                <w:b/>
                <w:bCs/>
              </w:rPr>
            </w:pPr>
            <w:r w:rsidRPr="006612A9">
              <w:rPr>
                <w:b/>
                <w:bCs/>
              </w:rPr>
              <w:t>Key Analysis Points/Notes</w:t>
            </w:r>
          </w:p>
        </w:tc>
      </w:tr>
      <w:tr w:rsidR="007B6DBB" w:rsidRPr="006612A9" w14:paraId="4711C7BD" w14:textId="77777777" w:rsidTr="007B6DBB">
        <w:tc>
          <w:tcPr>
            <w:tcW w:w="1170" w:type="dxa"/>
          </w:tcPr>
          <w:p w14:paraId="5027BF5A" w14:textId="77777777" w:rsidR="00E94DA5" w:rsidRPr="006612A9" w:rsidRDefault="00E17871" w:rsidP="00E17871">
            <w:pPr>
              <w:pStyle w:val="Header"/>
              <w:spacing w:after="0" w:line="276" w:lineRule="auto"/>
            </w:pPr>
            <w:r w:rsidRPr="006612A9">
              <w:t>3</w:t>
            </w:r>
            <w:r w:rsidR="00E94DA5" w:rsidRPr="006612A9">
              <w:t>.1</w:t>
            </w:r>
          </w:p>
        </w:tc>
        <w:tc>
          <w:tcPr>
            <w:tcW w:w="5040" w:type="dxa"/>
          </w:tcPr>
          <w:p w14:paraId="1FE4BB2F" w14:textId="77777777" w:rsidR="00E94DA5" w:rsidRPr="006612A9" w:rsidRDefault="00E94DA5" w:rsidP="00E94DA5">
            <w:pPr>
              <w:spacing w:after="0" w:line="276" w:lineRule="auto"/>
            </w:pPr>
            <w:r w:rsidRPr="006612A9">
              <w:t>Retrieve new orders from the database</w:t>
            </w:r>
          </w:p>
        </w:tc>
        <w:tc>
          <w:tcPr>
            <w:tcW w:w="1530" w:type="dxa"/>
          </w:tcPr>
          <w:p w14:paraId="24EDCB99" w14:textId="77777777" w:rsidR="00E94DA5" w:rsidRPr="006612A9" w:rsidRDefault="008B7D32" w:rsidP="00E17871">
            <w:pPr>
              <w:spacing w:after="0" w:line="276" w:lineRule="auto"/>
            </w:pPr>
            <w:r w:rsidRPr="006612A9">
              <w:t>M</w:t>
            </w:r>
          </w:p>
        </w:tc>
        <w:tc>
          <w:tcPr>
            <w:tcW w:w="1530" w:type="dxa"/>
          </w:tcPr>
          <w:p w14:paraId="51A87809" w14:textId="77777777" w:rsidR="00E94DA5" w:rsidRPr="006612A9" w:rsidRDefault="00E94DA5" w:rsidP="00E17871">
            <w:pPr>
              <w:spacing w:after="0" w:line="276" w:lineRule="auto"/>
            </w:pPr>
          </w:p>
        </w:tc>
      </w:tr>
      <w:tr w:rsidR="007B6DBB" w:rsidRPr="006612A9" w14:paraId="290EAB02" w14:textId="77777777" w:rsidTr="007B6DBB">
        <w:trPr>
          <w:trHeight w:val="656"/>
        </w:trPr>
        <w:tc>
          <w:tcPr>
            <w:tcW w:w="1170" w:type="dxa"/>
          </w:tcPr>
          <w:p w14:paraId="102868AB" w14:textId="77777777" w:rsidR="00E94DA5" w:rsidRPr="006612A9" w:rsidRDefault="00E17871" w:rsidP="00E17871">
            <w:pPr>
              <w:spacing w:after="60" w:line="276" w:lineRule="auto"/>
            </w:pPr>
            <w:r w:rsidRPr="006612A9">
              <w:t>3</w:t>
            </w:r>
            <w:r w:rsidR="00E94DA5" w:rsidRPr="006612A9">
              <w:t>.2</w:t>
            </w:r>
          </w:p>
        </w:tc>
        <w:tc>
          <w:tcPr>
            <w:tcW w:w="5040" w:type="dxa"/>
          </w:tcPr>
          <w:p w14:paraId="794414C6" w14:textId="77777777" w:rsidR="00E94DA5" w:rsidRPr="006612A9" w:rsidRDefault="00E94DA5" w:rsidP="00E94DA5">
            <w:pPr>
              <w:spacing w:after="0" w:line="276" w:lineRule="auto"/>
            </w:pPr>
            <w:r w:rsidRPr="006612A9">
              <w:t>Display the orders in an easily readable, graphical way</w:t>
            </w:r>
          </w:p>
        </w:tc>
        <w:tc>
          <w:tcPr>
            <w:tcW w:w="1530" w:type="dxa"/>
          </w:tcPr>
          <w:p w14:paraId="43DDFA06" w14:textId="77777777" w:rsidR="00E94DA5" w:rsidRPr="006612A9" w:rsidRDefault="008B7D32" w:rsidP="00E17871">
            <w:pPr>
              <w:pStyle w:val="Header"/>
              <w:spacing w:after="60" w:line="276" w:lineRule="auto"/>
            </w:pPr>
            <w:r w:rsidRPr="006612A9">
              <w:t>S</w:t>
            </w:r>
          </w:p>
        </w:tc>
        <w:tc>
          <w:tcPr>
            <w:tcW w:w="1530" w:type="dxa"/>
          </w:tcPr>
          <w:p w14:paraId="35CD8907" w14:textId="77777777" w:rsidR="00E94DA5" w:rsidRPr="006612A9" w:rsidRDefault="00E94DA5" w:rsidP="00E17871">
            <w:pPr>
              <w:spacing w:after="60" w:line="276" w:lineRule="auto"/>
            </w:pPr>
          </w:p>
        </w:tc>
      </w:tr>
      <w:tr w:rsidR="007B6DBB" w:rsidRPr="006612A9" w14:paraId="1A694834" w14:textId="77777777" w:rsidTr="008B7D32">
        <w:trPr>
          <w:trHeight w:val="575"/>
        </w:trPr>
        <w:tc>
          <w:tcPr>
            <w:tcW w:w="1170" w:type="dxa"/>
          </w:tcPr>
          <w:p w14:paraId="32C340EC" w14:textId="77777777" w:rsidR="00E94DA5" w:rsidRPr="006612A9" w:rsidRDefault="00E17871" w:rsidP="00E17871">
            <w:pPr>
              <w:spacing w:after="60" w:line="276" w:lineRule="auto"/>
            </w:pPr>
            <w:r w:rsidRPr="006612A9">
              <w:t>3</w:t>
            </w:r>
            <w:r w:rsidR="00E94DA5" w:rsidRPr="006612A9">
              <w:t>.3</w:t>
            </w:r>
          </w:p>
        </w:tc>
        <w:tc>
          <w:tcPr>
            <w:tcW w:w="5040" w:type="dxa"/>
          </w:tcPr>
          <w:p w14:paraId="079E655F" w14:textId="77777777" w:rsidR="00E94DA5" w:rsidRPr="006612A9" w:rsidRDefault="00E94DA5" w:rsidP="00E17871">
            <w:pPr>
              <w:spacing w:after="0" w:line="276" w:lineRule="auto"/>
            </w:pPr>
            <w:r w:rsidRPr="006612A9">
              <w:t>Mark an order as having been processed and remove it from the list of active orders</w:t>
            </w:r>
          </w:p>
        </w:tc>
        <w:tc>
          <w:tcPr>
            <w:tcW w:w="1530" w:type="dxa"/>
          </w:tcPr>
          <w:p w14:paraId="62A39380" w14:textId="77777777" w:rsidR="00E94DA5" w:rsidRPr="006612A9" w:rsidRDefault="008B7D32" w:rsidP="00E17871">
            <w:pPr>
              <w:pStyle w:val="Header"/>
              <w:spacing w:after="60" w:line="276" w:lineRule="auto"/>
            </w:pPr>
            <w:r w:rsidRPr="006612A9">
              <w:t>S</w:t>
            </w:r>
          </w:p>
        </w:tc>
        <w:tc>
          <w:tcPr>
            <w:tcW w:w="1530" w:type="dxa"/>
          </w:tcPr>
          <w:p w14:paraId="385E72DD" w14:textId="77777777" w:rsidR="00E94DA5" w:rsidRPr="006612A9" w:rsidRDefault="00E94DA5" w:rsidP="00E17871">
            <w:pPr>
              <w:spacing w:after="60" w:line="276" w:lineRule="auto"/>
            </w:pPr>
          </w:p>
        </w:tc>
      </w:tr>
    </w:tbl>
    <w:p w14:paraId="5403A40B" w14:textId="77777777" w:rsidR="00540B69" w:rsidRDefault="00540B69" w:rsidP="0029355D"/>
    <w:p w14:paraId="2AB919D5" w14:textId="77777777" w:rsidR="006D635B" w:rsidRDefault="006D635B" w:rsidP="006D635B">
      <w:pPr>
        <w:pStyle w:val="Heading1"/>
        <w:widowControl/>
        <w:tabs>
          <w:tab w:val="num" w:pos="0"/>
          <w:tab w:val="left" w:pos="432"/>
        </w:tabs>
        <w:spacing w:before="360" w:after="240"/>
        <w:ind w:left="360" w:hanging="360"/>
      </w:pPr>
      <w:bookmarkStart w:id="38" w:name="_Toc500955615"/>
      <w:r>
        <w:t>Screens and Workflows</w:t>
      </w:r>
      <w:bookmarkEnd w:id="38"/>
    </w:p>
    <w:p w14:paraId="1A20C012" w14:textId="77777777" w:rsidR="00A7702C" w:rsidRDefault="00A7702C" w:rsidP="00A7702C">
      <w:pPr>
        <w:pStyle w:val="Heading2"/>
        <w:widowControl/>
        <w:tabs>
          <w:tab w:val="num" w:pos="432"/>
        </w:tabs>
        <w:spacing w:before="120" w:after="240"/>
        <w:ind w:left="432" w:hanging="432"/>
      </w:pPr>
      <w:r>
        <w:t xml:space="preserve"> </w:t>
      </w:r>
      <w:bookmarkStart w:id="39" w:name="_Toc500955616"/>
      <w:r>
        <w:t>Ordering System</w:t>
      </w:r>
      <w:bookmarkEnd w:id="39"/>
    </w:p>
    <w:p w14:paraId="75753526" w14:textId="366C5DBB" w:rsidR="00A7702C" w:rsidRPr="00A7702C" w:rsidRDefault="00E51C87" w:rsidP="00A7702C">
      <w:r>
        <w:rPr>
          <w:noProof/>
          <w:lang w:val="en-US" w:eastAsia="zh-CN"/>
        </w:rPr>
        <w:drawing>
          <wp:inline distT="0" distB="0" distL="0" distR="0" wp14:anchorId="70ED2569" wp14:editId="2D4E785D">
            <wp:extent cx="5732780" cy="4017010"/>
            <wp:effectExtent l="0" t="0" r="7620" b="0"/>
            <wp:docPr id="10" name="Picture 10" descr="../../Downloads/workflo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orkflow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4017010"/>
                    </a:xfrm>
                    <a:prstGeom prst="rect">
                      <a:avLst/>
                    </a:prstGeom>
                    <a:noFill/>
                    <a:ln>
                      <a:noFill/>
                    </a:ln>
                  </pic:spPr>
                </pic:pic>
              </a:graphicData>
            </a:graphic>
          </wp:inline>
        </w:drawing>
      </w:r>
    </w:p>
    <w:p w14:paraId="2C84DF01" w14:textId="77777777" w:rsidR="00A7702C" w:rsidRPr="00DE6F59" w:rsidRDefault="00A7702C" w:rsidP="00A7702C">
      <w:pPr>
        <w:pStyle w:val="Heading2"/>
        <w:widowControl/>
        <w:tabs>
          <w:tab w:val="num" w:pos="432"/>
        </w:tabs>
        <w:spacing w:before="120" w:after="240"/>
        <w:ind w:left="432" w:hanging="432"/>
      </w:pPr>
      <w:bookmarkStart w:id="40" w:name="_Toc500955617"/>
      <w:r>
        <w:lastRenderedPageBreak/>
        <w:t>Menu Management System &amp; Order Retrieval System</w:t>
      </w:r>
      <w:bookmarkEnd w:id="40"/>
    </w:p>
    <w:p w14:paraId="006BE7EF" w14:textId="3B63CE11" w:rsidR="00544615" w:rsidRDefault="00E51C87" w:rsidP="00544615">
      <w:r>
        <w:rPr>
          <w:noProof/>
          <w:lang w:val="en-US" w:eastAsia="zh-CN"/>
        </w:rPr>
        <w:drawing>
          <wp:inline distT="0" distB="0" distL="0" distR="0" wp14:anchorId="5DEFD941" wp14:editId="5750373C">
            <wp:extent cx="5732780" cy="3924935"/>
            <wp:effectExtent l="0" t="0" r="7620" b="12065"/>
            <wp:docPr id="11" name="Picture 11" descr="../../Downloads/workflow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workflow1-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3924935"/>
                    </a:xfrm>
                    <a:prstGeom prst="rect">
                      <a:avLst/>
                    </a:prstGeom>
                    <a:noFill/>
                    <a:ln>
                      <a:noFill/>
                    </a:ln>
                  </pic:spPr>
                </pic:pic>
              </a:graphicData>
            </a:graphic>
          </wp:inline>
        </w:drawing>
      </w:r>
    </w:p>
    <w:p w14:paraId="46AD62A3" w14:textId="77777777" w:rsidR="00A7702C" w:rsidRPr="00544615" w:rsidRDefault="00A7702C" w:rsidP="00544615"/>
    <w:p w14:paraId="04ADE481" w14:textId="77777777" w:rsidR="006D635B" w:rsidRDefault="006D635B" w:rsidP="006D635B">
      <w:pPr>
        <w:pStyle w:val="Heading1"/>
        <w:widowControl/>
        <w:tabs>
          <w:tab w:val="num" w:pos="0"/>
          <w:tab w:val="left" w:pos="432"/>
        </w:tabs>
        <w:spacing w:before="360" w:after="240"/>
        <w:ind w:left="360" w:hanging="360"/>
      </w:pPr>
      <w:bookmarkStart w:id="41" w:name="_Toc500955618"/>
      <w:r>
        <w:t>User Interface Description</w:t>
      </w:r>
      <w:bookmarkEnd w:id="41"/>
    </w:p>
    <w:p w14:paraId="1E23ED46" w14:textId="77777777" w:rsidR="00540B69" w:rsidRPr="00DE6F59" w:rsidRDefault="00540B69" w:rsidP="00540B69">
      <w:pPr>
        <w:pStyle w:val="Heading2"/>
        <w:widowControl/>
        <w:tabs>
          <w:tab w:val="num" w:pos="432"/>
        </w:tabs>
        <w:spacing w:before="120" w:after="240"/>
        <w:ind w:left="432" w:hanging="432"/>
      </w:pPr>
      <w:r>
        <w:t xml:space="preserve"> </w:t>
      </w:r>
      <w:bookmarkStart w:id="42" w:name="_Toc500955619"/>
      <w:r>
        <w:t>Ordering Interface</w:t>
      </w:r>
      <w:bookmarkEnd w:id="42"/>
    </w:p>
    <w:p w14:paraId="63526A0C" w14:textId="77777777" w:rsidR="00540B69" w:rsidRDefault="00E94DA5" w:rsidP="00E94DA5">
      <w:pPr>
        <w:rPr>
          <w:lang w:val="en-US"/>
        </w:rPr>
      </w:pPr>
      <w:r w:rsidRPr="00E94DA5">
        <w:rPr>
          <w:lang w:val="en-US"/>
        </w:rPr>
        <w:t>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 and reduce the possibility of and SQL injection attempt.</w:t>
      </w:r>
    </w:p>
    <w:p w14:paraId="6BBB4378" w14:textId="77777777" w:rsidR="00917EEE" w:rsidRDefault="00917EEE" w:rsidP="00917EEE">
      <w:r>
        <w:t xml:space="preserve">Users of the web application interact with it via a series of simple forms. Each category of food will have its own form associated with it. It will provide drop-down menus for users to select which particular item of the category they want to add to the order list. A series of checkboxes and radio buttons will be presented for users to select which options to include. You can add an item to the order list by simply clicking the button. Users </w:t>
      </w:r>
      <w:r w:rsidR="00322E7A">
        <w:t>can choose which category</w:t>
      </w:r>
      <w:r>
        <w:t xml:space="preserve"> of food they want to order by navigating the menu bar</w:t>
      </w:r>
      <w:r w:rsidR="00322E7A">
        <w:t>.</w:t>
      </w:r>
    </w:p>
    <w:p w14:paraId="0A184F21" w14:textId="77777777" w:rsidR="00917EEE" w:rsidRDefault="00917EEE" w:rsidP="00917EEE">
      <w:r>
        <w:t xml:space="preserve">Delivering and paying transactions </w:t>
      </w:r>
      <w:r w:rsidR="00322E7A">
        <w:t xml:space="preserve">is processed </w:t>
      </w:r>
      <w:r>
        <w:t xml:space="preserve">in a </w:t>
      </w:r>
      <w:r w:rsidR="00322E7A">
        <w:t>common</w:t>
      </w:r>
      <w:r>
        <w:t xml:space="preserve"> way. </w:t>
      </w:r>
      <w:r w:rsidR="00322E7A">
        <w:t>Users are</w:t>
      </w:r>
      <w:r>
        <w:t xml:space="preserve"> presented with a form</w:t>
      </w:r>
      <w:r w:rsidR="00322E7A">
        <w:t xml:space="preserve"> of the drop-down lists and the text boxes</w:t>
      </w:r>
      <w:r>
        <w:t xml:space="preserve"> </w:t>
      </w:r>
      <w:r w:rsidR="00322E7A">
        <w:t>where the</w:t>
      </w:r>
      <w:r>
        <w:t xml:space="preserve"> required fields </w:t>
      </w:r>
      <w:r w:rsidR="00322E7A">
        <w:t xml:space="preserve">must be filled </w:t>
      </w:r>
      <w:r>
        <w:t xml:space="preserve">before checking </w:t>
      </w:r>
      <w:r w:rsidR="00322E7A">
        <w:t>out</w:t>
      </w:r>
      <w:r>
        <w:t>. One thing to note is that</w:t>
      </w:r>
      <w:r w:rsidR="00322E7A">
        <w:t>,</w:t>
      </w:r>
      <w:r>
        <w:t xml:space="preserve"> </w:t>
      </w:r>
      <w:r w:rsidR="00322E7A">
        <w:t>in order to simplify the process and reduce the possibility of SQL injection attempts, drop down boxes or</w:t>
      </w:r>
      <w:r>
        <w:t xml:space="preserve"> buttons are used </w:t>
      </w:r>
      <w:r w:rsidR="00322E7A">
        <w:t>rather than text boxes whenever possible</w:t>
      </w:r>
      <w:r>
        <w:t>.</w:t>
      </w:r>
    </w:p>
    <w:p w14:paraId="61A05444" w14:textId="77777777" w:rsidR="00540B69" w:rsidRPr="00DE6F59" w:rsidRDefault="00540B69" w:rsidP="00540B69">
      <w:pPr>
        <w:pStyle w:val="Heading2"/>
        <w:widowControl/>
        <w:tabs>
          <w:tab w:val="num" w:pos="432"/>
        </w:tabs>
        <w:spacing w:before="120" w:after="240"/>
        <w:ind w:left="432" w:hanging="432"/>
      </w:pPr>
      <w:r>
        <w:lastRenderedPageBreak/>
        <w:t xml:space="preserve"> </w:t>
      </w:r>
      <w:bookmarkStart w:id="43" w:name="_Toc500955620"/>
      <w:r>
        <w:t>Menu Management Interface</w:t>
      </w:r>
      <w:bookmarkEnd w:id="43"/>
    </w:p>
    <w:p w14:paraId="5ECDA625" w14:textId="77777777" w:rsidR="004465F6" w:rsidRDefault="00322E7A" w:rsidP="00540B69">
      <w:r>
        <w:rPr>
          <w:lang w:val="en-US"/>
        </w:rPr>
        <w:t>Interactions with t</w:t>
      </w:r>
      <w:r w:rsidR="00E94DA5" w:rsidRPr="00E94DA5">
        <w:rPr>
          <w:lang w:val="en-US"/>
        </w:rPr>
        <w:t>he menu management</w:t>
      </w:r>
      <w:r w:rsidR="00E94DA5" w:rsidRPr="00E94DA5">
        <w:rPr>
          <w:lang w:val="en-US"/>
        </w:rPr>
        <w:fldChar w:fldCharType="begin"/>
      </w:r>
      <w:r w:rsidR="00E94DA5" w:rsidRPr="00E94DA5">
        <w:rPr>
          <w:lang w:val="en-US"/>
        </w:rPr>
        <w:instrText xml:space="preserve"> XE "menu management" </w:instrText>
      </w:r>
      <w:r w:rsidR="00E94DA5" w:rsidRPr="00E94DA5">
        <w:rPr>
          <w:lang w:val="en-US"/>
        </w:rPr>
        <w:fldChar w:fldCharType="end"/>
      </w:r>
      <w:r>
        <w:rPr>
          <w:lang w:val="en-US"/>
        </w:rPr>
        <w:t xml:space="preserve"> interface</w:t>
      </w:r>
      <w:r w:rsidR="00E94DA5" w:rsidRPr="00E94DA5">
        <w:rPr>
          <w:lang w:val="en-US"/>
        </w:rPr>
        <w:t xml:space="preserve"> is </w:t>
      </w:r>
      <w:r>
        <w:rPr>
          <w:lang w:val="en-US"/>
        </w:rPr>
        <w:t xml:space="preserve">quite </w:t>
      </w:r>
      <w:r w:rsidR="00E94DA5" w:rsidRPr="00E94DA5">
        <w:rPr>
          <w:lang w:val="en-US"/>
        </w:rPr>
        <w:t xml:space="preserve">similar to </w:t>
      </w:r>
      <w:r w:rsidR="004465F6">
        <w:rPr>
          <w:lang w:val="en-US"/>
        </w:rPr>
        <w:t>those</w:t>
      </w:r>
      <w:r w:rsidR="00E94DA5" w:rsidRPr="00E94DA5">
        <w:rPr>
          <w:lang w:val="en-US"/>
        </w:rPr>
        <w:t xml:space="preserve"> with the web ordering </w:t>
      </w:r>
      <w:r>
        <w:rPr>
          <w:lang w:val="en-US"/>
        </w:rPr>
        <w:t>interface</w:t>
      </w:r>
      <w:r w:rsidR="00E94DA5" w:rsidRPr="00E94DA5">
        <w:rPr>
          <w:lang w:val="en-US"/>
        </w:rPr>
        <w:fldChar w:fldCharType="begin"/>
      </w:r>
      <w:r w:rsidR="00E94DA5" w:rsidRPr="00E94DA5">
        <w:rPr>
          <w:lang w:val="en-US"/>
        </w:rPr>
        <w:instrText xml:space="preserve"> XE "web ordering system" </w:instrText>
      </w:r>
      <w:r w:rsidR="00E94DA5" w:rsidRPr="00E94DA5">
        <w:rPr>
          <w:lang w:val="en-US"/>
        </w:rPr>
        <w:fldChar w:fldCharType="end"/>
      </w:r>
      <w:r w:rsidR="00E94DA5" w:rsidRPr="00E94DA5">
        <w:rPr>
          <w:lang w:val="en-US"/>
        </w:rPr>
        <w:t xml:space="preserve">. Users </w:t>
      </w:r>
      <w:r w:rsidR="004465F6">
        <w:rPr>
          <w:lang w:val="en-US"/>
        </w:rPr>
        <w:t>browse</w:t>
      </w:r>
      <w:r w:rsidR="00E94DA5" w:rsidRPr="00E94DA5">
        <w:rPr>
          <w:lang w:val="en-US"/>
        </w:rPr>
        <w:t xml:space="preserve"> a tree structure to find the </w:t>
      </w:r>
      <w:r w:rsidR="004465F6">
        <w:rPr>
          <w:lang w:val="en-US"/>
        </w:rPr>
        <w:t>category</w:t>
      </w:r>
      <w:r w:rsidR="00E94DA5" w:rsidRPr="00E94DA5">
        <w:rPr>
          <w:lang w:val="en-US"/>
        </w:rPr>
        <w:t xml:space="preserve"> or </w:t>
      </w:r>
      <w:r w:rsidR="004465F6">
        <w:rPr>
          <w:lang w:val="en-US"/>
        </w:rPr>
        <w:t xml:space="preserve">some </w:t>
      </w:r>
      <w:r w:rsidR="00E94DA5" w:rsidRPr="00E94DA5">
        <w:rPr>
          <w:lang w:val="en-US"/>
        </w:rPr>
        <w:t>specific food item</w:t>
      </w:r>
      <w:r w:rsidR="004465F6">
        <w:rPr>
          <w:lang w:val="en-US"/>
        </w:rPr>
        <w:t>s that they would like to make a change. Then</w:t>
      </w:r>
      <w:r w:rsidR="00E94DA5" w:rsidRPr="00E94DA5">
        <w:rPr>
          <w:lang w:val="en-US"/>
        </w:rPr>
        <w:t xml:space="preserve"> after making their selection</w:t>
      </w:r>
      <w:r w:rsidR="004465F6">
        <w:rPr>
          <w:lang w:val="en-US"/>
        </w:rPr>
        <w:t xml:space="preserve">, they will be </w:t>
      </w:r>
      <w:r w:rsidR="00E94DA5" w:rsidRPr="00E94DA5">
        <w:rPr>
          <w:lang w:val="en-US"/>
        </w:rPr>
        <w:t xml:space="preserve">presented with </w:t>
      </w:r>
      <w:r w:rsidR="004465F6">
        <w:rPr>
          <w:lang w:val="en-US"/>
        </w:rPr>
        <w:t xml:space="preserve">all </w:t>
      </w:r>
      <w:r w:rsidR="00E94DA5" w:rsidRPr="00E94DA5">
        <w:rPr>
          <w:lang w:val="en-US"/>
        </w:rPr>
        <w:t>the current fields</w:t>
      </w:r>
      <w:r w:rsidR="004465F6">
        <w:rPr>
          <w:lang w:val="en-US"/>
        </w:rPr>
        <w:t xml:space="preserve"> and values associated with the item. </w:t>
      </w:r>
      <w:r w:rsidR="004465F6">
        <w:t xml:space="preserve">It will </w:t>
      </w:r>
      <w:r w:rsidR="004465F6" w:rsidRPr="004465F6">
        <w:t>a</w:t>
      </w:r>
      <w:r w:rsidR="004465F6">
        <w:t>lso provide</w:t>
      </w:r>
      <w:r w:rsidR="004465F6" w:rsidRPr="004465F6">
        <w:t xml:space="preserve"> buttons that allow </w:t>
      </w:r>
      <w:r w:rsidR="004465F6">
        <w:t>users to add new fields or values. However, unlike the w</w:t>
      </w:r>
      <w:r w:rsidR="004465F6" w:rsidRPr="004465F6">
        <w:t xml:space="preserve">eb </w:t>
      </w:r>
      <w:r w:rsidR="004465F6">
        <w:t>ordering interface</w:t>
      </w:r>
      <w:r w:rsidR="004465F6" w:rsidRPr="004465F6">
        <w:t>, most input</w:t>
      </w:r>
      <w:r w:rsidR="004465F6">
        <w:t>s</w:t>
      </w:r>
      <w:r w:rsidR="004465F6" w:rsidRPr="004465F6">
        <w:t xml:space="preserve"> here will be in a free format, </w:t>
      </w:r>
      <w:r w:rsidR="004465F6">
        <w:t>typically</w:t>
      </w:r>
      <w:r w:rsidR="004465F6" w:rsidRPr="004465F6">
        <w:t xml:space="preserve"> in the form of a text box</w:t>
      </w:r>
      <w:r w:rsidR="004465F6">
        <w:t xml:space="preserve">. </w:t>
      </w:r>
      <w:r w:rsidR="004465F6" w:rsidRPr="004465F6">
        <w:t>This will not cause significant concern because the input hygiene will be implemented and users who are considere</w:t>
      </w:r>
      <w:r w:rsidR="004465F6">
        <w:t xml:space="preserve">d to be restaurant employees </w:t>
      </w:r>
      <w:r w:rsidR="0076439D">
        <w:t xml:space="preserve">should be </w:t>
      </w:r>
      <w:r w:rsidR="004465F6" w:rsidRPr="004465F6">
        <w:t>less likely to be malicious.</w:t>
      </w:r>
    </w:p>
    <w:p w14:paraId="126BB36F" w14:textId="77777777" w:rsidR="00540B69" w:rsidRPr="00DE6F59" w:rsidRDefault="00540B69" w:rsidP="00540B69">
      <w:pPr>
        <w:pStyle w:val="Heading2"/>
        <w:widowControl/>
        <w:tabs>
          <w:tab w:val="num" w:pos="432"/>
        </w:tabs>
        <w:spacing w:before="120" w:after="240"/>
        <w:ind w:left="432" w:hanging="432"/>
      </w:pPr>
      <w:r>
        <w:t xml:space="preserve"> </w:t>
      </w:r>
      <w:bookmarkStart w:id="44" w:name="_Toc500955621"/>
      <w:r>
        <w:t>Ordering Retrieval Interface</w:t>
      </w:r>
      <w:bookmarkEnd w:id="44"/>
    </w:p>
    <w:p w14:paraId="48CF6292" w14:textId="77777777" w:rsidR="00540B69" w:rsidRDefault="00E94DA5" w:rsidP="00540B69">
      <w:pPr>
        <w:rPr>
          <w:lang w:val="en-US"/>
        </w:rPr>
      </w:pPr>
      <w:r w:rsidRPr="00E94DA5">
        <w:rPr>
          <w:lang w:val="en-US"/>
        </w:rPr>
        <w:t>The application will automatically fetch new orders from the database</w:t>
      </w:r>
      <w:r w:rsidRPr="00E94DA5">
        <w:rPr>
          <w:lang w:val="en-US"/>
        </w:rPr>
        <w:fldChar w:fldCharType="begin"/>
      </w:r>
      <w:r w:rsidRPr="00E94DA5">
        <w:rPr>
          <w:lang w:val="en-US"/>
        </w:rPr>
        <w:instrText xml:space="preserve"> XE "database" </w:instrText>
      </w:r>
      <w:r w:rsidRPr="00E94DA5">
        <w:rPr>
          <w:lang w:val="en-US"/>
        </w:rPr>
        <w:fldChar w:fldCharType="end"/>
      </w:r>
      <w:r w:rsidRPr="00E94DA5">
        <w:rPr>
          <w:lang w:val="en-US"/>
        </w:rPr>
        <w:t xml:space="preserve"> at regular intervals and display the order numbers, along with delivery time, in a panel on the left hand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and order is processed, the user clicks a single button, labeled “Processed”, to remove it from the list of active orders.</w:t>
      </w:r>
    </w:p>
    <w:p w14:paraId="59A55337" w14:textId="66E29062" w:rsidR="006D635B" w:rsidRDefault="0076439D" w:rsidP="00E51C87">
      <w:r w:rsidRPr="0076439D">
        <w:t xml:space="preserve">The application will automatically </w:t>
      </w:r>
      <w:r>
        <w:t>refresh and get the</w:t>
      </w:r>
      <w:r w:rsidRPr="0076439D">
        <w:t xml:space="preserve"> new order from the database and display the order number and delivery time in </w:t>
      </w:r>
      <w:r>
        <w:t>a</w:t>
      </w:r>
      <w:r w:rsidRPr="0076439D">
        <w:t xml:space="preserve"> panel </w:t>
      </w:r>
      <w:r>
        <w:t xml:space="preserve">located </w:t>
      </w:r>
      <w:r w:rsidRPr="0076439D">
        <w:t xml:space="preserve">on </w:t>
      </w:r>
      <w:r>
        <w:t>some part</w:t>
      </w:r>
      <w:r w:rsidRPr="0076439D">
        <w:t xml:space="preserve"> of the application.</w:t>
      </w:r>
      <w:r>
        <w:t xml:space="preserve"> T</w:t>
      </w:r>
      <w:r w:rsidRPr="0076439D">
        <w:t xml:space="preserve">he user </w:t>
      </w:r>
      <w:r>
        <w:t>can</w:t>
      </w:r>
      <w:r w:rsidRPr="0076439D">
        <w:t xml:space="preserve"> simply click on </w:t>
      </w:r>
      <w:r>
        <w:t>an</w:t>
      </w:r>
      <w:r w:rsidRPr="0076439D">
        <w:t xml:space="preserve"> order number</w:t>
      </w:r>
      <w:r>
        <w:t xml:space="preserve"> t</w:t>
      </w:r>
      <w:r w:rsidRPr="0076439D">
        <w:t xml:space="preserve">o </w:t>
      </w:r>
      <w:r>
        <w:t>view the details.</w:t>
      </w:r>
      <w:r w:rsidRPr="0076439D">
        <w:t xml:space="preserve"> </w:t>
      </w:r>
      <w:r>
        <w:t>T</w:t>
      </w:r>
      <w:r w:rsidRPr="0076439D">
        <w:t xml:space="preserve">he details of the </w:t>
      </w:r>
      <w:r>
        <w:t>order will be displayed on another</w:t>
      </w:r>
      <w:r w:rsidRPr="0076439D">
        <w:t xml:space="preserve"> panel </w:t>
      </w:r>
      <w:r>
        <w:t>in an easy-to-read and navigable manner</w:t>
      </w:r>
      <w:r w:rsidRPr="0076439D">
        <w:t>. T</w:t>
      </w:r>
      <w:r>
        <w:t>he structure can be expanded or</w:t>
      </w:r>
      <w:r w:rsidRPr="0076439D">
        <w:t xml:space="preserve"> collapsed intuitively, displaying only the required information. Finally, once the order is processed, the </w:t>
      </w:r>
      <w:r w:rsidR="00826595">
        <w:t>restaurant user can click</w:t>
      </w:r>
      <w:r w:rsidRPr="0076439D">
        <w:t xml:space="preserve"> </w:t>
      </w:r>
      <w:r w:rsidR="00826595">
        <w:t xml:space="preserve">on </w:t>
      </w:r>
      <w:r w:rsidRPr="0076439D">
        <w:t xml:space="preserve">the </w:t>
      </w:r>
      <w:r w:rsidR="00826595" w:rsidRPr="0076439D">
        <w:t xml:space="preserve">"Processed" </w:t>
      </w:r>
      <w:r w:rsidRPr="0076439D">
        <w:t xml:space="preserve">button </w:t>
      </w:r>
      <w:r w:rsidR="00826595">
        <w:t>to remove the order number</w:t>
      </w:r>
      <w:r w:rsidRPr="0076439D">
        <w:t xml:space="preserve"> from the </w:t>
      </w:r>
      <w:r w:rsidR="00826595">
        <w:t>list and change the status of the order from active to processed</w:t>
      </w:r>
      <w:r w:rsidRPr="0076439D">
        <w:t>.</w:t>
      </w:r>
    </w:p>
    <w:p w14:paraId="1CC9E668" w14:textId="77777777" w:rsidR="00E51C87" w:rsidRPr="00826595" w:rsidRDefault="00E51C87" w:rsidP="00E51C87"/>
    <w:p w14:paraId="3676547A" w14:textId="77777777" w:rsidR="006D635B" w:rsidRPr="00F7654B" w:rsidRDefault="006D635B" w:rsidP="00F7654B">
      <w:pPr>
        <w:pStyle w:val="Heading1"/>
        <w:widowControl/>
        <w:tabs>
          <w:tab w:val="num" w:pos="0"/>
          <w:tab w:val="left" w:pos="432"/>
        </w:tabs>
        <w:spacing w:before="360" w:after="240"/>
        <w:ind w:left="360" w:hanging="360"/>
      </w:pPr>
      <w:bookmarkStart w:id="45" w:name="_Toc500955622"/>
      <w:r>
        <w:t>Users and Security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02"/>
        <w:gridCol w:w="4321"/>
      </w:tblGrid>
      <w:tr w:rsidR="00F7654B" w:rsidRPr="006612A9" w14:paraId="119606AE" w14:textId="77777777" w:rsidTr="006612A9">
        <w:tc>
          <w:tcPr>
            <w:tcW w:w="1821" w:type="dxa"/>
            <w:shd w:val="clear" w:color="auto" w:fill="auto"/>
          </w:tcPr>
          <w:p w14:paraId="7493960C" w14:textId="77777777" w:rsidR="00C2166B" w:rsidRPr="006612A9" w:rsidRDefault="00C2166B" w:rsidP="00C2166B">
            <w:r w:rsidRPr="006612A9">
              <w:t>User Types</w:t>
            </w:r>
          </w:p>
        </w:tc>
        <w:tc>
          <w:tcPr>
            <w:tcW w:w="2969" w:type="dxa"/>
            <w:shd w:val="clear" w:color="auto" w:fill="auto"/>
          </w:tcPr>
          <w:p w14:paraId="5CF0405F" w14:textId="77777777" w:rsidR="00C2166B" w:rsidRPr="006612A9" w:rsidRDefault="00C2166B" w:rsidP="00C2166B">
            <w:r w:rsidRPr="006612A9">
              <w:t>User Interfaces</w:t>
            </w:r>
          </w:p>
        </w:tc>
        <w:tc>
          <w:tcPr>
            <w:tcW w:w="4453" w:type="dxa"/>
            <w:shd w:val="clear" w:color="auto" w:fill="auto"/>
          </w:tcPr>
          <w:p w14:paraId="07E259A7" w14:textId="77777777" w:rsidR="00C2166B" w:rsidRPr="006612A9" w:rsidRDefault="00C2166B" w:rsidP="00C2166B">
            <w:r w:rsidRPr="006612A9">
              <w:t>User permissions</w:t>
            </w:r>
          </w:p>
        </w:tc>
      </w:tr>
      <w:tr w:rsidR="00F7654B" w:rsidRPr="006612A9" w14:paraId="26E31610" w14:textId="77777777" w:rsidTr="006612A9">
        <w:tc>
          <w:tcPr>
            <w:tcW w:w="1821" w:type="dxa"/>
            <w:shd w:val="clear" w:color="auto" w:fill="auto"/>
          </w:tcPr>
          <w:p w14:paraId="438AFEBA" w14:textId="77777777" w:rsidR="00C2166B" w:rsidRPr="006612A9" w:rsidRDefault="00C2166B" w:rsidP="00C2166B">
            <w:r w:rsidRPr="006612A9">
              <w:t>Restaurant user</w:t>
            </w:r>
          </w:p>
        </w:tc>
        <w:tc>
          <w:tcPr>
            <w:tcW w:w="2969" w:type="dxa"/>
            <w:shd w:val="clear" w:color="auto" w:fill="auto"/>
          </w:tcPr>
          <w:p w14:paraId="465B0448" w14:textId="77777777" w:rsidR="00C2166B" w:rsidRPr="006612A9" w:rsidRDefault="00C2166B" w:rsidP="00C2166B">
            <w:r w:rsidRPr="006612A9">
              <w:t>Menu management interface</w:t>
            </w:r>
          </w:p>
          <w:p w14:paraId="2CC00869" w14:textId="77777777" w:rsidR="00C2166B" w:rsidRPr="006612A9" w:rsidRDefault="00C2166B" w:rsidP="00C2166B">
            <w:r w:rsidRPr="006612A9">
              <w:t>Order retrieval interface</w:t>
            </w:r>
          </w:p>
        </w:tc>
        <w:tc>
          <w:tcPr>
            <w:tcW w:w="4453" w:type="dxa"/>
            <w:shd w:val="clear" w:color="auto" w:fill="auto"/>
          </w:tcPr>
          <w:p w14:paraId="5E0F7E35" w14:textId="77777777" w:rsidR="00C2166B" w:rsidRPr="006612A9" w:rsidRDefault="00F7654B" w:rsidP="00C2166B">
            <w:r w:rsidRPr="006612A9">
              <w:t>Restaurant user a</w:t>
            </w:r>
            <w:r w:rsidR="00C2166B" w:rsidRPr="006612A9">
              <w:t>ccount management</w:t>
            </w:r>
          </w:p>
          <w:p w14:paraId="13699DD5" w14:textId="77777777" w:rsidR="00C2166B" w:rsidRPr="006612A9" w:rsidRDefault="00C2166B" w:rsidP="00C2166B">
            <w:r w:rsidRPr="006612A9">
              <w:t>Modify</w:t>
            </w:r>
            <w:r w:rsidR="00F7654B" w:rsidRPr="006612A9">
              <w:t xml:space="preserve"> the restaurant’s menu</w:t>
            </w:r>
          </w:p>
          <w:p w14:paraId="55D8C167" w14:textId="77777777" w:rsidR="00F7654B" w:rsidRPr="006612A9" w:rsidRDefault="00F7654B" w:rsidP="00C2166B">
            <w:r w:rsidRPr="006612A9">
              <w:t>Modify the restaurant’s working hours / status</w:t>
            </w:r>
          </w:p>
          <w:p w14:paraId="77808221" w14:textId="77777777" w:rsidR="00F7654B" w:rsidRPr="006612A9" w:rsidRDefault="00F7654B" w:rsidP="00C2166B">
            <w:r w:rsidRPr="006612A9">
              <w:t>Modify the restaurant’s information</w:t>
            </w:r>
          </w:p>
          <w:p w14:paraId="180D138B" w14:textId="28ABDC56" w:rsidR="00F7654B" w:rsidRPr="006612A9" w:rsidRDefault="009E1197" w:rsidP="00C2166B">
            <w:r>
              <w:t>Accept</w:t>
            </w:r>
            <w:r w:rsidR="00F7654B" w:rsidRPr="006612A9">
              <w:t xml:space="preserve"> orders</w:t>
            </w:r>
          </w:p>
          <w:p w14:paraId="48B3702C" w14:textId="77777777" w:rsidR="00F7654B" w:rsidRPr="006612A9" w:rsidRDefault="00F7654B" w:rsidP="00C2166B">
            <w:r w:rsidRPr="006612A9">
              <w:t>Change the status of accepted orders</w:t>
            </w:r>
          </w:p>
        </w:tc>
      </w:tr>
      <w:tr w:rsidR="00F7654B" w:rsidRPr="006612A9" w14:paraId="4DE503C9" w14:textId="77777777" w:rsidTr="006612A9">
        <w:tc>
          <w:tcPr>
            <w:tcW w:w="1821" w:type="dxa"/>
            <w:shd w:val="clear" w:color="auto" w:fill="auto"/>
          </w:tcPr>
          <w:p w14:paraId="70D221A0" w14:textId="77777777" w:rsidR="00C2166B" w:rsidRPr="006612A9" w:rsidRDefault="00C2166B" w:rsidP="00C2166B">
            <w:r w:rsidRPr="006612A9">
              <w:t>Customer user</w:t>
            </w:r>
          </w:p>
        </w:tc>
        <w:tc>
          <w:tcPr>
            <w:tcW w:w="2969" w:type="dxa"/>
            <w:shd w:val="clear" w:color="auto" w:fill="auto"/>
          </w:tcPr>
          <w:p w14:paraId="4860F1B5" w14:textId="77777777" w:rsidR="00C2166B" w:rsidRPr="006612A9" w:rsidRDefault="00F7654B" w:rsidP="00C2166B">
            <w:r w:rsidRPr="006612A9">
              <w:t>O</w:t>
            </w:r>
            <w:r w:rsidR="00C2166B" w:rsidRPr="006612A9">
              <w:t>rdering interface</w:t>
            </w:r>
          </w:p>
        </w:tc>
        <w:tc>
          <w:tcPr>
            <w:tcW w:w="4453" w:type="dxa"/>
            <w:shd w:val="clear" w:color="auto" w:fill="auto"/>
          </w:tcPr>
          <w:p w14:paraId="4A258CE3" w14:textId="77777777" w:rsidR="00F7654B" w:rsidRPr="006612A9" w:rsidRDefault="00F7654B" w:rsidP="00C2166B">
            <w:r w:rsidRPr="006612A9">
              <w:t>Customer user account management</w:t>
            </w:r>
          </w:p>
          <w:p w14:paraId="1D9ABC08" w14:textId="77777777" w:rsidR="00C2166B" w:rsidRPr="006612A9" w:rsidRDefault="00F7654B" w:rsidP="00C2166B">
            <w:r w:rsidRPr="006612A9">
              <w:t>Place order(s)</w:t>
            </w:r>
          </w:p>
          <w:p w14:paraId="542C3108" w14:textId="77777777" w:rsidR="00F7654B" w:rsidRPr="006612A9" w:rsidRDefault="00F7654B" w:rsidP="00C2166B">
            <w:r w:rsidRPr="006612A9">
              <w:t>Cancel order(s)</w:t>
            </w:r>
          </w:p>
          <w:p w14:paraId="3E61ED9A" w14:textId="77777777" w:rsidR="00F7654B" w:rsidRPr="006612A9" w:rsidRDefault="00F7654B" w:rsidP="00C2166B">
            <w:r w:rsidRPr="006612A9">
              <w:t>Mark an order as received</w:t>
            </w:r>
          </w:p>
        </w:tc>
      </w:tr>
    </w:tbl>
    <w:p w14:paraId="65CF23DD" w14:textId="77777777" w:rsidR="00C2166B" w:rsidRPr="00C2166B" w:rsidRDefault="00C2166B" w:rsidP="00C2166B"/>
    <w:p w14:paraId="569FBA10" w14:textId="77777777" w:rsidR="006D635B" w:rsidRDefault="006D635B" w:rsidP="006D635B">
      <w:pPr>
        <w:pStyle w:val="Heading1"/>
        <w:widowControl/>
        <w:tabs>
          <w:tab w:val="num" w:pos="0"/>
          <w:tab w:val="left" w:pos="432"/>
        </w:tabs>
        <w:spacing w:before="360" w:after="240"/>
        <w:ind w:left="360" w:hanging="360"/>
      </w:pPr>
      <w:bookmarkStart w:id="46" w:name="_Toc500955623"/>
      <w:r>
        <w:lastRenderedPageBreak/>
        <w:t>System administration and maintenance</w:t>
      </w:r>
      <w:bookmarkEnd w:id="46"/>
    </w:p>
    <w:p w14:paraId="48B1DD6A" w14:textId="77777777" w:rsidR="006D635B" w:rsidRPr="00540B69" w:rsidRDefault="00EA1556" w:rsidP="006D635B">
      <w:r>
        <w:t xml:space="preserve">The </w:t>
      </w:r>
      <w:r w:rsidR="006D635B" w:rsidRPr="00540B69">
        <w:t xml:space="preserve">base data in the system (e.g. users, parameters) </w:t>
      </w:r>
      <w:r>
        <w:t xml:space="preserve">will </w:t>
      </w:r>
      <w:r w:rsidR="006D635B" w:rsidRPr="00540B69">
        <w:t xml:space="preserve">be maintained by </w:t>
      </w:r>
      <w:r>
        <w:t>the maintenance team (same as the development team) on a weekly basis</w:t>
      </w:r>
      <w:r w:rsidR="006D635B" w:rsidRPr="00540B69">
        <w:t xml:space="preserve">? </w:t>
      </w:r>
      <w:r>
        <w:t>Members of the team are</w:t>
      </w:r>
      <w:r w:rsidR="006D635B" w:rsidRPr="00540B69">
        <w:t xml:space="preserve"> the owner</w:t>
      </w:r>
      <w:r>
        <w:t>s</w:t>
      </w:r>
      <w:r w:rsidR="00917EEE">
        <w:t xml:space="preserve"> of the data.</w:t>
      </w:r>
    </w:p>
    <w:p w14:paraId="6A881109" w14:textId="77777777" w:rsidR="006D635B" w:rsidRDefault="00341F44" w:rsidP="006D635B">
      <w:pPr>
        <w:pStyle w:val="Heading1"/>
        <w:widowControl/>
        <w:tabs>
          <w:tab w:val="num" w:pos="0"/>
          <w:tab w:val="left" w:pos="432"/>
        </w:tabs>
        <w:spacing w:before="360" w:after="240"/>
        <w:ind w:left="360" w:hanging="360"/>
      </w:pPr>
      <w:bookmarkStart w:id="47" w:name="_Toc500955624"/>
      <w:r>
        <w:t>Non-Functional Requirements</w:t>
      </w:r>
      <w:bookmarkEnd w:id="47"/>
    </w:p>
    <w:p w14:paraId="010264D5" w14:textId="62633F4D" w:rsidR="00540B69" w:rsidRPr="00540B69" w:rsidRDefault="00826595" w:rsidP="00540B69">
      <w:pPr>
        <w:rPr>
          <w:lang w:val="en-US"/>
        </w:rPr>
      </w:pPr>
      <w:r>
        <w:rPr>
          <w:lang w:val="en-US"/>
        </w:rPr>
        <w:t>The application should be</w:t>
      </w:r>
      <w:r w:rsidR="00540B69" w:rsidRPr="00540B69">
        <w:rPr>
          <w:lang w:val="en-US"/>
        </w:rPr>
        <w:t xml:space="preserve"> cross-compiled to HTML and JavaS</w:t>
      </w:r>
      <w:r w:rsidR="00AE17B0">
        <w:rPr>
          <w:lang w:val="en-US"/>
        </w:rPr>
        <w:t xml:space="preserve">cript, along with a </w:t>
      </w:r>
      <w:r w:rsidR="00396F91">
        <w:rPr>
          <w:lang w:val="en-US"/>
        </w:rPr>
        <w:t xml:space="preserve">PostgreSQL </w:t>
      </w:r>
      <w:r w:rsidR="00AE17B0">
        <w:rPr>
          <w:lang w:val="en-US"/>
        </w:rPr>
        <w:t xml:space="preserve">database and a </w:t>
      </w:r>
      <w:r w:rsidR="00E51C87">
        <w:rPr>
          <w:lang w:val="en-US"/>
        </w:rPr>
        <w:t>JSP</w:t>
      </w:r>
      <w:r w:rsidR="00AE17B0">
        <w:rPr>
          <w:lang w:val="en-US"/>
        </w:rPr>
        <w:t xml:space="preserve"> backend</w:t>
      </w:r>
      <w:r w:rsidR="00396F91">
        <w:rPr>
          <w:lang w:val="en-US"/>
        </w:rPr>
        <w:t xml:space="preserve">. </w:t>
      </w:r>
      <w:r>
        <w:rPr>
          <w:lang w:val="en-US"/>
        </w:rPr>
        <w:t xml:space="preserve">Particularly, we will </w:t>
      </w:r>
      <w:r w:rsidR="00AE17B0">
        <w:rPr>
          <w:lang w:val="en-US"/>
        </w:rPr>
        <w:t>use the</w:t>
      </w:r>
      <w:r w:rsidR="00540B69" w:rsidRPr="00540B69">
        <w:rPr>
          <w:lang w:val="en-US"/>
        </w:rPr>
        <w:t xml:space="preserve"> XAMPP </w:t>
      </w:r>
      <w:r>
        <w:rPr>
          <w:lang w:val="en-US"/>
        </w:rPr>
        <w:t>bundle</w:t>
      </w:r>
      <w:r w:rsidR="00AE17B0">
        <w:rPr>
          <w:lang w:val="en-US"/>
        </w:rPr>
        <w:t xml:space="preserve"> as it is freely available online and it is compatible will different operation systems</w:t>
      </w:r>
      <w:r w:rsidR="00540B69" w:rsidRPr="00540B69">
        <w:rPr>
          <w:lang w:val="en-US"/>
        </w:rPr>
        <w:t>.</w:t>
      </w:r>
      <w:r w:rsidR="00AE17B0">
        <w:rPr>
          <w:lang w:val="en-US"/>
        </w:rPr>
        <w:t xml:space="preserve"> For the implementation of Java codes</w:t>
      </w:r>
      <w:r w:rsidR="00396F91">
        <w:rPr>
          <w:lang w:val="en-US"/>
        </w:rPr>
        <w:t xml:space="preserve"> for the server end</w:t>
      </w:r>
      <w:r w:rsidR="00AE17B0">
        <w:rPr>
          <w:lang w:val="en-US"/>
        </w:rPr>
        <w:t xml:space="preserve">, </w:t>
      </w:r>
      <w:r w:rsidR="009E1197">
        <w:rPr>
          <w:lang w:val="en-US"/>
        </w:rPr>
        <w:t>we</w:t>
      </w:r>
      <w:r w:rsidR="00AE17B0">
        <w:rPr>
          <w:lang w:val="en-US"/>
        </w:rPr>
        <w:t xml:space="preserve"> use the </w:t>
      </w:r>
      <w:r w:rsidR="009E1197">
        <w:rPr>
          <w:lang w:val="en-US"/>
        </w:rPr>
        <w:t>Eclipse</w:t>
      </w:r>
      <w:r w:rsidR="00AE17B0">
        <w:rPr>
          <w:lang w:val="en-US"/>
        </w:rPr>
        <w:t xml:space="preserve"> IDE</w:t>
      </w:r>
      <w:r w:rsidR="009E1197">
        <w:rPr>
          <w:lang w:val="en-US"/>
        </w:rPr>
        <w:t xml:space="preserve"> with Apache </w:t>
      </w:r>
      <w:proofErr w:type="spellStart"/>
      <w:r w:rsidR="009E1197">
        <w:rPr>
          <w:lang w:val="en-US"/>
        </w:rPr>
        <w:t>TomCat</w:t>
      </w:r>
      <w:proofErr w:type="spellEnd"/>
      <w:r w:rsidR="009E1197">
        <w:rPr>
          <w:lang w:val="en-US"/>
        </w:rPr>
        <w:t xml:space="preserve"> installed</w:t>
      </w:r>
      <w:r w:rsidR="00AE17B0">
        <w:rPr>
          <w:lang w:val="en-US"/>
        </w:rPr>
        <w:t>.</w:t>
      </w:r>
    </w:p>
    <w:p w14:paraId="53E2FBB2" w14:textId="1FDE60AD" w:rsidR="00540B69" w:rsidRPr="00540B69" w:rsidRDefault="00826595" w:rsidP="00566F5E">
      <w:pPr>
        <w:rPr>
          <w:lang w:val="en-US"/>
        </w:rPr>
      </w:pPr>
      <w:r>
        <w:rPr>
          <w:lang w:val="en-US"/>
        </w:rPr>
        <w:t>All of the application data will be</w:t>
      </w:r>
      <w:r w:rsidR="00540B69" w:rsidRPr="00540B69">
        <w:rPr>
          <w:lang w:val="en-US"/>
        </w:rPr>
        <w:t xml:space="preserve"> stored in a </w:t>
      </w:r>
      <w:r w:rsidR="00396F91">
        <w:rPr>
          <w:lang w:val="en-US"/>
        </w:rPr>
        <w:t xml:space="preserve">PostgreSQL </w:t>
      </w:r>
      <w:r w:rsidR="00540B69" w:rsidRPr="00540B69">
        <w:rPr>
          <w:lang w:val="en-US"/>
        </w:rPr>
        <w:t>database</w:t>
      </w:r>
      <w:r w:rsidR="00540B69" w:rsidRPr="00540B69">
        <w:rPr>
          <w:lang w:val="en-US"/>
        </w:rPr>
        <w:fldChar w:fldCharType="begin"/>
      </w:r>
      <w:r w:rsidR="00540B69" w:rsidRPr="00540B69">
        <w:rPr>
          <w:lang w:val="en-US"/>
        </w:rPr>
        <w:instrText xml:space="preserve"> XE "database" </w:instrText>
      </w:r>
      <w:r w:rsidR="00540B69" w:rsidRPr="00540B69">
        <w:rPr>
          <w:lang w:val="en-US"/>
        </w:rPr>
        <w:fldChar w:fldCharType="end"/>
      </w:r>
      <w:r>
        <w:rPr>
          <w:lang w:val="en-US"/>
        </w:rPr>
        <w:t xml:space="preserve">. </w:t>
      </w:r>
      <w:r w:rsidR="00566F5E" w:rsidRPr="00566F5E">
        <w:rPr>
          <w:lang w:val="en-US"/>
        </w:rPr>
        <w:t xml:space="preserve">PostgreSQL is the default database on </w:t>
      </w:r>
      <w:proofErr w:type="spellStart"/>
      <w:r w:rsidR="00566F5E" w:rsidRPr="00566F5E">
        <w:rPr>
          <w:lang w:val="en-US"/>
        </w:rPr>
        <w:t>macOS</w:t>
      </w:r>
      <w:proofErr w:type="spellEnd"/>
      <w:r w:rsidR="00566F5E" w:rsidRPr="00566F5E">
        <w:rPr>
          <w:lang w:val="en-US"/>
        </w:rPr>
        <w:t xml:space="preserve"> Server as of OS X Server version 10.7</w:t>
      </w:r>
      <w:r w:rsidR="00566F5E">
        <w:rPr>
          <w:lang w:val="en-US"/>
        </w:rPr>
        <w:t>. Therefore,</w:t>
      </w:r>
      <w:r>
        <w:rPr>
          <w:lang w:val="en-US"/>
        </w:rPr>
        <w:t xml:space="preserve"> we can use </w:t>
      </w:r>
      <w:r w:rsidR="00396F91">
        <w:rPr>
          <w:lang w:val="en-US"/>
        </w:rPr>
        <w:t>PostgreSQL</w:t>
      </w:r>
      <w:r w:rsidRPr="00284156">
        <w:t xml:space="preserve"> </w:t>
      </w:r>
      <w:r w:rsidR="00566F5E">
        <w:t>as our</w:t>
      </w:r>
      <w:r>
        <w:rPr>
          <w:lang w:val="en-US"/>
        </w:rPr>
        <w:t xml:space="preserve"> </w:t>
      </w:r>
      <w:r w:rsidR="00566F5E" w:rsidRPr="00566F5E">
        <w:rPr>
          <w:lang w:val="en-US"/>
        </w:rPr>
        <w:t>object-relational database management system</w:t>
      </w:r>
      <w:r w:rsidR="00540B69" w:rsidRPr="00540B69">
        <w:rPr>
          <w:lang w:val="en-US"/>
        </w:rPr>
        <w:t xml:space="preserve">. </w:t>
      </w:r>
    </w:p>
    <w:p w14:paraId="45DEBDF9" w14:textId="77777777" w:rsidR="00540B69" w:rsidRPr="00540B69" w:rsidRDefault="00AE17B0" w:rsidP="00540B69">
      <w:pPr>
        <w:rPr>
          <w:lang w:val="en-US"/>
        </w:rPr>
      </w:pPr>
      <w:r>
        <w:rPr>
          <w:lang w:val="en-US"/>
        </w:rPr>
        <w:t>The requirement for</w:t>
      </w:r>
      <w:r w:rsidR="00540B69" w:rsidRPr="00540B69">
        <w:rPr>
          <w:lang w:val="en-US"/>
        </w:rPr>
        <w:t xml:space="preserve"> hardware </w:t>
      </w:r>
      <w:r>
        <w:rPr>
          <w:lang w:val="en-US"/>
        </w:rPr>
        <w:t>is pretty low since it is an experimental project. It could</w:t>
      </w:r>
      <w:r w:rsidR="00540B69" w:rsidRPr="00540B69">
        <w:rPr>
          <w:lang w:val="en-US"/>
        </w:rPr>
        <w:t xml:space="preserve"> be any computer </w:t>
      </w:r>
      <w:r>
        <w:rPr>
          <w:lang w:val="en-US"/>
        </w:rPr>
        <w:t xml:space="preserve">that is </w:t>
      </w:r>
      <w:r w:rsidR="00540B69" w:rsidRPr="00540B69">
        <w:rPr>
          <w:lang w:val="en-US"/>
        </w:rPr>
        <w:t xml:space="preserve">capable </w:t>
      </w:r>
      <w:r>
        <w:rPr>
          <w:lang w:val="en-US"/>
        </w:rPr>
        <w:t xml:space="preserve">to run both </w:t>
      </w:r>
      <w:r w:rsidR="00540B69" w:rsidRPr="00540B69">
        <w:rPr>
          <w:lang w:val="en-US"/>
        </w:rPr>
        <w:t>web and database</w:t>
      </w:r>
      <w:r w:rsidR="00540B69" w:rsidRPr="00540B69">
        <w:rPr>
          <w:lang w:val="en-US"/>
        </w:rPr>
        <w:fldChar w:fldCharType="begin"/>
      </w:r>
      <w:r w:rsidR="00540B69" w:rsidRPr="00540B69">
        <w:rPr>
          <w:lang w:val="en-US"/>
        </w:rPr>
        <w:instrText xml:space="preserve"> XE "database" </w:instrText>
      </w:r>
      <w:r w:rsidR="00540B69" w:rsidRPr="00540B69">
        <w:rPr>
          <w:lang w:val="en-US"/>
        </w:rPr>
        <w:fldChar w:fldCharType="end"/>
      </w:r>
      <w:r>
        <w:rPr>
          <w:lang w:val="en-US"/>
        </w:rPr>
        <w:t xml:space="preserve"> servers and handle</w:t>
      </w:r>
      <w:r w:rsidR="00540B69" w:rsidRPr="00540B69">
        <w:rPr>
          <w:lang w:val="en-US"/>
        </w:rPr>
        <w:t xml:space="preserve"> the expected traffic. </w:t>
      </w:r>
      <w:r>
        <w:rPr>
          <w:lang w:val="en-US"/>
        </w:rPr>
        <w:t>Therefore, a</w:t>
      </w:r>
      <w:r w:rsidR="0089736A">
        <w:rPr>
          <w:lang w:val="en-US"/>
        </w:rPr>
        <w:t xml:space="preserve"> normal</w:t>
      </w:r>
      <w:r w:rsidR="00540B69" w:rsidRPr="00540B69">
        <w:rPr>
          <w:lang w:val="en-US"/>
        </w:rPr>
        <w:t xml:space="preserve"> personal computer </w:t>
      </w:r>
      <w:r w:rsidR="0089736A">
        <w:rPr>
          <w:lang w:val="en-US"/>
        </w:rPr>
        <w:t>would</w:t>
      </w:r>
      <w:r w:rsidR="00540B69" w:rsidRPr="00540B69">
        <w:rPr>
          <w:lang w:val="en-US"/>
        </w:rPr>
        <w:t xml:space="preserve"> be appropriate</w:t>
      </w:r>
      <w:r w:rsidR="0089736A">
        <w:rPr>
          <w:lang w:val="en-US"/>
        </w:rPr>
        <w:t xml:space="preserve"> for the system.</w:t>
      </w:r>
    </w:p>
    <w:p w14:paraId="0D2AC464" w14:textId="386775D0" w:rsidR="006D635B" w:rsidRPr="00F84CCE" w:rsidRDefault="006D635B" w:rsidP="00817466">
      <w:pPr>
        <w:pStyle w:val="Heading1"/>
        <w:widowControl/>
        <w:numPr>
          <w:ilvl w:val="0"/>
          <w:numId w:val="0"/>
        </w:numPr>
        <w:tabs>
          <w:tab w:val="left" w:pos="432"/>
        </w:tabs>
        <w:spacing w:before="360" w:after="240"/>
        <w:ind w:left="431" w:hanging="431"/>
      </w:pPr>
    </w:p>
    <w:sectPr w:rsidR="006D635B" w:rsidRPr="00F84CCE" w:rsidSect="001F7E8D">
      <w:headerReference w:type="default" r:id="rId13"/>
      <w:footerReference w:type="default" r:id="rId14"/>
      <w:pgSz w:w="11907" w:h="16840" w:code="9"/>
      <w:pgMar w:top="1440" w:right="1440" w:bottom="1134" w:left="1440" w:header="709" w:footer="709" w:gutter="0"/>
      <w:cols w:space="709"/>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9358C" w14:textId="77777777" w:rsidR="00272006" w:rsidRDefault="00272006" w:rsidP="0029355D">
      <w:r>
        <w:separator/>
      </w:r>
    </w:p>
  </w:endnote>
  <w:endnote w:type="continuationSeparator" w:id="0">
    <w:p w14:paraId="59B54799" w14:textId="77777777" w:rsidR="00272006" w:rsidRDefault="00272006" w:rsidP="002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F965" w14:textId="77777777" w:rsidR="00E17871" w:rsidRDefault="00272006" w:rsidP="0029355D">
    <w:pPr>
      <w:pStyle w:val="Footer"/>
    </w:pPr>
    <w:r>
      <w:fldChar w:fldCharType="begin"/>
    </w:r>
    <w:r>
      <w:instrText xml:space="preserve"> FILENAME   \* MERGEFORMAT </w:instrText>
    </w:r>
    <w:r>
      <w:fldChar w:fldCharType="separate"/>
    </w:r>
    <w:r w:rsidR="00E17871">
      <w:rPr>
        <w:noProof/>
      </w:rPr>
      <w:t xml:space="preserve">Functional Specification </w:t>
    </w:r>
    <w:r>
      <w:rPr>
        <w:noProof/>
      </w:rPr>
      <w:fldChar w:fldCharType="end"/>
    </w:r>
    <w:r w:rsidR="00E17871">
      <w:t xml:space="preserve"> </w:t>
    </w:r>
  </w:p>
  <w:p w14:paraId="0BC75B21" w14:textId="77777777" w:rsidR="00E17871" w:rsidRPr="00E25B7F" w:rsidRDefault="00E17871" w:rsidP="0029355D">
    <w:pPr>
      <w:pStyle w:val="Footer"/>
    </w:pPr>
    <w:r>
      <w:tab/>
    </w:r>
    <w:r w:rsidRPr="00E25B7F">
      <w:t xml:space="preserve">Page </w:t>
    </w:r>
    <w:r w:rsidRPr="00E25B7F">
      <w:rPr>
        <w:rStyle w:val="PageNumber"/>
      </w:rPr>
      <w:fldChar w:fldCharType="begin"/>
    </w:r>
    <w:r w:rsidRPr="00E25B7F">
      <w:rPr>
        <w:rStyle w:val="PageNumber"/>
      </w:rPr>
      <w:instrText xml:space="preserve"> PAGE </w:instrText>
    </w:r>
    <w:r w:rsidRPr="00E25B7F">
      <w:rPr>
        <w:rStyle w:val="PageNumber"/>
      </w:rPr>
      <w:fldChar w:fldCharType="separate"/>
    </w:r>
    <w:r w:rsidR="00E45A17">
      <w:rPr>
        <w:rStyle w:val="PageNumber"/>
        <w:noProof/>
      </w:rPr>
      <w:t>2</w:t>
    </w:r>
    <w:r w:rsidRPr="00E25B7F">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423D4" w14:textId="77777777" w:rsidR="00272006" w:rsidRDefault="00272006" w:rsidP="0029355D">
      <w:r>
        <w:separator/>
      </w:r>
    </w:p>
  </w:footnote>
  <w:footnote w:type="continuationSeparator" w:id="0">
    <w:p w14:paraId="6EAFA141" w14:textId="77777777" w:rsidR="00272006" w:rsidRDefault="00272006" w:rsidP="00293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097EE" w14:textId="77777777" w:rsidR="00E17871" w:rsidRPr="00642027" w:rsidRDefault="00E17871" w:rsidP="003B0318">
    <w:pPr>
      <w:pStyle w:val="Header"/>
      <w:tabs>
        <w:tab w:val="clear" w:pos="9026"/>
        <w:tab w:val="right" w:pos="8222"/>
      </w:tabs>
    </w:pPr>
    <w:r w:rsidRPr="00642027">
      <w:t>Food Deliver</w:t>
    </w:r>
    <w:r>
      <w:t>y</w:t>
    </w:r>
    <w:r w:rsidRPr="00642027">
      <w:t xml:space="preserve"> System</w:t>
    </w:r>
  </w:p>
  <w:p w14:paraId="7441636B" w14:textId="77777777" w:rsidR="00E17871" w:rsidRDefault="00E17871" w:rsidP="00FA04CA">
    <w:pPr>
      <w:pStyle w:val="Header"/>
      <w:pBdr>
        <w:bottom w:val="single" w:sz="4" w:space="1" w:color="auto"/>
      </w:pBdr>
      <w:tabs>
        <w:tab w:val="clear" w:pos="9026"/>
        <w:tab w:val="right" w:pos="8789"/>
      </w:tabs>
    </w:pPr>
    <w:r>
      <w:t>Functional Specification</w:t>
    </w:r>
    <w:r w:rsidR="00A7702C">
      <w:tab/>
    </w:r>
    <w:r>
      <w:tab/>
    </w:r>
    <w:r>
      <w:tab/>
    </w:r>
    <w:r w:rsidRPr="0033114E">
      <w:t xml:space="preserve">Date:  </w:t>
    </w:r>
    <w:r>
      <w:fldChar w:fldCharType="begin"/>
    </w:r>
    <w:r>
      <w:instrText xml:space="preserve"> TIME \@ "d MMMM yyyy" </w:instrText>
    </w:r>
    <w:r>
      <w:fldChar w:fldCharType="separate"/>
    </w:r>
    <w:r w:rsidR="00817466">
      <w:rPr>
        <w:noProof/>
      </w:rPr>
      <w:t>15 December 2017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C3891"/>
    <w:multiLevelType w:val="hybridMultilevel"/>
    <w:tmpl w:val="8A28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43AF9"/>
    <w:multiLevelType w:val="hybridMultilevel"/>
    <w:tmpl w:val="E39208DC"/>
    <w:lvl w:ilvl="0" w:tplc="468E3576">
      <w:start w:val="1"/>
      <w:numFmt w:val="bullet"/>
      <w:pStyle w:val="Bulli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8E3EB9"/>
    <w:multiLevelType w:val="hybridMultilevel"/>
    <w:tmpl w:val="E38E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D1D82"/>
    <w:multiLevelType w:val="hybridMultilevel"/>
    <w:tmpl w:val="962C85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5206EC7"/>
    <w:multiLevelType w:val="hybridMultilevel"/>
    <w:tmpl w:val="2A9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F3494"/>
    <w:multiLevelType w:val="hybridMultilevel"/>
    <w:tmpl w:val="A878B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55AD0"/>
    <w:multiLevelType w:val="multilevel"/>
    <w:tmpl w:val="8C8696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510" w:hanging="51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56D4455"/>
    <w:multiLevelType w:val="hybridMultilevel"/>
    <w:tmpl w:val="7D966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E3457A"/>
    <w:multiLevelType w:val="hybridMultilevel"/>
    <w:tmpl w:val="2CA6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E4D52"/>
    <w:multiLevelType w:val="hybridMultilevel"/>
    <w:tmpl w:val="F9B6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25CDC"/>
    <w:multiLevelType w:val="hybridMultilevel"/>
    <w:tmpl w:val="5D20F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C81B82"/>
    <w:multiLevelType w:val="hybridMultilevel"/>
    <w:tmpl w:val="EAB25C2A"/>
    <w:lvl w:ilvl="0" w:tplc="687A9EC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11"/>
  </w:num>
  <w:num w:numId="6">
    <w:abstractNumId w:val="8"/>
  </w:num>
  <w:num w:numId="7">
    <w:abstractNumId w:val="9"/>
  </w:num>
  <w:num w:numId="8">
    <w:abstractNumId w:val="0"/>
  </w:num>
  <w:num w:numId="9">
    <w:abstractNumId w:val="10"/>
  </w:num>
  <w:num w:numId="10">
    <w:abstractNumId w:val="4"/>
  </w:num>
  <w:num w:numId="11">
    <w:abstractNumId w:val="2"/>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36"/>
    <w:rsid w:val="00002EFE"/>
    <w:rsid w:val="00005A5F"/>
    <w:rsid w:val="00011384"/>
    <w:rsid w:val="00017434"/>
    <w:rsid w:val="0001780A"/>
    <w:rsid w:val="0002307C"/>
    <w:rsid w:val="000301D7"/>
    <w:rsid w:val="00033953"/>
    <w:rsid w:val="000378C9"/>
    <w:rsid w:val="000429BD"/>
    <w:rsid w:val="00047E3B"/>
    <w:rsid w:val="00050DC9"/>
    <w:rsid w:val="00053D4A"/>
    <w:rsid w:val="00054B85"/>
    <w:rsid w:val="00054F77"/>
    <w:rsid w:val="00060315"/>
    <w:rsid w:val="00061DC7"/>
    <w:rsid w:val="00065A39"/>
    <w:rsid w:val="000673F8"/>
    <w:rsid w:val="00074EC4"/>
    <w:rsid w:val="000768EC"/>
    <w:rsid w:val="00077C9B"/>
    <w:rsid w:val="00081193"/>
    <w:rsid w:val="000812B9"/>
    <w:rsid w:val="00081A4D"/>
    <w:rsid w:val="00084677"/>
    <w:rsid w:val="00084811"/>
    <w:rsid w:val="00084E51"/>
    <w:rsid w:val="000856AE"/>
    <w:rsid w:val="00086C2B"/>
    <w:rsid w:val="00087207"/>
    <w:rsid w:val="00091D5B"/>
    <w:rsid w:val="00094D44"/>
    <w:rsid w:val="00097A31"/>
    <w:rsid w:val="00097B80"/>
    <w:rsid w:val="00097F8F"/>
    <w:rsid w:val="000B7872"/>
    <w:rsid w:val="000D07C8"/>
    <w:rsid w:val="000D33EC"/>
    <w:rsid w:val="000D3CAD"/>
    <w:rsid w:val="000D3EA4"/>
    <w:rsid w:val="000E0561"/>
    <w:rsid w:val="000E0A52"/>
    <w:rsid w:val="000E1794"/>
    <w:rsid w:val="000E3A39"/>
    <w:rsid w:val="000E4106"/>
    <w:rsid w:val="000F200C"/>
    <w:rsid w:val="000F3485"/>
    <w:rsid w:val="0010023F"/>
    <w:rsid w:val="001049E2"/>
    <w:rsid w:val="0011016F"/>
    <w:rsid w:val="00112299"/>
    <w:rsid w:val="00115AD5"/>
    <w:rsid w:val="00116DE0"/>
    <w:rsid w:val="00122B9E"/>
    <w:rsid w:val="001243A7"/>
    <w:rsid w:val="00134C9C"/>
    <w:rsid w:val="0013644C"/>
    <w:rsid w:val="0014405B"/>
    <w:rsid w:val="00144C4E"/>
    <w:rsid w:val="00146F96"/>
    <w:rsid w:val="00147D06"/>
    <w:rsid w:val="00150608"/>
    <w:rsid w:val="00152F61"/>
    <w:rsid w:val="00153CB1"/>
    <w:rsid w:val="00155866"/>
    <w:rsid w:val="0016143F"/>
    <w:rsid w:val="0016172C"/>
    <w:rsid w:val="00163832"/>
    <w:rsid w:val="00164456"/>
    <w:rsid w:val="001714EC"/>
    <w:rsid w:val="0017183B"/>
    <w:rsid w:val="001719F8"/>
    <w:rsid w:val="00171AD7"/>
    <w:rsid w:val="0017273B"/>
    <w:rsid w:val="001729AE"/>
    <w:rsid w:val="001778ED"/>
    <w:rsid w:val="0018097F"/>
    <w:rsid w:val="00181AF0"/>
    <w:rsid w:val="001831AC"/>
    <w:rsid w:val="00183687"/>
    <w:rsid w:val="00187F17"/>
    <w:rsid w:val="0019021A"/>
    <w:rsid w:val="00192557"/>
    <w:rsid w:val="0019397C"/>
    <w:rsid w:val="00195E60"/>
    <w:rsid w:val="001A18C0"/>
    <w:rsid w:val="001A6983"/>
    <w:rsid w:val="001B26ED"/>
    <w:rsid w:val="001B2B91"/>
    <w:rsid w:val="001B6B98"/>
    <w:rsid w:val="001C1112"/>
    <w:rsid w:val="001C4159"/>
    <w:rsid w:val="001E2E35"/>
    <w:rsid w:val="001F428B"/>
    <w:rsid w:val="001F7E8D"/>
    <w:rsid w:val="00200358"/>
    <w:rsid w:val="0020163D"/>
    <w:rsid w:val="00202E9E"/>
    <w:rsid w:val="00204654"/>
    <w:rsid w:val="0020492A"/>
    <w:rsid w:val="00206910"/>
    <w:rsid w:val="00207025"/>
    <w:rsid w:val="00207513"/>
    <w:rsid w:val="00207D0F"/>
    <w:rsid w:val="00213F0C"/>
    <w:rsid w:val="00216F21"/>
    <w:rsid w:val="00217C4D"/>
    <w:rsid w:val="00221A60"/>
    <w:rsid w:val="0022218D"/>
    <w:rsid w:val="00224E54"/>
    <w:rsid w:val="00226209"/>
    <w:rsid w:val="002310E9"/>
    <w:rsid w:val="00232B9A"/>
    <w:rsid w:val="0023419E"/>
    <w:rsid w:val="00234C4D"/>
    <w:rsid w:val="00242D8C"/>
    <w:rsid w:val="0024648F"/>
    <w:rsid w:val="002519F4"/>
    <w:rsid w:val="00260778"/>
    <w:rsid w:val="002669F9"/>
    <w:rsid w:val="00266B5A"/>
    <w:rsid w:val="00271E42"/>
    <w:rsid w:val="00271E5A"/>
    <w:rsid w:val="00272006"/>
    <w:rsid w:val="00274395"/>
    <w:rsid w:val="00274DB8"/>
    <w:rsid w:val="00275C01"/>
    <w:rsid w:val="00277D28"/>
    <w:rsid w:val="00283109"/>
    <w:rsid w:val="00284156"/>
    <w:rsid w:val="002847A8"/>
    <w:rsid w:val="00284F64"/>
    <w:rsid w:val="00285D8D"/>
    <w:rsid w:val="0029207D"/>
    <w:rsid w:val="0029355D"/>
    <w:rsid w:val="002936F1"/>
    <w:rsid w:val="00297140"/>
    <w:rsid w:val="002A167D"/>
    <w:rsid w:val="002A3751"/>
    <w:rsid w:val="002A395E"/>
    <w:rsid w:val="002A61BB"/>
    <w:rsid w:val="002B18B0"/>
    <w:rsid w:val="002C25EB"/>
    <w:rsid w:val="002C4C8D"/>
    <w:rsid w:val="002C6DFA"/>
    <w:rsid w:val="002D138B"/>
    <w:rsid w:val="002D448E"/>
    <w:rsid w:val="002D74C4"/>
    <w:rsid w:val="002F367C"/>
    <w:rsid w:val="0030065E"/>
    <w:rsid w:val="00302A4A"/>
    <w:rsid w:val="003031E2"/>
    <w:rsid w:val="00303E05"/>
    <w:rsid w:val="0030716D"/>
    <w:rsid w:val="00311E9C"/>
    <w:rsid w:val="00312951"/>
    <w:rsid w:val="0031338F"/>
    <w:rsid w:val="003164E4"/>
    <w:rsid w:val="00322E7A"/>
    <w:rsid w:val="003268DD"/>
    <w:rsid w:val="00330347"/>
    <w:rsid w:val="00330646"/>
    <w:rsid w:val="00330F10"/>
    <w:rsid w:val="00331AC2"/>
    <w:rsid w:val="003323FF"/>
    <w:rsid w:val="003377DB"/>
    <w:rsid w:val="003405C0"/>
    <w:rsid w:val="0034127C"/>
    <w:rsid w:val="00341F44"/>
    <w:rsid w:val="0034292E"/>
    <w:rsid w:val="00343FDE"/>
    <w:rsid w:val="00345C5F"/>
    <w:rsid w:val="003467B6"/>
    <w:rsid w:val="00346C18"/>
    <w:rsid w:val="0035018D"/>
    <w:rsid w:val="003524D9"/>
    <w:rsid w:val="0036442C"/>
    <w:rsid w:val="003645FA"/>
    <w:rsid w:val="00367D58"/>
    <w:rsid w:val="00380ED6"/>
    <w:rsid w:val="0038639A"/>
    <w:rsid w:val="00391620"/>
    <w:rsid w:val="00392ABE"/>
    <w:rsid w:val="00393EAE"/>
    <w:rsid w:val="0039407B"/>
    <w:rsid w:val="00396F91"/>
    <w:rsid w:val="003A1223"/>
    <w:rsid w:val="003A274D"/>
    <w:rsid w:val="003B0318"/>
    <w:rsid w:val="003B33CA"/>
    <w:rsid w:val="003B3400"/>
    <w:rsid w:val="003B36D5"/>
    <w:rsid w:val="003B6003"/>
    <w:rsid w:val="003C2889"/>
    <w:rsid w:val="003C3909"/>
    <w:rsid w:val="003C65B4"/>
    <w:rsid w:val="003D0095"/>
    <w:rsid w:val="003D257A"/>
    <w:rsid w:val="003D2999"/>
    <w:rsid w:val="003D363C"/>
    <w:rsid w:val="003D65FB"/>
    <w:rsid w:val="003E08BA"/>
    <w:rsid w:val="003E191F"/>
    <w:rsid w:val="003E2A95"/>
    <w:rsid w:val="003E3F40"/>
    <w:rsid w:val="003F3125"/>
    <w:rsid w:val="003F576A"/>
    <w:rsid w:val="003F796A"/>
    <w:rsid w:val="004034BD"/>
    <w:rsid w:val="00410104"/>
    <w:rsid w:val="00411D45"/>
    <w:rsid w:val="00413ACF"/>
    <w:rsid w:val="00416147"/>
    <w:rsid w:val="00417A8B"/>
    <w:rsid w:val="00417F13"/>
    <w:rsid w:val="00421553"/>
    <w:rsid w:val="004238D6"/>
    <w:rsid w:val="00423DCE"/>
    <w:rsid w:val="0042530A"/>
    <w:rsid w:val="00426289"/>
    <w:rsid w:val="00427D9F"/>
    <w:rsid w:val="004329F6"/>
    <w:rsid w:val="00432E6B"/>
    <w:rsid w:val="0043399D"/>
    <w:rsid w:val="00433ADA"/>
    <w:rsid w:val="00434101"/>
    <w:rsid w:val="004375F3"/>
    <w:rsid w:val="004401AF"/>
    <w:rsid w:val="00440872"/>
    <w:rsid w:val="004458F9"/>
    <w:rsid w:val="0044639F"/>
    <w:rsid w:val="004465F6"/>
    <w:rsid w:val="00446A75"/>
    <w:rsid w:val="00447D53"/>
    <w:rsid w:val="00452FAA"/>
    <w:rsid w:val="004549EB"/>
    <w:rsid w:val="00456B38"/>
    <w:rsid w:val="00456EC0"/>
    <w:rsid w:val="0046062E"/>
    <w:rsid w:val="00463C6F"/>
    <w:rsid w:val="00463D41"/>
    <w:rsid w:val="00464713"/>
    <w:rsid w:val="004659A1"/>
    <w:rsid w:val="0046667F"/>
    <w:rsid w:val="004733E4"/>
    <w:rsid w:val="004765D2"/>
    <w:rsid w:val="00477E43"/>
    <w:rsid w:val="004808EC"/>
    <w:rsid w:val="00483340"/>
    <w:rsid w:val="00493CE3"/>
    <w:rsid w:val="004A0EEF"/>
    <w:rsid w:val="004A1124"/>
    <w:rsid w:val="004A2734"/>
    <w:rsid w:val="004A43A5"/>
    <w:rsid w:val="004A48ED"/>
    <w:rsid w:val="004A784A"/>
    <w:rsid w:val="004B3D45"/>
    <w:rsid w:val="004B45D5"/>
    <w:rsid w:val="004B59B6"/>
    <w:rsid w:val="004C076D"/>
    <w:rsid w:val="004C0D2C"/>
    <w:rsid w:val="004C0DF1"/>
    <w:rsid w:val="004C4CB1"/>
    <w:rsid w:val="004D16DE"/>
    <w:rsid w:val="004D57C1"/>
    <w:rsid w:val="004E43E7"/>
    <w:rsid w:val="004E4DA0"/>
    <w:rsid w:val="004E5D29"/>
    <w:rsid w:val="004F0577"/>
    <w:rsid w:val="004F5E6E"/>
    <w:rsid w:val="00504718"/>
    <w:rsid w:val="0050561E"/>
    <w:rsid w:val="005107DE"/>
    <w:rsid w:val="005116CA"/>
    <w:rsid w:val="00511931"/>
    <w:rsid w:val="0051258D"/>
    <w:rsid w:val="00514425"/>
    <w:rsid w:val="00521B78"/>
    <w:rsid w:val="005316EF"/>
    <w:rsid w:val="005318E4"/>
    <w:rsid w:val="005326C3"/>
    <w:rsid w:val="00534A6A"/>
    <w:rsid w:val="00536932"/>
    <w:rsid w:val="005372D3"/>
    <w:rsid w:val="00540B69"/>
    <w:rsid w:val="005441FC"/>
    <w:rsid w:val="00544615"/>
    <w:rsid w:val="00545D92"/>
    <w:rsid w:val="00547DB3"/>
    <w:rsid w:val="00554E99"/>
    <w:rsid w:val="005553EE"/>
    <w:rsid w:val="0055582D"/>
    <w:rsid w:val="005615B4"/>
    <w:rsid w:val="005617C5"/>
    <w:rsid w:val="00562497"/>
    <w:rsid w:val="00566F5E"/>
    <w:rsid w:val="00570107"/>
    <w:rsid w:val="00574168"/>
    <w:rsid w:val="00575757"/>
    <w:rsid w:val="00582ED7"/>
    <w:rsid w:val="00584496"/>
    <w:rsid w:val="00585EAC"/>
    <w:rsid w:val="005920CD"/>
    <w:rsid w:val="00592B68"/>
    <w:rsid w:val="00593095"/>
    <w:rsid w:val="0059333D"/>
    <w:rsid w:val="00593487"/>
    <w:rsid w:val="00596D1C"/>
    <w:rsid w:val="005A09F5"/>
    <w:rsid w:val="005A0DC0"/>
    <w:rsid w:val="005A381A"/>
    <w:rsid w:val="005A534F"/>
    <w:rsid w:val="005A705F"/>
    <w:rsid w:val="005B080B"/>
    <w:rsid w:val="005B29C5"/>
    <w:rsid w:val="005B3627"/>
    <w:rsid w:val="005C3D13"/>
    <w:rsid w:val="005C44C5"/>
    <w:rsid w:val="005C4C1B"/>
    <w:rsid w:val="005C5688"/>
    <w:rsid w:val="005D012C"/>
    <w:rsid w:val="005D7144"/>
    <w:rsid w:val="005D790F"/>
    <w:rsid w:val="005D7DEB"/>
    <w:rsid w:val="005E28A7"/>
    <w:rsid w:val="005E6224"/>
    <w:rsid w:val="005E6796"/>
    <w:rsid w:val="005E7C8C"/>
    <w:rsid w:val="005F6F81"/>
    <w:rsid w:val="00600D4E"/>
    <w:rsid w:val="00626AD4"/>
    <w:rsid w:val="00630009"/>
    <w:rsid w:val="00630018"/>
    <w:rsid w:val="006335BD"/>
    <w:rsid w:val="00634146"/>
    <w:rsid w:val="00635A5C"/>
    <w:rsid w:val="0063652C"/>
    <w:rsid w:val="006379A7"/>
    <w:rsid w:val="00642027"/>
    <w:rsid w:val="00642856"/>
    <w:rsid w:val="00643E01"/>
    <w:rsid w:val="00644DA4"/>
    <w:rsid w:val="00646020"/>
    <w:rsid w:val="00646C67"/>
    <w:rsid w:val="006477D8"/>
    <w:rsid w:val="00652291"/>
    <w:rsid w:val="00652527"/>
    <w:rsid w:val="006540FF"/>
    <w:rsid w:val="006576D9"/>
    <w:rsid w:val="006612A9"/>
    <w:rsid w:val="006642E2"/>
    <w:rsid w:val="00664825"/>
    <w:rsid w:val="006669AF"/>
    <w:rsid w:val="0066787E"/>
    <w:rsid w:val="006753B1"/>
    <w:rsid w:val="00676445"/>
    <w:rsid w:val="00680F8F"/>
    <w:rsid w:val="006812F1"/>
    <w:rsid w:val="0068225B"/>
    <w:rsid w:val="00683415"/>
    <w:rsid w:val="00686325"/>
    <w:rsid w:val="00697FF4"/>
    <w:rsid w:val="006A1166"/>
    <w:rsid w:val="006A45CF"/>
    <w:rsid w:val="006A5028"/>
    <w:rsid w:val="006A5EB9"/>
    <w:rsid w:val="006A6A6B"/>
    <w:rsid w:val="006B1A59"/>
    <w:rsid w:val="006B1E24"/>
    <w:rsid w:val="006B21E8"/>
    <w:rsid w:val="006B304A"/>
    <w:rsid w:val="006B322F"/>
    <w:rsid w:val="006B5746"/>
    <w:rsid w:val="006C0DBA"/>
    <w:rsid w:val="006C341E"/>
    <w:rsid w:val="006C3EBC"/>
    <w:rsid w:val="006C5996"/>
    <w:rsid w:val="006C6FA5"/>
    <w:rsid w:val="006D16BA"/>
    <w:rsid w:val="006D3215"/>
    <w:rsid w:val="006D635B"/>
    <w:rsid w:val="006D735B"/>
    <w:rsid w:val="006E04CC"/>
    <w:rsid w:val="006E447B"/>
    <w:rsid w:val="006F0E07"/>
    <w:rsid w:val="006F2CDA"/>
    <w:rsid w:val="006F4389"/>
    <w:rsid w:val="006F49D6"/>
    <w:rsid w:val="006F5163"/>
    <w:rsid w:val="006F6510"/>
    <w:rsid w:val="00700F30"/>
    <w:rsid w:val="007039F9"/>
    <w:rsid w:val="00704D46"/>
    <w:rsid w:val="00705C1F"/>
    <w:rsid w:val="00706532"/>
    <w:rsid w:val="00712860"/>
    <w:rsid w:val="00716DAE"/>
    <w:rsid w:val="00730C2A"/>
    <w:rsid w:val="00733865"/>
    <w:rsid w:val="0074141A"/>
    <w:rsid w:val="00741A18"/>
    <w:rsid w:val="00742246"/>
    <w:rsid w:val="0074233A"/>
    <w:rsid w:val="00747388"/>
    <w:rsid w:val="00747862"/>
    <w:rsid w:val="007502F7"/>
    <w:rsid w:val="00751BBA"/>
    <w:rsid w:val="00753137"/>
    <w:rsid w:val="00757563"/>
    <w:rsid w:val="0076439D"/>
    <w:rsid w:val="0076719C"/>
    <w:rsid w:val="00772BAD"/>
    <w:rsid w:val="0078032E"/>
    <w:rsid w:val="007806CE"/>
    <w:rsid w:val="00784473"/>
    <w:rsid w:val="00784B52"/>
    <w:rsid w:val="007858DD"/>
    <w:rsid w:val="007861C7"/>
    <w:rsid w:val="00795A6E"/>
    <w:rsid w:val="007A15AB"/>
    <w:rsid w:val="007A393C"/>
    <w:rsid w:val="007A6590"/>
    <w:rsid w:val="007A662D"/>
    <w:rsid w:val="007B6DBB"/>
    <w:rsid w:val="007C1149"/>
    <w:rsid w:val="007C1E54"/>
    <w:rsid w:val="007C3DB9"/>
    <w:rsid w:val="007C508A"/>
    <w:rsid w:val="007D0E7B"/>
    <w:rsid w:val="007D1DB2"/>
    <w:rsid w:val="007D3253"/>
    <w:rsid w:val="007D7755"/>
    <w:rsid w:val="007E07AC"/>
    <w:rsid w:val="007E78FC"/>
    <w:rsid w:val="007F04A5"/>
    <w:rsid w:val="00801FE1"/>
    <w:rsid w:val="0080312F"/>
    <w:rsid w:val="00803744"/>
    <w:rsid w:val="00807471"/>
    <w:rsid w:val="00812808"/>
    <w:rsid w:val="00817466"/>
    <w:rsid w:val="00820560"/>
    <w:rsid w:val="00820A41"/>
    <w:rsid w:val="00823756"/>
    <w:rsid w:val="00826582"/>
    <w:rsid w:val="00826595"/>
    <w:rsid w:val="00831DE0"/>
    <w:rsid w:val="008367E0"/>
    <w:rsid w:val="00840777"/>
    <w:rsid w:val="00845C08"/>
    <w:rsid w:val="00847B93"/>
    <w:rsid w:val="008502D7"/>
    <w:rsid w:val="008516C8"/>
    <w:rsid w:val="00855EF2"/>
    <w:rsid w:val="00856055"/>
    <w:rsid w:val="008627EB"/>
    <w:rsid w:val="00863445"/>
    <w:rsid w:val="0086364E"/>
    <w:rsid w:val="00865ED4"/>
    <w:rsid w:val="00866DA4"/>
    <w:rsid w:val="008670FB"/>
    <w:rsid w:val="00875687"/>
    <w:rsid w:val="0087569F"/>
    <w:rsid w:val="0089736A"/>
    <w:rsid w:val="008A0A8B"/>
    <w:rsid w:val="008A2196"/>
    <w:rsid w:val="008A39EE"/>
    <w:rsid w:val="008A40A5"/>
    <w:rsid w:val="008A50E3"/>
    <w:rsid w:val="008B1021"/>
    <w:rsid w:val="008B2FA9"/>
    <w:rsid w:val="008B5D7B"/>
    <w:rsid w:val="008B7358"/>
    <w:rsid w:val="008B7D32"/>
    <w:rsid w:val="008C08B2"/>
    <w:rsid w:val="008C21B1"/>
    <w:rsid w:val="008C24FA"/>
    <w:rsid w:val="008C2E64"/>
    <w:rsid w:val="008E233F"/>
    <w:rsid w:val="008E29D5"/>
    <w:rsid w:val="008F5BC6"/>
    <w:rsid w:val="008F7868"/>
    <w:rsid w:val="00905B65"/>
    <w:rsid w:val="00906955"/>
    <w:rsid w:val="00912F49"/>
    <w:rsid w:val="00915737"/>
    <w:rsid w:val="00915DA2"/>
    <w:rsid w:val="00917EEE"/>
    <w:rsid w:val="0092186B"/>
    <w:rsid w:val="00924B71"/>
    <w:rsid w:val="00927A1D"/>
    <w:rsid w:val="00931F1E"/>
    <w:rsid w:val="00934C29"/>
    <w:rsid w:val="0094158C"/>
    <w:rsid w:val="0094410B"/>
    <w:rsid w:val="0094653C"/>
    <w:rsid w:val="009466B6"/>
    <w:rsid w:val="009476A7"/>
    <w:rsid w:val="00951DBF"/>
    <w:rsid w:val="00951FAB"/>
    <w:rsid w:val="009536A0"/>
    <w:rsid w:val="00953B01"/>
    <w:rsid w:val="00967138"/>
    <w:rsid w:val="009678EE"/>
    <w:rsid w:val="00970ED9"/>
    <w:rsid w:val="009720B1"/>
    <w:rsid w:val="009728B9"/>
    <w:rsid w:val="00972B60"/>
    <w:rsid w:val="00975C94"/>
    <w:rsid w:val="00984424"/>
    <w:rsid w:val="00984439"/>
    <w:rsid w:val="00985EE9"/>
    <w:rsid w:val="009861B9"/>
    <w:rsid w:val="00991A3F"/>
    <w:rsid w:val="00996EAB"/>
    <w:rsid w:val="009A0B0B"/>
    <w:rsid w:val="009A5083"/>
    <w:rsid w:val="009B11BB"/>
    <w:rsid w:val="009B6177"/>
    <w:rsid w:val="009C059D"/>
    <w:rsid w:val="009C420E"/>
    <w:rsid w:val="009C6C6E"/>
    <w:rsid w:val="009C7C87"/>
    <w:rsid w:val="009D1A49"/>
    <w:rsid w:val="009D5A20"/>
    <w:rsid w:val="009D5ADE"/>
    <w:rsid w:val="009D5CEB"/>
    <w:rsid w:val="009D7A5A"/>
    <w:rsid w:val="009E1197"/>
    <w:rsid w:val="009E5DAB"/>
    <w:rsid w:val="009F1419"/>
    <w:rsid w:val="009F15AD"/>
    <w:rsid w:val="009F30B3"/>
    <w:rsid w:val="009F32BD"/>
    <w:rsid w:val="009F32DC"/>
    <w:rsid w:val="009F52A6"/>
    <w:rsid w:val="009F55EF"/>
    <w:rsid w:val="00A03617"/>
    <w:rsid w:val="00A07E26"/>
    <w:rsid w:val="00A11285"/>
    <w:rsid w:val="00A123D2"/>
    <w:rsid w:val="00A1336E"/>
    <w:rsid w:val="00A23A44"/>
    <w:rsid w:val="00A24983"/>
    <w:rsid w:val="00A27251"/>
    <w:rsid w:val="00A335C0"/>
    <w:rsid w:val="00A33CE1"/>
    <w:rsid w:val="00A36193"/>
    <w:rsid w:val="00A36337"/>
    <w:rsid w:val="00A36EB5"/>
    <w:rsid w:val="00A454D1"/>
    <w:rsid w:val="00A45EA3"/>
    <w:rsid w:val="00A4661A"/>
    <w:rsid w:val="00A46847"/>
    <w:rsid w:val="00A5227C"/>
    <w:rsid w:val="00A54A25"/>
    <w:rsid w:val="00A5557C"/>
    <w:rsid w:val="00A57163"/>
    <w:rsid w:val="00A614D6"/>
    <w:rsid w:val="00A62929"/>
    <w:rsid w:val="00A65DF8"/>
    <w:rsid w:val="00A668DB"/>
    <w:rsid w:val="00A75592"/>
    <w:rsid w:val="00A76939"/>
    <w:rsid w:val="00A7702C"/>
    <w:rsid w:val="00A801E3"/>
    <w:rsid w:val="00A8154D"/>
    <w:rsid w:val="00A81F91"/>
    <w:rsid w:val="00A8342E"/>
    <w:rsid w:val="00A835F0"/>
    <w:rsid w:val="00A854AD"/>
    <w:rsid w:val="00A8578A"/>
    <w:rsid w:val="00A9247B"/>
    <w:rsid w:val="00AA01BB"/>
    <w:rsid w:val="00AA0D54"/>
    <w:rsid w:val="00AA1C85"/>
    <w:rsid w:val="00AB45E5"/>
    <w:rsid w:val="00AB7A66"/>
    <w:rsid w:val="00AC1D50"/>
    <w:rsid w:val="00AC408D"/>
    <w:rsid w:val="00AD1186"/>
    <w:rsid w:val="00AD5953"/>
    <w:rsid w:val="00AE17B0"/>
    <w:rsid w:val="00AE20A3"/>
    <w:rsid w:val="00AE2406"/>
    <w:rsid w:val="00AE3CAC"/>
    <w:rsid w:val="00AE43F8"/>
    <w:rsid w:val="00AE448D"/>
    <w:rsid w:val="00AF086A"/>
    <w:rsid w:val="00AF142D"/>
    <w:rsid w:val="00AF16A5"/>
    <w:rsid w:val="00AF17F0"/>
    <w:rsid w:val="00AF37D8"/>
    <w:rsid w:val="00B029B7"/>
    <w:rsid w:val="00B10158"/>
    <w:rsid w:val="00B125D6"/>
    <w:rsid w:val="00B14780"/>
    <w:rsid w:val="00B21C59"/>
    <w:rsid w:val="00B22777"/>
    <w:rsid w:val="00B25BDF"/>
    <w:rsid w:val="00B3024D"/>
    <w:rsid w:val="00B33AA2"/>
    <w:rsid w:val="00B343D3"/>
    <w:rsid w:val="00B4030B"/>
    <w:rsid w:val="00B41AB4"/>
    <w:rsid w:val="00B43EA2"/>
    <w:rsid w:val="00B45676"/>
    <w:rsid w:val="00B45A21"/>
    <w:rsid w:val="00B555AD"/>
    <w:rsid w:val="00B57CE5"/>
    <w:rsid w:val="00B60876"/>
    <w:rsid w:val="00B64975"/>
    <w:rsid w:val="00B65267"/>
    <w:rsid w:val="00B67E4F"/>
    <w:rsid w:val="00B715ED"/>
    <w:rsid w:val="00B74828"/>
    <w:rsid w:val="00B74A46"/>
    <w:rsid w:val="00B74F19"/>
    <w:rsid w:val="00B80C05"/>
    <w:rsid w:val="00B83052"/>
    <w:rsid w:val="00B856D5"/>
    <w:rsid w:val="00B95067"/>
    <w:rsid w:val="00B95362"/>
    <w:rsid w:val="00B96E7A"/>
    <w:rsid w:val="00BA5342"/>
    <w:rsid w:val="00BB0859"/>
    <w:rsid w:val="00BB5AE1"/>
    <w:rsid w:val="00BC4BE0"/>
    <w:rsid w:val="00BC55E9"/>
    <w:rsid w:val="00BD6D24"/>
    <w:rsid w:val="00BD71C7"/>
    <w:rsid w:val="00BD745E"/>
    <w:rsid w:val="00BE2FEF"/>
    <w:rsid w:val="00BE4217"/>
    <w:rsid w:val="00BE767C"/>
    <w:rsid w:val="00BF0976"/>
    <w:rsid w:val="00BF0DA3"/>
    <w:rsid w:val="00BF57F2"/>
    <w:rsid w:val="00BF61F2"/>
    <w:rsid w:val="00BF71CB"/>
    <w:rsid w:val="00BF79E2"/>
    <w:rsid w:val="00C02C37"/>
    <w:rsid w:val="00C0461F"/>
    <w:rsid w:val="00C07F18"/>
    <w:rsid w:val="00C137FD"/>
    <w:rsid w:val="00C158B9"/>
    <w:rsid w:val="00C15E36"/>
    <w:rsid w:val="00C2008E"/>
    <w:rsid w:val="00C212C8"/>
    <w:rsid w:val="00C2166B"/>
    <w:rsid w:val="00C2199B"/>
    <w:rsid w:val="00C24BC4"/>
    <w:rsid w:val="00C2630A"/>
    <w:rsid w:val="00C26AF6"/>
    <w:rsid w:val="00C301CA"/>
    <w:rsid w:val="00C30E1B"/>
    <w:rsid w:val="00C32CEC"/>
    <w:rsid w:val="00C3472D"/>
    <w:rsid w:val="00C356DF"/>
    <w:rsid w:val="00C35917"/>
    <w:rsid w:val="00C369BE"/>
    <w:rsid w:val="00C37947"/>
    <w:rsid w:val="00C416B5"/>
    <w:rsid w:val="00C41F00"/>
    <w:rsid w:val="00C429CB"/>
    <w:rsid w:val="00C4550E"/>
    <w:rsid w:val="00C477BA"/>
    <w:rsid w:val="00C47F5F"/>
    <w:rsid w:val="00C515AE"/>
    <w:rsid w:val="00C5670D"/>
    <w:rsid w:val="00C61FCD"/>
    <w:rsid w:val="00C638CC"/>
    <w:rsid w:val="00C63B15"/>
    <w:rsid w:val="00C63C30"/>
    <w:rsid w:val="00C719E1"/>
    <w:rsid w:val="00C86BF9"/>
    <w:rsid w:val="00C93FB4"/>
    <w:rsid w:val="00C94991"/>
    <w:rsid w:val="00CA254D"/>
    <w:rsid w:val="00CA3170"/>
    <w:rsid w:val="00CA4D83"/>
    <w:rsid w:val="00CB12E3"/>
    <w:rsid w:val="00CD3EC2"/>
    <w:rsid w:val="00CD447C"/>
    <w:rsid w:val="00CD4984"/>
    <w:rsid w:val="00CD53E7"/>
    <w:rsid w:val="00CD5E40"/>
    <w:rsid w:val="00CD7671"/>
    <w:rsid w:val="00CE176C"/>
    <w:rsid w:val="00CE192A"/>
    <w:rsid w:val="00CE5F57"/>
    <w:rsid w:val="00CE6A23"/>
    <w:rsid w:val="00CF2484"/>
    <w:rsid w:val="00CF2A0B"/>
    <w:rsid w:val="00CF4A00"/>
    <w:rsid w:val="00D07D16"/>
    <w:rsid w:val="00D13D03"/>
    <w:rsid w:val="00D146AD"/>
    <w:rsid w:val="00D16028"/>
    <w:rsid w:val="00D204A3"/>
    <w:rsid w:val="00D257FE"/>
    <w:rsid w:val="00D258E4"/>
    <w:rsid w:val="00D31248"/>
    <w:rsid w:val="00D3548B"/>
    <w:rsid w:val="00D52183"/>
    <w:rsid w:val="00D54C52"/>
    <w:rsid w:val="00D57897"/>
    <w:rsid w:val="00D64CE2"/>
    <w:rsid w:val="00D702A8"/>
    <w:rsid w:val="00D74260"/>
    <w:rsid w:val="00D7594D"/>
    <w:rsid w:val="00D81695"/>
    <w:rsid w:val="00D8376A"/>
    <w:rsid w:val="00D86C30"/>
    <w:rsid w:val="00D91377"/>
    <w:rsid w:val="00D92E8F"/>
    <w:rsid w:val="00D974F8"/>
    <w:rsid w:val="00DA11D0"/>
    <w:rsid w:val="00DA331A"/>
    <w:rsid w:val="00DA3764"/>
    <w:rsid w:val="00DA3870"/>
    <w:rsid w:val="00DA38EA"/>
    <w:rsid w:val="00DA507C"/>
    <w:rsid w:val="00DB0B2A"/>
    <w:rsid w:val="00DB19E7"/>
    <w:rsid w:val="00DB32F6"/>
    <w:rsid w:val="00DB6B0F"/>
    <w:rsid w:val="00DC1831"/>
    <w:rsid w:val="00DC2202"/>
    <w:rsid w:val="00DC4855"/>
    <w:rsid w:val="00DC63F7"/>
    <w:rsid w:val="00DD25D0"/>
    <w:rsid w:val="00DD3603"/>
    <w:rsid w:val="00DD40EA"/>
    <w:rsid w:val="00DD40FB"/>
    <w:rsid w:val="00DD5645"/>
    <w:rsid w:val="00DE215D"/>
    <w:rsid w:val="00DE24C8"/>
    <w:rsid w:val="00DE3A9E"/>
    <w:rsid w:val="00DF2891"/>
    <w:rsid w:val="00DF75AA"/>
    <w:rsid w:val="00DF7C8A"/>
    <w:rsid w:val="00E0094A"/>
    <w:rsid w:val="00E02015"/>
    <w:rsid w:val="00E0440B"/>
    <w:rsid w:val="00E0492E"/>
    <w:rsid w:val="00E06D8C"/>
    <w:rsid w:val="00E12795"/>
    <w:rsid w:val="00E12808"/>
    <w:rsid w:val="00E17871"/>
    <w:rsid w:val="00E23623"/>
    <w:rsid w:val="00E23CFB"/>
    <w:rsid w:val="00E2411A"/>
    <w:rsid w:val="00E31A82"/>
    <w:rsid w:val="00E374A7"/>
    <w:rsid w:val="00E4051B"/>
    <w:rsid w:val="00E44135"/>
    <w:rsid w:val="00E45A17"/>
    <w:rsid w:val="00E503CD"/>
    <w:rsid w:val="00E5187A"/>
    <w:rsid w:val="00E51C87"/>
    <w:rsid w:val="00E6262F"/>
    <w:rsid w:val="00E674CC"/>
    <w:rsid w:val="00E67C4F"/>
    <w:rsid w:val="00E7012C"/>
    <w:rsid w:val="00E71A17"/>
    <w:rsid w:val="00E72896"/>
    <w:rsid w:val="00E73BFF"/>
    <w:rsid w:val="00E807F1"/>
    <w:rsid w:val="00E815CA"/>
    <w:rsid w:val="00E83E93"/>
    <w:rsid w:val="00E85E82"/>
    <w:rsid w:val="00E90352"/>
    <w:rsid w:val="00E91AB7"/>
    <w:rsid w:val="00E94DA5"/>
    <w:rsid w:val="00E976E2"/>
    <w:rsid w:val="00E978E0"/>
    <w:rsid w:val="00EA1556"/>
    <w:rsid w:val="00EA2F56"/>
    <w:rsid w:val="00EA345F"/>
    <w:rsid w:val="00EA59C9"/>
    <w:rsid w:val="00EA7C2D"/>
    <w:rsid w:val="00EB0860"/>
    <w:rsid w:val="00EB28A0"/>
    <w:rsid w:val="00EB2B8F"/>
    <w:rsid w:val="00EB4599"/>
    <w:rsid w:val="00EB64AA"/>
    <w:rsid w:val="00ED25D1"/>
    <w:rsid w:val="00ED50FC"/>
    <w:rsid w:val="00ED52CB"/>
    <w:rsid w:val="00ED551E"/>
    <w:rsid w:val="00ED69A2"/>
    <w:rsid w:val="00EE0950"/>
    <w:rsid w:val="00EE1DD9"/>
    <w:rsid w:val="00EE4A85"/>
    <w:rsid w:val="00EE50E9"/>
    <w:rsid w:val="00EE6E16"/>
    <w:rsid w:val="00EF6871"/>
    <w:rsid w:val="00F00E20"/>
    <w:rsid w:val="00F04CC4"/>
    <w:rsid w:val="00F076A3"/>
    <w:rsid w:val="00F1378B"/>
    <w:rsid w:val="00F13A4B"/>
    <w:rsid w:val="00F13D2A"/>
    <w:rsid w:val="00F1428D"/>
    <w:rsid w:val="00F149A4"/>
    <w:rsid w:val="00F20DE4"/>
    <w:rsid w:val="00F23711"/>
    <w:rsid w:val="00F27167"/>
    <w:rsid w:val="00F334B9"/>
    <w:rsid w:val="00F34BE2"/>
    <w:rsid w:val="00F37CE4"/>
    <w:rsid w:val="00F42240"/>
    <w:rsid w:val="00F4321A"/>
    <w:rsid w:val="00F501B3"/>
    <w:rsid w:val="00F65E8D"/>
    <w:rsid w:val="00F67139"/>
    <w:rsid w:val="00F70938"/>
    <w:rsid w:val="00F734C3"/>
    <w:rsid w:val="00F7654B"/>
    <w:rsid w:val="00F76C08"/>
    <w:rsid w:val="00F80767"/>
    <w:rsid w:val="00F82731"/>
    <w:rsid w:val="00F84CCE"/>
    <w:rsid w:val="00F94326"/>
    <w:rsid w:val="00F9622C"/>
    <w:rsid w:val="00FA04CA"/>
    <w:rsid w:val="00FA344D"/>
    <w:rsid w:val="00FA3CA6"/>
    <w:rsid w:val="00FB40CB"/>
    <w:rsid w:val="00FB44F6"/>
    <w:rsid w:val="00FC2C27"/>
    <w:rsid w:val="00FC54E6"/>
    <w:rsid w:val="00FC5CE2"/>
    <w:rsid w:val="00FD209A"/>
    <w:rsid w:val="00FD7FE2"/>
    <w:rsid w:val="00FE6011"/>
    <w:rsid w:val="00FF033A"/>
    <w:rsid w:val="00FF4BA8"/>
    <w:rsid w:val="00FF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47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355D"/>
    <w:pPr>
      <w:spacing w:after="120"/>
    </w:pPr>
    <w:rPr>
      <w:sz w:val="22"/>
      <w:szCs w:val="22"/>
      <w:lang w:val="en-GB" w:eastAsia="en-US"/>
    </w:rPr>
  </w:style>
  <w:style w:type="paragraph" w:styleId="Heading1">
    <w:name w:val="heading 1"/>
    <w:basedOn w:val="Normal"/>
    <w:next w:val="Normal"/>
    <w:link w:val="Heading1Char"/>
    <w:uiPriority w:val="9"/>
    <w:qFormat/>
    <w:rsid w:val="00094D44"/>
    <w:pPr>
      <w:keepNext/>
      <w:widowControl w:val="0"/>
      <w:numPr>
        <w:numId w:val="1"/>
      </w:numPr>
      <w:spacing w:before="480"/>
      <w:ind w:left="431" w:hanging="431"/>
      <w:outlineLvl w:val="0"/>
    </w:pPr>
    <w:rPr>
      <w:rFonts w:eastAsia="Times New Roman" w:cs="Calibri"/>
      <w:b/>
      <w:bCs/>
      <w:sz w:val="28"/>
      <w:szCs w:val="28"/>
    </w:rPr>
  </w:style>
  <w:style w:type="paragraph" w:styleId="Heading2">
    <w:name w:val="heading 2"/>
    <w:basedOn w:val="Heading1"/>
    <w:next w:val="Normal"/>
    <w:link w:val="Heading2Char"/>
    <w:uiPriority w:val="9"/>
    <w:qFormat/>
    <w:rsid w:val="0029355D"/>
    <w:pPr>
      <w:numPr>
        <w:ilvl w:val="1"/>
      </w:numPr>
      <w:spacing w:before="200"/>
      <w:outlineLvl w:val="1"/>
    </w:pPr>
    <w:rPr>
      <w:rFonts w:cs="Times New Roman"/>
      <w:bCs w:val="0"/>
      <w:sz w:val="24"/>
      <w:szCs w:val="24"/>
    </w:rPr>
  </w:style>
  <w:style w:type="paragraph" w:styleId="Heading3">
    <w:name w:val="heading 3"/>
    <w:basedOn w:val="Normal"/>
    <w:next w:val="Normal"/>
    <w:link w:val="Heading3Char"/>
    <w:uiPriority w:val="9"/>
    <w:qFormat/>
    <w:rsid w:val="00303E05"/>
    <w:pPr>
      <w:keepNext/>
      <w:keepLines/>
      <w:numPr>
        <w:ilvl w:val="2"/>
        <w:numId w:val="1"/>
      </w:numPr>
      <w:spacing w:before="200"/>
      <w:ind w:left="1094"/>
      <w:outlineLvl w:val="2"/>
    </w:pPr>
    <w:rPr>
      <w:rFonts w:eastAsia="Times New Roman"/>
      <w:b/>
      <w:bCs/>
    </w:rPr>
  </w:style>
  <w:style w:type="paragraph" w:styleId="Heading4">
    <w:name w:val="heading 4"/>
    <w:basedOn w:val="Normal"/>
    <w:next w:val="Normal"/>
    <w:link w:val="Heading4Char"/>
    <w:uiPriority w:val="9"/>
    <w:qFormat/>
    <w:rsid w:val="00CE5F57"/>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CE5F57"/>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CE5F57"/>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CE5F57"/>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CE5F57"/>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CE5F57"/>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uiPriority w:val="59"/>
    <w:rsid w:val="00600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emiHidden/>
    <w:rsid w:val="00600D4E"/>
  </w:style>
  <w:style w:type="character" w:styleId="Hyperlink">
    <w:name w:val="Hyperlink"/>
    <w:uiPriority w:val="99"/>
    <w:unhideWhenUsed/>
    <w:rsid w:val="00600D4E"/>
    <w:rPr>
      <w:color w:val="0000FF"/>
      <w:u w:val="single"/>
    </w:rPr>
  </w:style>
  <w:style w:type="character" w:customStyle="1" w:styleId="Heading1Char">
    <w:name w:val="Heading 1 Char"/>
    <w:link w:val="Heading1"/>
    <w:uiPriority w:val="9"/>
    <w:rsid w:val="00094D44"/>
    <w:rPr>
      <w:rFonts w:eastAsia="Times New Roman" w:cs="Calibri"/>
      <w:b/>
      <w:bCs/>
      <w:sz w:val="28"/>
      <w:szCs w:val="28"/>
      <w:lang w:val="en-GB" w:eastAsia="en-US"/>
    </w:rPr>
  </w:style>
  <w:style w:type="character" w:customStyle="1" w:styleId="Heading2Char">
    <w:name w:val="Heading 2 Char"/>
    <w:link w:val="Heading2"/>
    <w:uiPriority w:val="9"/>
    <w:rsid w:val="0029355D"/>
    <w:rPr>
      <w:rFonts w:eastAsia="Times New Roman"/>
      <w:b/>
      <w:sz w:val="24"/>
      <w:szCs w:val="24"/>
      <w:lang w:val="en-GB" w:eastAsia="en-US"/>
    </w:rPr>
  </w:style>
  <w:style w:type="paragraph" w:styleId="TOC1">
    <w:name w:val="toc 1"/>
    <w:basedOn w:val="Normal"/>
    <w:next w:val="Normal"/>
    <w:autoRedefine/>
    <w:uiPriority w:val="39"/>
    <w:unhideWhenUsed/>
    <w:rsid w:val="0001780A"/>
    <w:pPr>
      <w:tabs>
        <w:tab w:val="left" w:pos="440"/>
        <w:tab w:val="right" w:leader="underscore" w:pos="9017"/>
      </w:tabs>
      <w:spacing w:before="120"/>
    </w:pPr>
    <w:rPr>
      <w:rFonts w:cs="Calibri"/>
      <w:bCs/>
      <w:iCs/>
      <w:noProof/>
      <w:szCs w:val="24"/>
    </w:rPr>
  </w:style>
  <w:style w:type="paragraph" w:styleId="TOC2">
    <w:name w:val="toc 2"/>
    <w:basedOn w:val="Normal"/>
    <w:next w:val="Normal"/>
    <w:autoRedefine/>
    <w:uiPriority w:val="39"/>
    <w:unhideWhenUsed/>
    <w:rsid w:val="0001780A"/>
    <w:pPr>
      <w:spacing w:before="120"/>
      <w:ind w:left="220"/>
    </w:pPr>
    <w:rPr>
      <w:rFonts w:cs="Calibri"/>
      <w:bCs/>
    </w:rPr>
  </w:style>
  <w:style w:type="paragraph" w:styleId="TOC3">
    <w:name w:val="toc 3"/>
    <w:basedOn w:val="Normal"/>
    <w:next w:val="Normal"/>
    <w:autoRedefine/>
    <w:uiPriority w:val="39"/>
    <w:unhideWhenUsed/>
    <w:rsid w:val="0001780A"/>
    <w:pPr>
      <w:ind w:left="440"/>
    </w:pPr>
    <w:rPr>
      <w:rFonts w:cs="Calibri"/>
      <w:szCs w:val="20"/>
    </w:rPr>
  </w:style>
  <w:style w:type="paragraph" w:styleId="TOC4">
    <w:name w:val="toc 4"/>
    <w:basedOn w:val="Normal"/>
    <w:next w:val="Normal"/>
    <w:autoRedefine/>
    <w:uiPriority w:val="39"/>
    <w:unhideWhenUsed/>
    <w:rsid w:val="00CE5F57"/>
    <w:pPr>
      <w:ind w:left="660"/>
    </w:pPr>
    <w:rPr>
      <w:rFonts w:cs="Calibri"/>
      <w:sz w:val="20"/>
      <w:szCs w:val="20"/>
    </w:rPr>
  </w:style>
  <w:style w:type="paragraph" w:styleId="TOC5">
    <w:name w:val="toc 5"/>
    <w:basedOn w:val="Normal"/>
    <w:next w:val="Normal"/>
    <w:autoRedefine/>
    <w:uiPriority w:val="39"/>
    <w:unhideWhenUsed/>
    <w:rsid w:val="00CE5F57"/>
    <w:pPr>
      <w:ind w:left="880"/>
    </w:pPr>
    <w:rPr>
      <w:rFonts w:cs="Calibri"/>
      <w:sz w:val="20"/>
      <w:szCs w:val="20"/>
    </w:rPr>
  </w:style>
  <w:style w:type="paragraph" w:styleId="TOC6">
    <w:name w:val="toc 6"/>
    <w:basedOn w:val="Normal"/>
    <w:next w:val="Normal"/>
    <w:autoRedefine/>
    <w:uiPriority w:val="39"/>
    <w:unhideWhenUsed/>
    <w:rsid w:val="00CE5F57"/>
    <w:pPr>
      <w:ind w:left="1100"/>
    </w:pPr>
    <w:rPr>
      <w:rFonts w:cs="Calibri"/>
      <w:sz w:val="20"/>
      <w:szCs w:val="20"/>
    </w:rPr>
  </w:style>
  <w:style w:type="paragraph" w:styleId="TOC7">
    <w:name w:val="toc 7"/>
    <w:basedOn w:val="Normal"/>
    <w:next w:val="Normal"/>
    <w:autoRedefine/>
    <w:uiPriority w:val="39"/>
    <w:unhideWhenUsed/>
    <w:rsid w:val="00CE5F57"/>
    <w:pPr>
      <w:ind w:left="1320"/>
    </w:pPr>
    <w:rPr>
      <w:rFonts w:cs="Calibri"/>
      <w:sz w:val="20"/>
      <w:szCs w:val="20"/>
    </w:rPr>
  </w:style>
  <w:style w:type="paragraph" w:styleId="TOC8">
    <w:name w:val="toc 8"/>
    <w:basedOn w:val="Normal"/>
    <w:next w:val="Normal"/>
    <w:autoRedefine/>
    <w:uiPriority w:val="39"/>
    <w:unhideWhenUsed/>
    <w:rsid w:val="00CE5F57"/>
    <w:pPr>
      <w:ind w:left="1540"/>
    </w:pPr>
    <w:rPr>
      <w:rFonts w:cs="Calibri"/>
      <w:sz w:val="20"/>
      <w:szCs w:val="20"/>
    </w:rPr>
  </w:style>
  <w:style w:type="paragraph" w:styleId="TOC9">
    <w:name w:val="toc 9"/>
    <w:basedOn w:val="Normal"/>
    <w:next w:val="Normal"/>
    <w:autoRedefine/>
    <w:uiPriority w:val="39"/>
    <w:unhideWhenUsed/>
    <w:rsid w:val="00CE5F57"/>
    <w:pPr>
      <w:ind w:left="1760"/>
    </w:pPr>
    <w:rPr>
      <w:rFonts w:cs="Calibri"/>
      <w:sz w:val="20"/>
      <w:szCs w:val="20"/>
    </w:rPr>
  </w:style>
  <w:style w:type="character" w:customStyle="1" w:styleId="Heading3Char">
    <w:name w:val="Heading 3 Char"/>
    <w:link w:val="Heading3"/>
    <w:uiPriority w:val="9"/>
    <w:rsid w:val="00303E05"/>
    <w:rPr>
      <w:rFonts w:eastAsia="Times New Roman"/>
      <w:b/>
      <w:bCs/>
      <w:sz w:val="22"/>
      <w:szCs w:val="22"/>
      <w:lang w:val="en-GB" w:eastAsia="en-US"/>
    </w:rPr>
  </w:style>
  <w:style w:type="character" w:customStyle="1" w:styleId="Heading4Char">
    <w:name w:val="Heading 4 Char"/>
    <w:link w:val="Heading4"/>
    <w:uiPriority w:val="9"/>
    <w:rsid w:val="00CE5F57"/>
    <w:rPr>
      <w:rFonts w:ascii="Cambria" w:eastAsia="Times New Roman" w:hAnsi="Cambria"/>
      <w:b/>
      <w:bCs/>
      <w:i/>
      <w:iCs/>
      <w:color w:val="4F81BD"/>
      <w:sz w:val="22"/>
      <w:szCs w:val="22"/>
      <w:lang w:val="en-GB" w:eastAsia="en-US"/>
    </w:rPr>
  </w:style>
  <w:style w:type="character" w:customStyle="1" w:styleId="Heading5Char">
    <w:name w:val="Heading 5 Char"/>
    <w:link w:val="Heading5"/>
    <w:uiPriority w:val="9"/>
    <w:rsid w:val="00CE5F57"/>
    <w:rPr>
      <w:rFonts w:ascii="Cambria" w:eastAsia="Times New Roman" w:hAnsi="Cambria"/>
      <w:color w:val="243F60"/>
      <w:sz w:val="22"/>
      <w:szCs w:val="22"/>
      <w:lang w:val="en-GB" w:eastAsia="en-US"/>
    </w:rPr>
  </w:style>
  <w:style w:type="character" w:customStyle="1" w:styleId="Heading6Char">
    <w:name w:val="Heading 6 Char"/>
    <w:link w:val="Heading6"/>
    <w:uiPriority w:val="9"/>
    <w:rsid w:val="00CE5F57"/>
    <w:rPr>
      <w:rFonts w:ascii="Cambria" w:eastAsia="Times New Roman" w:hAnsi="Cambria"/>
      <w:i/>
      <w:iCs/>
      <w:color w:val="243F60"/>
      <w:sz w:val="22"/>
      <w:szCs w:val="22"/>
      <w:lang w:val="en-GB" w:eastAsia="en-US"/>
    </w:rPr>
  </w:style>
  <w:style w:type="character" w:customStyle="1" w:styleId="Heading7Char">
    <w:name w:val="Heading 7 Char"/>
    <w:link w:val="Heading7"/>
    <w:uiPriority w:val="9"/>
    <w:rsid w:val="00CE5F57"/>
    <w:rPr>
      <w:rFonts w:ascii="Cambria" w:eastAsia="Times New Roman" w:hAnsi="Cambria"/>
      <w:i/>
      <w:iCs/>
      <w:color w:val="404040"/>
      <w:sz w:val="22"/>
      <w:szCs w:val="22"/>
      <w:lang w:val="en-GB" w:eastAsia="en-US"/>
    </w:rPr>
  </w:style>
  <w:style w:type="character" w:customStyle="1" w:styleId="Heading8Char">
    <w:name w:val="Heading 8 Char"/>
    <w:link w:val="Heading8"/>
    <w:uiPriority w:val="9"/>
    <w:rsid w:val="00CE5F57"/>
    <w:rPr>
      <w:rFonts w:ascii="Cambria" w:eastAsia="Times New Roman" w:hAnsi="Cambria"/>
      <w:color w:val="404040"/>
      <w:lang w:val="en-GB" w:eastAsia="en-US"/>
    </w:rPr>
  </w:style>
  <w:style w:type="character" w:customStyle="1" w:styleId="Heading9Char">
    <w:name w:val="Heading 9 Char"/>
    <w:link w:val="Heading9"/>
    <w:uiPriority w:val="9"/>
    <w:rsid w:val="00CE5F57"/>
    <w:rPr>
      <w:rFonts w:ascii="Cambria" w:eastAsia="Times New Roman" w:hAnsi="Cambria"/>
      <w:i/>
      <w:iCs/>
      <w:color w:val="404040"/>
      <w:lang w:val="en-GB" w:eastAsia="en-US"/>
    </w:rPr>
  </w:style>
  <w:style w:type="paragraph" w:styleId="ListParagraph">
    <w:name w:val="List Paragraph"/>
    <w:basedOn w:val="Normal"/>
    <w:link w:val="ListParagraphChar"/>
    <w:uiPriority w:val="99"/>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link w:val="Bullit"/>
    <w:rsid w:val="00CD5E40"/>
    <w:rPr>
      <w:sz w:val="22"/>
      <w:szCs w:val="22"/>
      <w:lang w:val="en-GB" w:eastAsia="en-US"/>
    </w:rPr>
  </w:style>
  <w:style w:type="paragraph" w:styleId="NoSpacing">
    <w:name w:val="No Spacing"/>
    <w:link w:val="NoSpacingChar"/>
    <w:uiPriority w:val="1"/>
    <w:qFormat/>
    <w:rsid w:val="00017434"/>
    <w:rPr>
      <w:sz w:val="22"/>
      <w:szCs w:val="22"/>
      <w:lang w:val="en-GB" w:eastAsia="en-US"/>
    </w:rPr>
  </w:style>
  <w:style w:type="character" w:styleId="FollowedHyperlink">
    <w:name w:val="FollowedHyperlink"/>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link w:val="FootnoteText"/>
    <w:semiHidden/>
    <w:rsid w:val="00CD447C"/>
    <w:rPr>
      <w:rFonts w:ascii="Arial" w:eastAsia="Times New Roman" w:hAnsi="Arial"/>
      <w:lang w:eastAsia="en-US"/>
    </w:rPr>
  </w:style>
  <w:style w:type="character" w:styleId="FootnoteReference">
    <w:name w:val="footnote reference"/>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link w:val="PlainText"/>
    <w:uiPriority w:val="99"/>
    <w:rsid w:val="003F796A"/>
    <w:rPr>
      <w:rFonts w:ascii="Consolas" w:eastAsia="Calibri" w:hAnsi="Consolas" w:cs="Times New Roman"/>
      <w:sz w:val="21"/>
      <w:szCs w:val="21"/>
      <w:lang w:eastAsia="en-US"/>
    </w:rPr>
  </w:style>
  <w:style w:type="character" w:styleId="CommentReference">
    <w:name w:val="annotation reference"/>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link w:val="BalloonText"/>
    <w:uiPriority w:val="99"/>
    <w:semiHidden/>
    <w:rsid w:val="00146F96"/>
    <w:rPr>
      <w:rFonts w:ascii="Tahoma" w:hAnsi="Tahoma" w:cs="Tahoma"/>
      <w:sz w:val="16"/>
      <w:szCs w:val="16"/>
      <w:lang w:eastAsia="en-US"/>
    </w:rPr>
  </w:style>
  <w:style w:type="character" w:customStyle="1" w:styleId="StyleCalibri">
    <w:name w:val="Style Calibri"/>
    <w:semiHidden/>
    <w:rsid w:val="003A274D"/>
    <w:rPr>
      <w:rFonts w:ascii="Calibri" w:hAnsi="Calibri" w:cs="Times New Roman"/>
      <w:sz w:val="22"/>
    </w:rPr>
  </w:style>
  <w:style w:type="paragraph" w:customStyle="1" w:styleId="BodyText1">
    <w:name w:val="Body Text1"/>
    <w:basedOn w:val="Normal"/>
    <w:rsid w:val="006D735B"/>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0"/>
    </w:pPr>
    <w:rPr>
      <w:rFonts w:eastAsia="Times New Roman"/>
      <w:szCs w:val="24"/>
    </w:rPr>
  </w:style>
  <w:style w:type="character" w:customStyle="1" w:styleId="NoSpacingChar">
    <w:name w:val="No Spacing Char"/>
    <w:link w:val="NoSpacing"/>
    <w:uiPriority w:val="1"/>
    <w:rsid w:val="001F7E8D"/>
    <w:rPr>
      <w:sz w:val="22"/>
      <w:szCs w:val="22"/>
      <w:lang w:val="en-GB" w:eastAsia="en-US" w:bidi="ar-SA"/>
    </w:rPr>
  </w:style>
  <w:style w:type="paragraph" w:styleId="NormalWeb">
    <w:name w:val="Normal (Web)"/>
    <w:basedOn w:val="Normal"/>
    <w:uiPriority w:val="99"/>
    <w:semiHidden/>
    <w:unhideWhenUsed/>
    <w:rsid w:val="00284156"/>
    <w:pPr>
      <w:spacing w:before="100" w:beforeAutospacing="1" w:after="100" w:afterAutospacing="1"/>
    </w:pPr>
    <w:rPr>
      <w:rFonts w:ascii="Times New Roma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069">
      <w:bodyDiv w:val="1"/>
      <w:marLeft w:val="0"/>
      <w:marRight w:val="0"/>
      <w:marTop w:val="0"/>
      <w:marBottom w:val="0"/>
      <w:divBdr>
        <w:top w:val="none" w:sz="0" w:space="0" w:color="auto"/>
        <w:left w:val="none" w:sz="0" w:space="0" w:color="auto"/>
        <w:bottom w:val="none" w:sz="0" w:space="0" w:color="auto"/>
        <w:right w:val="none" w:sz="0" w:space="0" w:color="auto"/>
      </w:divBdr>
    </w:div>
    <w:div w:id="274824020">
      <w:bodyDiv w:val="1"/>
      <w:marLeft w:val="0"/>
      <w:marRight w:val="0"/>
      <w:marTop w:val="0"/>
      <w:marBottom w:val="0"/>
      <w:divBdr>
        <w:top w:val="none" w:sz="0" w:space="0" w:color="auto"/>
        <w:left w:val="none" w:sz="0" w:space="0" w:color="auto"/>
        <w:bottom w:val="none" w:sz="0" w:space="0" w:color="auto"/>
        <w:right w:val="none" w:sz="0" w:space="0" w:color="auto"/>
      </w:divBdr>
    </w:div>
    <w:div w:id="284386959">
      <w:bodyDiv w:val="1"/>
      <w:marLeft w:val="0"/>
      <w:marRight w:val="0"/>
      <w:marTop w:val="0"/>
      <w:marBottom w:val="0"/>
      <w:divBdr>
        <w:top w:val="none" w:sz="0" w:space="0" w:color="auto"/>
        <w:left w:val="none" w:sz="0" w:space="0" w:color="auto"/>
        <w:bottom w:val="none" w:sz="0" w:space="0" w:color="auto"/>
        <w:right w:val="none" w:sz="0" w:space="0" w:color="auto"/>
      </w:divBdr>
    </w:div>
    <w:div w:id="629745454">
      <w:bodyDiv w:val="1"/>
      <w:marLeft w:val="0"/>
      <w:marRight w:val="0"/>
      <w:marTop w:val="0"/>
      <w:marBottom w:val="0"/>
      <w:divBdr>
        <w:top w:val="none" w:sz="0" w:space="0" w:color="auto"/>
        <w:left w:val="none" w:sz="0" w:space="0" w:color="auto"/>
        <w:bottom w:val="none" w:sz="0" w:space="0" w:color="auto"/>
        <w:right w:val="none" w:sz="0" w:space="0" w:color="auto"/>
      </w:divBdr>
    </w:div>
    <w:div w:id="649552842">
      <w:bodyDiv w:val="1"/>
      <w:marLeft w:val="0"/>
      <w:marRight w:val="0"/>
      <w:marTop w:val="0"/>
      <w:marBottom w:val="0"/>
      <w:divBdr>
        <w:top w:val="none" w:sz="0" w:space="0" w:color="auto"/>
        <w:left w:val="none" w:sz="0" w:space="0" w:color="auto"/>
        <w:bottom w:val="none" w:sz="0" w:space="0" w:color="auto"/>
        <w:right w:val="none" w:sz="0" w:space="0" w:color="auto"/>
      </w:divBdr>
    </w:div>
    <w:div w:id="721176737">
      <w:bodyDiv w:val="1"/>
      <w:marLeft w:val="0"/>
      <w:marRight w:val="0"/>
      <w:marTop w:val="0"/>
      <w:marBottom w:val="0"/>
      <w:divBdr>
        <w:top w:val="none" w:sz="0" w:space="0" w:color="auto"/>
        <w:left w:val="none" w:sz="0" w:space="0" w:color="auto"/>
        <w:bottom w:val="none" w:sz="0" w:space="0" w:color="auto"/>
        <w:right w:val="none" w:sz="0" w:space="0" w:color="auto"/>
      </w:divBdr>
    </w:div>
    <w:div w:id="794324573">
      <w:bodyDiv w:val="1"/>
      <w:marLeft w:val="0"/>
      <w:marRight w:val="0"/>
      <w:marTop w:val="0"/>
      <w:marBottom w:val="0"/>
      <w:divBdr>
        <w:top w:val="none" w:sz="0" w:space="0" w:color="auto"/>
        <w:left w:val="none" w:sz="0" w:space="0" w:color="auto"/>
        <w:bottom w:val="none" w:sz="0" w:space="0" w:color="auto"/>
        <w:right w:val="none" w:sz="0" w:space="0" w:color="auto"/>
      </w:divBdr>
    </w:div>
    <w:div w:id="1051149279">
      <w:bodyDiv w:val="1"/>
      <w:marLeft w:val="0"/>
      <w:marRight w:val="0"/>
      <w:marTop w:val="0"/>
      <w:marBottom w:val="0"/>
      <w:divBdr>
        <w:top w:val="none" w:sz="0" w:space="0" w:color="auto"/>
        <w:left w:val="none" w:sz="0" w:space="0" w:color="auto"/>
        <w:bottom w:val="none" w:sz="0" w:space="0" w:color="auto"/>
        <w:right w:val="none" w:sz="0" w:space="0" w:color="auto"/>
      </w:divBdr>
    </w:div>
    <w:div w:id="1188327341">
      <w:bodyDiv w:val="1"/>
      <w:marLeft w:val="0"/>
      <w:marRight w:val="0"/>
      <w:marTop w:val="0"/>
      <w:marBottom w:val="0"/>
      <w:divBdr>
        <w:top w:val="none" w:sz="0" w:space="0" w:color="auto"/>
        <w:left w:val="none" w:sz="0" w:space="0" w:color="auto"/>
        <w:bottom w:val="none" w:sz="0" w:space="0" w:color="auto"/>
        <w:right w:val="none" w:sz="0" w:space="0" w:color="auto"/>
      </w:divBdr>
      <w:divsChild>
        <w:div w:id="808666529">
          <w:marLeft w:val="0"/>
          <w:marRight w:val="0"/>
          <w:marTop w:val="0"/>
          <w:marBottom w:val="0"/>
          <w:divBdr>
            <w:top w:val="none" w:sz="0" w:space="0" w:color="auto"/>
            <w:left w:val="none" w:sz="0" w:space="0" w:color="auto"/>
            <w:bottom w:val="none" w:sz="0" w:space="0" w:color="auto"/>
            <w:right w:val="none" w:sz="0" w:space="0" w:color="auto"/>
          </w:divBdr>
        </w:div>
      </w:divsChild>
    </w:div>
    <w:div w:id="1213075059">
      <w:bodyDiv w:val="1"/>
      <w:marLeft w:val="0"/>
      <w:marRight w:val="0"/>
      <w:marTop w:val="0"/>
      <w:marBottom w:val="0"/>
      <w:divBdr>
        <w:top w:val="none" w:sz="0" w:space="0" w:color="auto"/>
        <w:left w:val="none" w:sz="0" w:space="0" w:color="auto"/>
        <w:bottom w:val="none" w:sz="0" w:space="0" w:color="auto"/>
        <w:right w:val="none" w:sz="0" w:space="0" w:color="auto"/>
      </w:divBdr>
    </w:div>
    <w:div w:id="1301229717">
      <w:bodyDiv w:val="1"/>
      <w:marLeft w:val="0"/>
      <w:marRight w:val="0"/>
      <w:marTop w:val="0"/>
      <w:marBottom w:val="0"/>
      <w:divBdr>
        <w:top w:val="none" w:sz="0" w:space="0" w:color="auto"/>
        <w:left w:val="none" w:sz="0" w:space="0" w:color="auto"/>
        <w:bottom w:val="none" w:sz="0" w:space="0" w:color="auto"/>
        <w:right w:val="none" w:sz="0" w:space="0" w:color="auto"/>
      </w:divBdr>
    </w:div>
    <w:div w:id="1443916807">
      <w:bodyDiv w:val="1"/>
      <w:marLeft w:val="0"/>
      <w:marRight w:val="0"/>
      <w:marTop w:val="0"/>
      <w:marBottom w:val="0"/>
      <w:divBdr>
        <w:top w:val="none" w:sz="0" w:space="0" w:color="auto"/>
        <w:left w:val="none" w:sz="0" w:space="0" w:color="auto"/>
        <w:bottom w:val="none" w:sz="0" w:space="0" w:color="auto"/>
        <w:right w:val="none" w:sz="0" w:space="0" w:color="auto"/>
      </w:divBdr>
    </w:div>
    <w:div w:id="1724403813">
      <w:bodyDiv w:val="1"/>
      <w:marLeft w:val="0"/>
      <w:marRight w:val="0"/>
      <w:marTop w:val="0"/>
      <w:marBottom w:val="0"/>
      <w:divBdr>
        <w:top w:val="none" w:sz="0" w:space="0" w:color="auto"/>
        <w:left w:val="none" w:sz="0" w:space="0" w:color="auto"/>
        <w:bottom w:val="none" w:sz="0" w:space="0" w:color="auto"/>
        <w:right w:val="none" w:sz="0" w:space="0" w:color="auto"/>
      </w:divBdr>
    </w:div>
    <w:div w:id="1733699048">
      <w:bodyDiv w:val="1"/>
      <w:marLeft w:val="0"/>
      <w:marRight w:val="0"/>
      <w:marTop w:val="0"/>
      <w:marBottom w:val="0"/>
      <w:divBdr>
        <w:top w:val="none" w:sz="0" w:space="0" w:color="auto"/>
        <w:left w:val="none" w:sz="0" w:space="0" w:color="auto"/>
        <w:bottom w:val="none" w:sz="0" w:space="0" w:color="auto"/>
        <w:right w:val="none" w:sz="0" w:space="0" w:color="auto"/>
      </w:divBdr>
    </w:div>
    <w:div w:id="1973166836">
      <w:bodyDiv w:val="1"/>
      <w:marLeft w:val="0"/>
      <w:marRight w:val="0"/>
      <w:marTop w:val="0"/>
      <w:marBottom w:val="0"/>
      <w:divBdr>
        <w:top w:val="none" w:sz="0" w:space="0" w:color="auto"/>
        <w:left w:val="none" w:sz="0" w:space="0" w:color="auto"/>
        <w:bottom w:val="none" w:sz="0" w:space="0" w:color="auto"/>
        <w:right w:val="none" w:sz="0" w:space="0" w:color="auto"/>
      </w:divBdr>
    </w:div>
    <w:div w:id="20753543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dc\hcole\Templates\Project%20Closure%20Report%20Template%20R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1F0280-F9A0-9546-B346-F12E3A04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C:\Users\ishdc\hcole\Templates\Project Closure Report Template RB.dotx</Template>
  <TotalTime>10</TotalTime>
  <Pages>12</Pages>
  <Words>2654</Words>
  <Characters>15133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17752</CharactersWithSpaces>
  <SharedDoc>false</SharedDoc>
  <HLinks>
    <vt:vector size="192" baseType="variant">
      <vt:variant>
        <vt:i4>1572865</vt:i4>
      </vt:variant>
      <vt:variant>
        <vt:i4>170</vt:i4>
      </vt:variant>
      <vt:variant>
        <vt:i4>0</vt:i4>
      </vt:variant>
      <vt:variant>
        <vt:i4>5</vt:i4>
      </vt:variant>
      <vt:variant>
        <vt:lpwstr/>
      </vt:variant>
      <vt:variant>
        <vt:lpwstr>_Toc497073451</vt:lpwstr>
      </vt:variant>
      <vt:variant>
        <vt:i4>1572864</vt:i4>
      </vt:variant>
      <vt:variant>
        <vt:i4>164</vt:i4>
      </vt:variant>
      <vt:variant>
        <vt:i4>0</vt:i4>
      </vt:variant>
      <vt:variant>
        <vt:i4>5</vt:i4>
      </vt:variant>
      <vt:variant>
        <vt:lpwstr/>
      </vt:variant>
      <vt:variant>
        <vt:lpwstr>_Toc497073450</vt:lpwstr>
      </vt:variant>
      <vt:variant>
        <vt:i4>1638409</vt:i4>
      </vt:variant>
      <vt:variant>
        <vt:i4>158</vt:i4>
      </vt:variant>
      <vt:variant>
        <vt:i4>0</vt:i4>
      </vt:variant>
      <vt:variant>
        <vt:i4>5</vt:i4>
      </vt:variant>
      <vt:variant>
        <vt:lpwstr/>
      </vt:variant>
      <vt:variant>
        <vt:lpwstr>_Toc497073449</vt:lpwstr>
      </vt:variant>
      <vt:variant>
        <vt:i4>1638408</vt:i4>
      </vt:variant>
      <vt:variant>
        <vt:i4>152</vt:i4>
      </vt:variant>
      <vt:variant>
        <vt:i4>0</vt:i4>
      </vt:variant>
      <vt:variant>
        <vt:i4>5</vt:i4>
      </vt:variant>
      <vt:variant>
        <vt:lpwstr/>
      </vt:variant>
      <vt:variant>
        <vt:lpwstr>_Toc497073448</vt:lpwstr>
      </vt:variant>
      <vt:variant>
        <vt:i4>1638407</vt:i4>
      </vt:variant>
      <vt:variant>
        <vt:i4>146</vt:i4>
      </vt:variant>
      <vt:variant>
        <vt:i4>0</vt:i4>
      </vt:variant>
      <vt:variant>
        <vt:i4>5</vt:i4>
      </vt:variant>
      <vt:variant>
        <vt:lpwstr/>
      </vt:variant>
      <vt:variant>
        <vt:lpwstr>_Toc497073447</vt:lpwstr>
      </vt:variant>
      <vt:variant>
        <vt:i4>1638406</vt:i4>
      </vt:variant>
      <vt:variant>
        <vt:i4>140</vt:i4>
      </vt:variant>
      <vt:variant>
        <vt:i4>0</vt:i4>
      </vt:variant>
      <vt:variant>
        <vt:i4>5</vt:i4>
      </vt:variant>
      <vt:variant>
        <vt:lpwstr/>
      </vt:variant>
      <vt:variant>
        <vt:lpwstr>_Toc497073446</vt:lpwstr>
      </vt:variant>
      <vt:variant>
        <vt:i4>1638405</vt:i4>
      </vt:variant>
      <vt:variant>
        <vt:i4>134</vt:i4>
      </vt:variant>
      <vt:variant>
        <vt:i4>0</vt:i4>
      </vt:variant>
      <vt:variant>
        <vt:i4>5</vt:i4>
      </vt:variant>
      <vt:variant>
        <vt:lpwstr/>
      </vt:variant>
      <vt:variant>
        <vt:lpwstr>_Toc497073445</vt:lpwstr>
      </vt:variant>
      <vt:variant>
        <vt:i4>1638404</vt:i4>
      </vt:variant>
      <vt:variant>
        <vt:i4>128</vt:i4>
      </vt:variant>
      <vt:variant>
        <vt:i4>0</vt:i4>
      </vt:variant>
      <vt:variant>
        <vt:i4>5</vt:i4>
      </vt:variant>
      <vt:variant>
        <vt:lpwstr/>
      </vt:variant>
      <vt:variant>
        <vt:lpwstr>_Toc497073444</vt:lpwstr>
      </vt:variant>
      <vt:variant>
        <vt:i4>1638403</vt:i4>
      </vt:variant>
      <vt:variant>
        <vt:i4>122</vt:i4>
      </vt:variant>
      <vt:variant>
        <vt:i4>0</vt:i4>
      </vt:variant>
      <vt:variant>
        <vt:i4>5</vt:i4>
      </vt:variant>
      <vt:variant>
        <vt:lpwstr/>
      </vt:variant>
      <vt:variant>
        <vt:lpwstr>_Toc497073443</vt:lpwstr>
      </vt:variant>
      <vt:variant>
        <vt:i4>1638402</vt:i4>
      </vt:variant>
      <vt:variant>
        <vt:i4>116</vt:i4>
      </vt:variant>
      <vt:variant>
        <vt:i4>0</vt:i4>
      </vt:variant>
      <vt:variant>
        <vt:i4>5</vt:i4>
      </vt:variant>
      <vt:variant>
        <vt:lpwstr/>
      </vt:variant>
      <vt:variant>
        <vt:lpwstr>_Toc497073442</vt:lpwstr>
      </vt:variant>
      <vt:variant>
        <vt:i4>1638401</vt:i4>
      </vt:variant>
      <vt:variant>
        <vt:i4>110</vt:i4>
      </vt:variant>
      <vt:variant>
        <vt:i4>0</vt:i4>
      </vt:variant>
      <vt:variant>
        <vt:i4>5</vt:i4>
      </vt:variant>
      <vt:variant>
        <vt:lpwstr/>
      </vt:variant>
      <vt:variant>
        <vt:lpwstr>_Toc497073441</vt:lpwstr>
      </vt:variant>
      <vt:variant>
        <vt:i4>1638400</vt:i4>
      </vt:variant>
      <vt:variant>
        <vt:i4>104</vt:i4>
      </vt:variant>
      <vt:variant>
        <vt:i4>0</vt:i4>
      </vt:variant>
      <vt:variant>
        <vt:i4>5</vt:i4>
      </vt:variant>
      <vt:variant>
        <vt:lpwstr/>
      </vt:variant>
      <vt:variant>
        <vt:lpwstr>_Toc497073440</vt:lpwstr>
      </vt:variant>
      <vt:variant>
        <vt:i4>1966089</vt:i4>
      </vt:variant>
      <vt:variant>
        <vt:i4>98</vt:i4>
      </vt:variant>
      <vt:variant>
        <vt:i4>0</vt:i4>
      </vt:variant>
      <vt:variant>
        <vt:i4>5</vt:i4>
      </vt:variant>
      <vt:variant>
        <vt:lpwstr/>
      </vt:variant>
      <vt:variant>
        <vt:lpwstr>_Toc497073439</vt:lpwstr>
      </vt:variant>
      <vt:variant>
        <vt:i4>1966088</vt:i4>
      </vt:variant>
      <vt:variant>
        <vt:i4>92</vt:i4>
      </vt:variant>
      <vt:variant>
        <vt:i4>0</vt:i4>
      </vt:variant>
      <vt:variant>
        <vt:i4>5</vt:i4>
      </vt:variant>
      <vt:variant>
        <vt:lpwstr/>
      </vt:variant>
      <vt:variant>
        <vt:lpwstr>_Toc497073438</vt:lpwstr>
      </vt:variant>
      <vt:variant>
        <vt:i4>1966087</vt:i4>
      </vt:variant>
      <vt:variant>
        <vt:i4>86</vt:i4>
      </vt:variant>
      <vt:variant>
        <vt:i4>0</vt:i4>
      </vt:variant>
      <vt:variant>
        <vt:i4>5</vt:i4>
      </vt:variant>
      <vt:variant>
        <vt:lpwstr/>
      </vt:variant>
      <vt:variant>
        <vt:lpwstr>_Toc497073437</vt:lpwstr>
      </vt:variant>
      <vt:variant>
        <vt:i4>1966086</vt:i4>
      </vt:variant>
      <vt:variant>
        <vt:i4>80</vt:i4>
      </vt:variant>
      <vt:variant>
        <vt:i4>0</vt:i4>
      </vt:variant>
      <vt:variant>
        <vt:i4>5</vt:i4>
      </vt:variant>
      <vt:variant>
        <vt:lpwstr/>
      </vt:variant>
      <vt:variant>
        <vt:lpwstr>_Toc497073436</vt:lpwstr>
      </vt:variant>
      <vt:variant>
        <vt:i4>1966085</vt:i4>
      </vt:variant>
      <vt:variant>
        <vt:i4>74</vt:i4>
      </vt:variant>
      <vt:variant>
        <vt:i4>0</vt:i4>
      </vt:variant>
      <vt:variant>
        <vt:i4>5</vt:i4>
      </vt:variant>
      <vt:variant>
        <vt:lpwstr/>
      </vt:variant>
      <vt:variant>
        <vt:lpwstr>_Toc497073435</vt:lpwstr>
      </vt:variant>
      <vt:variant>
        <vt:i4>1966084</vt:i4>
      </vt:variant>
      <vt:variant>
        <vt:i4>68</vt:i4>
      </vt:variant>
      <vt:variant>
        <vt:i4>0</vt:i4>
      </vt:variant>
      <vt:variant>
        <vt:i4>5</vt:i4>
      </vt:variant>
      <vt:variant>
        <vt:lpwstr/>
      </vt:variant>
      <vt:variant>
        <vt:lpwstr>_Toc497073434</vt:lpwstr>
      </vt:variant>
      <vt:variant>
        <vt:i4>1966083</vt:i4>
      </vt:variant>
      <vt:variant>
        <vt:i4>62</vt:i4>
      </vt:variant>
      <vt:variant>
        <vt:i4>0</vt:i4>
      </vt:variant>
      <vt:variant>
        <vt:i4>5</vt:i4>
      </vt:variant>
      <vt:variant>
        <vt:lpwstr/>
      </vt:variant>
      <vt:variant>
        <vt:lpwstr>_Toc497073433</vt:lpwstr>
      </vt:variant>
      <vt:variant>
        <vt:i4>1966082</vt:i4>
      </vt:variant>
      <vt:variant>
        <vt:i4>56</vt:i4>
      </vt:variant>
      <vt:variant>
        <vt:i4>0</vt:i4>
      </vt:variant>
      <vt:variant>
        <vt:i4>5</vt:i4>
      </vt:variant>
      <vt:variant>
        <vt:lpwstr/>
      </vt:variant>
      <vt:variant>
        <vt:lpwstr>_Toc497073432</vt:lpwstr>
      </vt:variant>
      <vt:variant>
        <vt:i4>1966081</vt:i4>
      </vt:variant>
      <vt:variant>
        <vt:i4>50</vt:i4>
      </vt:variant>
      <vt:variant>
        <vt:i4>0</vt:i4>
      </vt:variant>
      <vt:variant>
        <vt:i4>5</vt:i4>
      </vt:variant>
      <vt:variant>
        <vt:lpwstr/>
      </vt:variant>
      <vt:variant>
        <vt:lpwstr>_Toc497073431</vt:lpwstr>
      </vt:variant>
      <vt:variant>
        <vt:i4>1966080</vt:i4>
      </vt:variant>
      <vt:variant>
        <vt:i4>44</vt:i4>
      </vt:variant>
      <vt:variant>
        <vt:i4>0</vt:i4>
      </vt:variant>
      <vt:variant>
        <vt:i4>5</vt:i4>
      </vt:variant>
      <vt:variant>
        <vt:lpwstr/>
      </vt:variant>
      <vt:variant>
        <vt:lpwstr>_Toc497073430</vt:lpwstr>
      </vt:variant>
      <vt:variant>
        <vt:i4>2031625</vt:i4>
      </vt:variant>
      <vt:variant>
        <vt:i4>38</vt:i4>
      </vt:variant>
      <vt:variant>
        <vt:i4>0</vt:i4>
      </vt:variant>
      <vt:variant>
        <vt:i4>5</vt:i4>
      </vt:variant>
      <vt:variant>
        <vt:lpwstr/>
      </vt:variant>
      <vt:variant>
        <vt:lpwstr>_Toc497073429</vt:lpwstr>
      </vt:variant>
      <vt:variant>
        <vt:i4>2031624</vt:i4>
      </vt:variant>
      <vt:variant>
        <vt:i4>32</vt:i4>
      </vt:variant>
      <vt:variant>
        <vt:i4>0</vt:i4>
      </vt:variant>
      <vt:variant>
        <vt:i4>5</vt:i4>
      </vt:variant>
      <vt:variant>
        <vt:lpwstr/>
      </vt:variant>
      <vt:variant>
        <vt:lpwstr>_Toc497073428</vt:lpwstr>
      </vt:variant>
      <vt:variant>
        <vt:i4>2031623</vt:i4>
      </vt:variant>
      <vt:variant>
        <vt:i4>26</vt:i4>
      </vt:variant>
      <vt:variant>
        <vt:i4>0</vt:i4>
      </vt:variant>
      <vt:variant>
        <vt:i4>5</vt:i4>
      </vt:variant>
      <vt:variant>
        <vt:lpwstr/>
      </vt:variant>
      <vt:variant>
        <vt:lpwstr>_Toc497073427</vt:lpwstr>
      </vt:variant>
      <vt:variant>
        <vt:i4>2031622</vt:i4>
      </vt:variant>
      <vt:variant>
        <vt:i4>20</vt:i4>
      </vt:variant>
      <vt:variant>
        <vt:i4>0</vt:i4>
      </vt:variant>
      <vt:variant>
        <vt:i4>5</vt:i4>
      </vt:variant>
      <vt:variant>
        <vt:lpwstr/>
      </vt:variant>
      <vt:variant>
        <vt:lpwstr>_Toc497073426</vt:lpwstr>
      </vt:variant>
      <vt:variant>
        <vt:i4>2031621</vt:i4>
      </vt:variant>
      <vt:variant>
        <vt:i4>14</vt:i4>
      </vt:variant>
      <vt:variant>
        <vt:i4>0</vt:i4>
      </vt:variant>
      <vt:variant>
        <vt:i4>5</vt:i4>
      </vt:variant>
      <vt:variant>
        <vt:lpwstr/>
      </vt:variant>
      <vt:variant>
        <vt:lpwstr>_Toc497073425</vt:lpwstr>
      </vt:variant>
      <vt:variant>
        <vt:i4>2031620</vt:i4>
      </vt:variant>
      <vt:variant>
        <vt:i4>8</vt:i4>
      </vt:variant>
      <vt:variant>
        <vt:i4>0</vt:i4>
      </vt:variant>
      <vt:variant>
        <vt:i4>5</vt:i4>
      </vt:variant>
      <vt:variant>
        <vt:lpwstr/>
      </vt:variant>
      <vt:variant>
        <vt:lpwstr>_Toc497073424</vt:lpwstr>
      </vt:variant>
      <vt:variant>
        <vt:i4>2031619</vt:i4>
      </vt:variant>
      <vt:variant>
        <vt:i4>2</vt:i4>
      </vt:variant>
      <vt:variant>
        <vt:i4>0</vt:i4>
      </vt:variant>
      <vt:variant>
        <vt:i4>5</vt:i4>
      </vt:variant>
      <vt:variant>
        <vt:lpwstr/>
      </vt:variant>
      <vt:variant>
        <vt:lpwstr>_Toc497073423</vt:lpwstr>
      </vt:variant>
      <vt:variant>
        <vt:i4>2031677</vt:i4>
      </vt:variant>
      <vt:variant>
        <vt:i4>13595</vt:i4>
      </vt:variant>
      <vt:variant>
        <vt:i4>1026</vt:i4>
      </vt:variant>
      <vt:variant>
        <vt:i4>1</vt:i4>
      </vt:variant>
      <vt:variant>
        <vt:lpwstr>workflow1</vt:lpwstr>
      </vt:variant>
      <vt:variant>
        <vt:lpwstr/>
      </vt:variant>
      <vt:variant>
        <vt:i4>2031678</vt:i4>
      </vt:variant>
      <vt:variant>
        <vt:i4>13645</vt:i4>
      </vt:variant>
      <vt:variant>
        <vt:i4>1027</vt:i4>
      </vt:variant>
      <vt:variant>
        <vt:i4>1</vt:i4>
      </vt:variant>
      <vt:variant>
        <vt:lpwstr>workflow2</vt:lpwstr>
      </vt:variant>
      <vt:variant>
        <vt:lpwstr/>
      </vt:variant>
      <vt:variant>
        <vt:i4>1376327</vt:i4>
      </vt:variant>
      <vt:variant>
        <vt:i4>-1</vt:i4>
      </vt:variant>
      <vt:variant>
        <vt:i4>1027</vt:i4>
      </vt:variant>
      <vt:variant>
        <vt:i4>1</vt:i4>
      </vt:variant>
      <vt:variant>
        <vt:lpwstr>Untitled%20Diagram-2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Fey</dc:creator>
  <cp:keywords/>
  <cp:lastModifiedBy>Office 365</cp:lastModifiedBy>
  <cp:revision>10</cp:revision>
  <cp:lastPrinted>2012-04-20T15:58:00Z</cp:lastPrinted>
  <dcterms:created xsi:type="dcterms:W3CDTF">2017-12-14T00:11:00Z</dcterms:created>
  <dcterms:modified xsi:type="dcterms:W3CDTF">2017-12-16T04:42:00Z</dcterms:modified>
</cp:coreProperties>
</file>